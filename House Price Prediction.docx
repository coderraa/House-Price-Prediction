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31653" w14:textId="77777777" w:rsidR="00952F7D" w:rsidRPr="00E91045" w:rsidRDefault="00DF198B" w:rsidP="00DF198B">
      <w:pPr>
        <w:pStyle w:val="GraphicAnchor"/>
      </w:pPr>
      <w:r w:rsidRPr="00E91045">
        <w:rPr>
          <w:noProof/>
          <w:lang w:eastAsia="en-AU"/>
        </w:rPr>
        <w:drawing>
          <wp:anchor distT="0" distB="0" distL="114300" distR="114300" simplePos="0" relativeHeight="251658240" behindDoc="1" locked="0" layoutInCell="1" allowOverlap="1" wp14:anchorId="1B473E96" wp14:editId="1738BD7D">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E91045" w14:paraId="0D275F21" w14:textId="77777777" w:rsidTr="00185F4A">
        <w:trPr>
          <w:trHeight w:val="1083"/>
        </w:trPr>
        <w:tc>
          <w:tcPr>
            <w:tcW w:w="10790" w:type="dxa"/>
            <w:gridSpan w:val="9"/>
          </w:tcPr>
          <w:p w14:paraId="079C2AEC" w14:textId="77777777" w:rsidR="00DF198B" w:rsidRPr="00E91045" w:rsidRDefault="00DF198B"/>
        </w:tc>
      </w:tr>
      <w:tr w:rsidR="00DF198B" w:rsidRPr="00E91045" w14:paraId="5F8FBB74" w14:textId="77777777" w:rsidTr="00185F4A">
        <w:trPr>
          <w:trHeight w:val="1068"/>
        </w:trPr>
        <w:tc>
          <w:tcPr>
            <w:tcW w:w="1198" w:type="dxa"/>
            <w:gridSpan w:val="2"/>
            <w:tcBorders>
              <w:right w:val="single" w:sz="18" w:space="0" w:color="476166" w:themeColor="accent1"/>
            </w:tcBorders>
          </w:tcPr>
          <w:p w14:paraId="3A791BBA" w14:textId="77777777" w:rsidR="00DF198B" w:rsidRPr="00E91045"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32984E3" w14:textId="659B78BE" w:rsidR="00DF198B" w:rsidRPr="00E91045" w:rsidRDefault="00BD20AD" w:rsidP="00874FE7">
            <w:pPr>
              <w:pStyle w:val="Heading1"/>
              <w:rPr>
                <w:rFonts w:asciiTheme="minorHAnsi" w:hAnsiTheme="minorHAnsi"/>
              </w:rPr>
            </w:pPr>
            <w:r w:rsidRPr="00E91045">
              <w:rPr>
                <w:rFonts w:asciiTheme="minorHAnsi" w:hAnsiTheme="minorHAnsi"/>
              </w:rPr>
              <w:t xml:space="preserve">House Price Prediction </w:t>
            </w:r>
          </w:p>
        </w:tc>
        <w:tc>
          <w:tcPr>
            <w:tcW w:w="1199" w:type="dxa"/>
            <w:gridSpan w:val="2"/>
            <w:tcBorders>
              <w:left w:val="single" w:sz="18" w:space="0" w:color="476166" w:themeColor="accent1"/>
            </w:tcBorders>
          </w:tcPr>
          <w:p w14:paraId="7ADBDBE4" w14:textId="77777777" w:rsidR="00DF198B" w:rsidRPr="00E91045" w:rsidRDefault="00DF198B"/>
        </w:tc>
      </w:tr>
      <w:tr w:rsidR="00DF198B" w:rsidRPr="00E91045" w14:paraId="020D03A6" w14:textId="77777777" w:rsidTr="00185F4A">
        <w:trPr>
          <w:trHeight w:val="1837"/>
        </w:trPr>
        <w:tc>
          <w:tcPr>
            <w:tcW w:w="1170" w:type="dxa"/>
          </w:tcPr>
          <w:p w14:paraId="28173446" w14:textId="77777777" w:rsidR="00DF198B" w:rsidRPr="00E91045" w:rsidRDefault="00DF198B"/>
        </w:tc>
        <w:tc>
          <w:tcPr>
            <w:tcW w:w="8460" w:type="dxa"/>
            <w:gridSpan w:val="7"/>
          </w:tcPr>
          <w:p w14:paraId="1D3D20D2" w14:textId="77777777" w:rsidR="00DF198B" w:rsidRPr="00E91045" w:rsidRDefault="00DF198B"/>
        </w:tc>
        <w:tc>
          <w:tcPr>
            <w:tcW w:w="1160" w:type="dxa"/>
          </w:tcPr>
          <w:p w14:paraId="4D20E564" w14:textId="77777777" w:rsidR="00DF198B" w:rsidRPr="00E91045" w:rsidRDefault="00DF198B"/>
        </w:tc>
      </w:tr>
      <w:tr w:rsidR="00DF198B" w:rsidRPr="00E91045" w14:paraId="59A463C2" w14:textId="77777777" w:rsidTr="00185F4A">
        <w:trPr>
          <w:trHeight w:val="929"/>
        </w:trPr>
        <w:tc>
          <w:tcPr>
            <w:tcW w:w="2397" w:type="dxa"/>
            <w:gridSpan w:val="4"/>
          </w:tcPr>
          <w:p w14:paraId="4851B45F" w14:textId="77777777" w:rsidR="00DF198B" w:rsidRPr="00E91045" w:rsidRDefault="00DF198B"/>
        </w:tc>
        <w:tc>
          <w:tcPr>
            <w:tcW w:w="5995" w:type="dxa"/>
            <w:shd w:val="clear" w:color="auto" w:fill="FFFFFF" w:themeFill="background1"/>
          </w:tcPr>
          <w:p w14:paraId="01817BC8" w14:textId="77777777" w:rsidR="00DF198B" w:rsidRPr="00E91045" w:rsidRDefault="00DF198B" w:rsidP="00DF198B">
            <w:pPr>
              <w:jc w:val="center"/>
              <w:rPr>
                <w:sz w:val="48"/>
                <w:szCs w:val="48"/>
              </w:rPr>
            </w:pPr>
          </w:p>
        </w:tc>
        <w:tc>
          <w:tcPr>
            <w:tcW w:w="2398" w:type="dxa"/>
            <w:gridSpan w:val="4"/>
          </w:tcPr>
          <w:p w14:paraId="5F7654E9" w14:textId="77777777" w:rsidR="00DF198B" w:rsidRPr="00E91045" w:rsidRDefault="00DF198B"/>
        </w:tc>
      </w:tr>
      <w:tr w:rsidR="00DF198B" w:rsidRPr="00E91045" w14:paraId="3B6B8945" w14:textId="77777777" w:rsidTr="00185F4A">
        <w:trPr>
          <w:trHeight w:val="1460"/>
        </w:trPr>
        <w:tc>
          <w:tcPr>
            <w:tcW w:w="2397" w:type="dxa"/>
            <w:gridSpan w:val="4"/>
          </w:tcPr>
          <w:p w14:paraId="1293EB1C" w14:textId="77777777" w:rsidR="00DF198B" w:rsidRPr="00E91045" w:rsidRDefault="00DF198B"/>
        </w:tc>
        <w:tc>
          <w:tcPr>
            <w:tcW w:w="5995" w:type="dxa"/>
            <w:shd w:val="clear" w:color="auto" w:fill="FFFFFF" w:themeFill="background1"/>
          </w:tcPr>
          <w:p w14:paraId="4FAF5EA6" w14:textId="0A70F766" w:rsidR="00BD20AD" w:rsidRPr="00E91045" w:rsidRDefault="00BD20AD" w:rsidP="00BD20AD">
            <w:pPr>
              <w:pStyle w:val="Heading2"/>
            </w:pPr>
            <w:proofErr w:type="spellStart"/>
            <w:r w:rsidRPr="00E91045">
              <w:t>Mohnish</w:t>
            </w:r>
            <w:proofErr w:type="spellEnd"/>
            <w:r w:rsidRPr="00E91045">
              <w:t xml:space="preserve"> </w:t>
            </w:r>
            <w:proofErr w:type="spellStart"/>
            <w:proofErr w:type="gramStart"/>
            <w:r w:rsidRPr="00E91045">
              <w:t>Lavania</w:t>
            </w:r>
            <w:proofErr w:type="spellEnd"/>
            <w:r w:rsidRPr="00E91045">
              <w:t xml:space="preserve">  Sarang</w:t>
            </w:r>
            <w:proofErr w:type="gramEnd"/>
            <w:r w:rsidRPr="00E91045">
              <w:t xml:space="preserve"> </w:t>
            </w:r>
            <w:proofErr w:type="spellStart"/>
            <w:r w:rsidRPr="00E91045">
              <w:t>Bagul</w:t>
            </w:r>
            <w:proofErr w:type="spellEnd"/>
            <w:r w:rsidRPr="00E91045">
              <w:t xml:space="preserve">           Rahul Singh </w:t>
            </w:r>
          </w:p>
        </w:tc>
        <w:tc>
          <w:tcPr>
            <w:tcW w:w="2398" w:type="dxa"/>
            <w:gridSpan w:val="4"/>
          </w:tcPr>
          <w:p w14:paraId="15CED91A" w14:textId="77777777" w:rsidR="00DF198B" w:rsidRPr="00E91045" w:rsidRDefault="00DF198B"/>
        </w:tc>
      </w:tr>
      <w:tr w:rsidR="00DF198B" w:rsidRPr="00E91045" w14:paraId="51608A4E" w14:textId="77777777" w:rsidTr="00185F4A">
        <w:trPr>
          <w:trHeight w:val="7176"/>
        </w:trPr>
        <w:tc>
          <w:tcPr>
            <w:tcW w:w="2397" w:type="dxa"/>
            <w:gridSpan w:val="4"/>
            <w:vAlign w:val="bottom"/>
          </w:tcPr>
          <w:p w14:paraId="277DF934" w14:textId="77777777" w:rsidR="00DF198B" w:rsidRPr="00E91045"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BF822E5" w14:textId="6635E960" w:rsidR="00BD20AD" w:rsidRPr="00E91045" w:rsidRDefault="00BD20AD" w:rsidP="00BD20AD">
            <w:pPr>
              <w:pStyle w:val="Heading3"/>
            </w:pPr>
            <w:r w:rsidRPr="00E91045">
              <w:t>4</w:t>
            </w:r>
            <w:r w:rsidRPr="00E91045">
              <w:rPr>
                <w:vertAlign w:val="superscript"/>
              </w:rPr>
              <w:t>th</w:t>
            </w:r>
            <w:r w:rsidRPr="00E91045">
              <w:t xml:space="preserve"> April 2020</w:t>
            </w:r>
          </w:p>
          <w:p w14:paraId="4A791B38" w14:textId="77777777" w:rsidR="00874FE7" w:rsidRPr="00E91045" w:rsidRDefault="00C23E31" w:rsidP="00874FE7">
            <w:pPr>
              <w:pStyle w:val="Heading3"/>
            </w:pPr>
            <w:sdt>
              <w:sdtPr>
                <w:id w:val="-1516760087"/>
                <w:placeholder>
                  <w:docPart w:val="DFEE069F668C4AF88B3426306F3F1763"/>
                </w:placeholder>
                <w:temporary/>
                <w:showingPlcHdr/>
                <w15:appearance w15:val="hidden"/>
              </w:sdtPr>
              <w:sdtEndPr/>
              <w:sdtContent>
                <w:r w:rsidR="00874FE7" w:rsidRPr="00E91045">
                  <w:t>—</w:t>
                </w:r>
              </w:sdtContent>
            </w:sdt>
          </w:p>
          <w:p w14:paraId="3CADCAE0" w14:textId="16F5525C" w:rsidR="00BD20AD" w:rsidRPr="00E91045" w:rsidRDefault="00BD20AD" w:rsidP="00BD20AD">
            <w:pPr>
              <w:pStyle w:val="Heading3"/>
            </w:pPr>
            <w:r w:rsidRPr="00E91045">
              <w:t>Machine Learning Project (Regression)</w:t>
            </w:r>
          </w:p>
          <w:p w14:paraId="20BF6D58" w14:textId="77777777" w:rsidR="00DF198B" w:rsidRPr="00E91045" w:rsidRDefault="00C23E31" w:rsidP="00874FE7">
            <w:pPr>
              <w:pStyle w:val="Heading3"/>
            </w:pPr>
            <w:sdt>
              <w:sdtPr>
                <w:id w:val="1492440299"/>
                <w:placeholder>
                  <w:docPart w:val="2B9A1E3CBD8740438DB97D161262380F"/>
                </w:placeholder>
                <w:temporary/>
                <w:showingPlcHdr/>
                <w15:appearance w15:val="hidden"/>
              </w:sdtPr>
              <w:sdtEndPr/>
              <w:sdtContent>
                <w:r w:rsidR="00874FE7" w:rsidRPr="00E91045">
                  <w:t>—</w:t>
                </w:r>
              </w:sdtContent>
            </w:sdt>
          </w:p>
          <w:p w14:paraId="7E716A30" w14:textId="368E35E0" w:rsidR="00BD20AD" w:rsidRPr="00E91045" w:rsidRDefault="00BD20AD" w:rsidP="00BD20AD">
            <w:pPr>
              <w:pStyle w:val="Heading3"/>
            </w:pPr>
            <w:r w:rsidRPr="00E91045">
              <w:t>Dr. Vinay Kulkarni                          Prof. Vipin Dubey</w:t>
            </w:r>
          </w:p>
          <w:p w14:paraId="280592B3" w14:textId="77777777" w:rsidR="00DF198B" w:rsidRPr="00E91045" w:rsidRDefault="00DF198B" w:rsidP="00DF198B"/>
        </w:tc>
        <w:tc>
          <w:tcPr>
            <w:tcW w:w="2398" w:type="dxa"/>
            <w:gridSpan w:val="4"/>
            <w:vAlign w:val="bottom"/>
          </w:tcPr>
          <w:p w14:paraId="78D9AA20" w14:textId="77777777" w:rsidR="00DF198B" w:rsidRPr="00E91045" w:rsidRDefault="00DF198B" w:rsidP="00DF198B">
            <w:pPr>
              <w:jc w:val="center"/>
            </w:pPr>
          </w:p>
        </w:tc>
      </w:tr>
      <w:tr w:rsidR="00DF198B" w:rsidRPr="00E91045" w14:paraId="36369A2D" w14:textId="77777777" w:rsidTr="00185F4A">
        <w:tc>
          <w:tcPr>
            <w:tcW w:w="2340" w:type="dxa"/>
            <w:gridSpan w:val="3"/>
          </w:tcPr>
          <w:p w14:paraId="7FA6B5C3" w14:textId="77777777" w:rsidR="00DF198B" w:rsidRPr="00E91045" w:rsidRDefault="00DF198B"/>
        </w:tc>
        <w:tc>
          <w:tcPr>
            <w:tcW w:w="6120" w:type="dxa"/>
            <w:gridSpan w:val="3"/>
          </w:tcPr>
          <w:p w14:paraId="3997FB77" w14:textId="77777777" w:rsidR="00DF198B" w:rsidRPr="00E91045" w:rsidRDefault="00DF198B"/>
        </w:tc>
        <w:tc>
          <w:tcPr>
            <w:tcW w:w="2330" w:type="dxa"/>
            <w:gridSpan w:val="3"/>
          </w:tcPr>
          <w:p w14:paraId="1696E75D" w14:textId="77777777" w:rsidR="00DF198B" w:rsidRPr="00E91045" w:rsidRDefault="00DF198B"/>
        </w:tc>
      </w:tr>
    </w:tbl>
    <w:p w14:paraId="67C57D72" w14:textId="77777777" w:rsidR="00DF198B" w:rsidRPr="00E91045" w:rsidRDefault="00DF198B"/>
    <w:p w14:paraId="1E6A7B19" w14:textId="77777777" w:rsidR="00DF198B" w:rsidRPr="00E91045" w:rsidRDefault="002D2200" w:rsidP="002D2200">
      <w:pPr>
        <w:pStyle w:val="GraphicAnchor"/>
      </w:pPr>
      <w:r w:rsidRPr="00E91045">
        <w:rPr>
          <w:noProof/>
          <w:lang w:eastAsia="en-AU"/>
        </w:rPr>
        <mc:AlternateContent>
          <mc:Choice Requires="wps">
            <w:drawing>
              <wp:anchor distT="0" distB="0" distL="114300" distR="114300" simplePos="0" relativeHeight="251657215" behindDoc="1" locked="0" layoutInCell="1" allowOverlap="1" wp14:anchorId="76CA1257" wp14:editId="412E7AB5">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E5399"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E91045">
        <w:rPr>
          <w:noProof/>
          <w:lang w:eastAsia="en-AU"/>
        </w:rPr>
        <w:drawing>
          <wp:anchor distT="0" distB="0" distL="114300" distR="114300" simplePos="0" relativeHeight="251660288" behindDoc="1" locked="0" layoutInCell="1" allowOverlap="1" wp14:anchorId="2F264932" wp14:editId="6AD2DC07">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E91045" w14:paraId="48F91ED2" w14:textId="77777777" w:rsidTr="00185F4A">
        <w:trPr>
          <w:trHeight w:val="1152"/>
        </w:trPr>
        <w:tc>
          <w:tcPr>
            <w:tcW w:w="2158" w:type="dxa"/>
          </w:tcPr>
          <w:p w14:paraId="76012B25" w14:textId="77777777" w:rsidR="002D2200" w:rsidRPr="00E91045" w:rsidRDefault="002D2200"/>
        </w:tc>
        <w:tc>
          <w:tcPr>
            <w:tcW w:w="2158" w:type="dxa"/>
            <w:gridSpan w:val="3"/>
            <w:tcBorders>
              <w:bottom w:val="single" w:sz="18" w:space="0" w:color="476166" w:themeColor="accent1"/>
            </w:tcBorders>
          </w:tcPr>
          <w:p w14:paraId="25E12C12" w14:textId="77777777" w:rsidR="002D2200" w:rsidRPr="00E91045" w:rsidRDefault="002D2200"/>
        </w:tc>
        <w:tc>
          <w:tcPr>
            <w:tcW w:w="2158" w:type="dxa"/>
            <w:tcBorders>
              <w:bottom w:val="single" w:sz="18" w:space="0" w:color="476166" w:themeColor="accent1"/>
            </w:tcBorders>
          </w:tcPr>
          <w:p w14:paraId="4A646B4E" w14:textId="77777777" w:rsidR="002D2200" w:rsidRPr="00E91045" w:rsidRDefault="002D2200"/>
        </w:tc>
        <w:tc>
          <w:tcPr>
            <w:tcW w:w="2167" w:type="dxa"/>
            <w:gridSpan w:val="3"/>
            <w:tcBorders>
              <w:bottom w:val="single" w:sz="18" w:space="0" w:color="476166" w:themeColor="accent1"/>
            </w:tcBorders>
          </w:tcPr>
          <w:p w14:paraId="09757518" w14:textId="77777777" w:rsidR="002D2200" w:rsidRPr="00E91045" w:rsidRDefault="002D2200"/>
        </w:tc>
        <w:tc>
          <w:tcPr>
            <w:tcW w:w="2158" w:type="dxa"/>
          </w:tcPr>
          <w:p w14:paraId="7A19C074" w14:textId="77777777" w:rsidR="002D2200" w:rsidRPr="00E91045" w:rsidRDefault="002D2200"/>
        </w:tc>
      </w:tr>
      <w:tr w:rsidR="002D2200" w:rsidRPr="00E91045" w14:paraId="70033632" w14:textId="77777777" w:rsidTr="00185F4A">
        <w:trPr>
          <w:trHeight w:val="664"/>
        </w:trPr>
        <w:tc>
          <w:tcPr>
            <w:tcW w:w="2158" w:type="dxa"/>
            <w:tcBorders>
              <w:right w:val="single" w:sz="18" w:space="0" w:color="476166" w:themeColor="accent1"/>
            </w:tcBorders>
          </w:tcPr>
          <w:p w14:paraId="182041B9" w14:textId="77777777" w:rsidR="002D2200" w:rsidRPr="00E91045"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860B1C" w14:textId="77777777" w:rsidR="002D2200" w:rsidRPr="00E91045" w:rsidRDefault="00C23E31" w:rsidP="00874FE7">
            <w:pPr>
              <w:pStyle w:val="Heading4"/>
              <w:rPr>
                <w:rFonts w:asciiTheme="minorHAnsi" w:hAnsiTheme="minorHAnsi"/>
              </w:rPr>
            </w:pPr>
            <w:sdt>
              <w:sdtPr>
                <w:rPr>
                  <w:rFonts w:asciiTheme="minorHAnsi" w:hAnsiTheme="minorHAnsi"/>
                </w:rPr>
                <w:id w:val="-621303809"/>
                <w:placeholder>
                  <w:docPart w:val="BD9CEA40479141838B38CD8C6ABB16A8"/>
                </w:placeholder>
                <w:temporary/>
                <w:showingPlcHdr/>
                <w15:appearance w15:val="hidden"/>
              </w:sdtPr>
              <w:sdtEndPr/>
              <w:sdtContent>
                <w:r w:rsidR="00874FE7" w:rsidRPr="00E91045">
                  <w:rPr>
                    <w:rFonts w:asciiTheme="minorHAnsi" w:hAnsiTheme="minorHAnsi"/>
                  </w:rPr>
                  <w:t>INSTRUCTIONS</w:t>
                </w:r>
              </w:sdtContent>
            </w:sdt>
          </w:p>
        </w:tc>
        <w:tc>
          <w:tcPr>
            <w:tcW w:w="2158" w:type="dxa"/>
            <w:tcBorders>
              <w:left w:val="single" w:sz="18" w:space="0" w:color="476166" w:themeColor="accent1"/>
            </w:tcBorders>
          </w:tcPr>
          <w:p w14:paraId="3964EDCA" w14:textId="77777777" w:rsidR="002D2200" w:rsidRPr="00E91045" w:rsidRDefault="002D2200"/>
        </w:tc>
      </w:tr>
      <w:tr w:rsidR="002D2200" w:rsidRPr="00E91045" w14:paraId="66DF6902" w14:textId="77777777" w:rsidTr="00185F4A">
        <w:trPr>
          <w:trHeight w:val="311"/>
        </w:trPr>
        <w:tc>
          <w:tcPr>
            <w:tcW w:w="2158" w:type="dxa"/>
          </w:tcPr>
          <w:p w14:paraId="464317DF" w14:textId="77777777" w:rsidR="002D2200" w:rsidRPr="00E91045" w:rsidRDefault="002D2200"/>
        </w:tc>
        <w:tc>
          <w:tcPr>
            <w:tcW w:w="2158" w:type="dxa"/>
            <w:gridSpan w:val="3"/>
            <w:tcBorders>
              <w:top w:val="single" w:sz="18" w:space="0" w:color="476166" w:themeColor="accent1"/>
              <w:bottom w:val="single" w:sz="18" w:space="0" w:color="476166" w:themeColor="accent1"/>
            </w:tcBorders>
          </w:tcPr>
          <w:p w14:paraId="16F79BA8" w14:textId="77777777" w:rsidR="002D2200" w:rsidRPr="00E91045" w:rsidRDefault="002D2200"/>
        </w:tc>
        <w:tc>
          <w:tcPr>
            <w:tcW w:w="2158" w:type="dxa"/>
            <w:tcBorders>
              <w:top w:val="single" w:sz="18" w:space="0" w:color="476166" w:themeColor="accent1"/>
              <w:bottom w:val="single" w:sz="18" w:space="0" w:color="476166" w:themeColor="accent1"/>
            </w:tcBorders>
          </w:tcPr>
          <w:p w14:paraId="341B471C" w14:textId="77777777" w:rsidR="002D2200" w:rsidRPr="00E91045" w:rsidRDefault="002D2200"/>
        </w:tc>
        <w:tc>
          <w:tcPr>
            <w:tcW w:w="2167" w:type="dxa"/>
            <w:gridSpan w:val="3"/>
            <w:tcBorders>
              <w:top w:val="single" w:sz="18" w:space="0" w:color="476166" w:themeColor="accent1"/>
              <w:bottom w:val="single" w:sz="18" w:space="0" w:color="476166" w:themeColor="accent1"/>
            </w:tcBorders>
          </w:tcPr>
          <w:p w14:paraId="1583D72A" w14:textId="77777777" w:rsidR="002D2200" w:rsidRPr="00E91045" w:rsidRDefault="002D2200"/>
        </w:tc>
        <w:tc>
          <w:tcPr>
            <w:tcW w:w="2158" w:type="dxa"/>
          </w:tcPr>
          <w:p w14:paraId="7DE21F80" w14:textId="77777777" w:rsidR="002D2200" w:rsidRPr="00E91045" w:rsidRDefault="002D2200"/>
        </w:tc>
      </w:tr>
      <w:tr w:rsidR="00E74B29" w:rsidRPr="00E91045" w14:paraId="37D1093E" w14:textId="77777777" w:rsidTr="00185F4A">
        <w:trPr>
          <w:trHeight w:val="576"/>
        </w:trPr>
        <w:tc>
          <w:tcPr>
            <w:tcW w:w="2158" w:type="dxa"/>
            <w:tcBorders>
              <w:right w:val="single" w:sz="18" w:space="0" w:color="476166" w:themeColor="accent1"/>
            </w:tcBorders>
          </w:tcPr>
          <w:p w14:paraId="23CC6724" w14:textId="77777777" w:rsidR="00E74B29" w:rsidRPr="00E91045"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739D9BC1" w14:textId="77777777" w:rsidR="00E74B29" w:rsidRPr="00E91045" w:rsidRDefault="00E74B29"/>
        </w:tc>
        <w:tc>
          <w:tcPr>
            <w:tcW w:w="4321" w:type="dxa"/>
            <w:gridSpan w:val="3"/>
            <w:tcBorders>
              <w:top w:val="single" w:sz="18" w:space="0" w:color="476166" w:themeColor="accent1"/>
            </w:tcBorders>
            <w:shd w:val="clear" w:color="auto" w:fill="FFFFFF" w:themeFill="background1"/>
          </w:tcPr>
          <w:p w14:paraId="006D267D" w14:textId="77777777" w:rsidR="00E74B29" w:rsidRPr="00E91045"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766A481F" w14:textId="77777777" w:rsidR="00E74B29" w:rsidRPr="00E91045" w:rsidRDefault="00E74B29"/>
        </w:tc>
        <w:tc>
          <w:tcPr>
            <w:tcW w:w="2158" w:type="dxa"/>
            <w:tcBorders>
              <w:left w:val="single" w:sz="18" w:space="0" w:color="476166" w:themeColor="accent1"/>
            </w:tcBorders>
          </w:tcPr>
          <w:p w14:paraId="665DCEBD" w14:textId="77777777" w:rsidR="00E74B29" w:rsidRPr="00E91045" w:rsidRDefault="00E74B29"/>
        </w:tc>
      </w:tr>
      <w:tr w:rsidR="000E4641" w:rsidRPr="00E91045" w14:paraId="0E68ECE3" w14:textId="77777777" w:rsidTr="00185F4A">
        <w:trPr>
          <w:trHeight w:val="4447"/>
        </w:trPr>
        <w:tc>
          <w:tcPr>
            <w:tcW w:w="2158" w:type="dxa"/>
            <w:vMerge w:val="restart"/>
            <w:tcBorders>
              <w:right w:val="single" w:sz="18" w:space="0" w:color="476166" w:themeColor="accent1"/>
            </w:tcBorders>
          </w:tcPr>
          <w:p w14:paraId="695C6E88" w14:textId="77777777" w:rsidR="000E4641" w:rsidRPr="00E91045" w:rsidRDefault="000E4641"/>
        </w:tc>
        <w:tc>
          <w:tcPr>
            <w:tcW w:w="542" w:type="dxa"/>
            <w:vMerge w:val="restart"/>
            <w:tcBorders>
              <w:left w:val="single" w:sz="18" w:space="0" w:color="476166" w:themeColor="accent1"/>
            </w:tcBorders>
            <w:shd w:val="clear" w:color="auto" w:fill="FFFFFF" w:themeFill="background1"/>
          </w:tcPr>
          <w:p w14:paraId="1A093D89" w14:textId="77777777" w:rsidR="000E4641" w:rsidRPr="00E91045" w:rsidRDefault="000E4641"/>
        </w:tc>
        <w:tc>
          <w:tcPr>
            <w:tcW w:w="540" w:type="dxa"/>
            <w:shd w:val="clear" w:color="auto" w:fill="FFFFFF" w:themeFill="background1"/>
          </w:tcPr>
          <w:p w14:paraId="6F8A7A59" w14:textId="77777777" w:rsidR="000E4641" w:rsidRPr="00E91045" w:rsidRDefault="000E4641"/>
        </w:tc>
        <w:tc>
          <w:tcPr>
            <w:tcW w:w="4321" w:type="dxa"/>
            <w:gridSpan w:val="3"/>
            <w:shd w:val="clear" w:color="auto" w:fill="FFFFFF" w:themeFill="background1"/>
          </w:tcPr>
          <w:p w14:paraId="0312B485" w14:textId="6DB028E3" w:rsidR="000E4641" w:rsidRPr="00E91045" w:rsidRDefault="00BD20AD" w:rsidP="00482C6E">
            <w:pPr>
              <w:pStyle w:val="Text"/>
              <w:jc w:val="both"/>
            </w:pPr>
            <w:r w:rsidRPr="00E91045">
              <w:t xml:space="preserve">The Data is taken from the Magicbricks.com and it is only use for academic purpose. The data taken is scraped and totally raw.  We intend to apply machine </w:t>
            </w:r>
            <w:r w:rsidR="00482C6E" w:rsidRPr="00E91045">
              <w:t>learning module to get the house price prediction so that it would be easy for the buyer to get the house of his choice. The prediction model only has data set of MUMBAI region of India.</w:t>
            </w:r>
          </w:p>
          <w:p w14:paraId="7FA416DF" w14:textId="77777777" w:rsidR="000E4641" w:rsidRPr="00E91045" w:rsidRDefault="000E4641" w:rsidP="00482C6E">
            <w:pPr>
              <w:pStyle w:val="Text"/>
              <w:jc w:val="both"/>
            </w:pPr>
          </w:p>
        </w:tc>
        <w:tc>
          <w:tcPr>
            <w:tcW w:w="540" w:type="dxa"/>
            <w:shd w:val="clear" w:color="auto" w:fill="FFFFFF" w:themeFill="background1"/>
          </w:tcPr>
          <w:p w14:paraId="550E70EF" w14:textId="77777777" w:rsidR="000E4641" w:rsidRPr="00E91045" w:rsidRDefault="000E4641" w:rsidP="00482C6E">
            <w:pPr>
              <w:jc w:val="both"/>
              <w:rPr>
                <w:sz w:val="28"/>
                <w:szCs w:val="28"/>
              </w:rPr>
            </w:pPr>
          </w:p>
        </w:tc>
        <w:tc>
          <w:tcPr>
            <w:tcW w:w="540" w:type="dxa"/>
            <w:vMerge w:val="restart"/>
            <w:tcBorders>
              <w:right w:val="single" w:sz="18" w:space="0" w:color="476166" w:themeColor="accent1"/>
            </w:tcBorders>
            <w:shd w:val="clear" w:color="auto" w:fill="FFFFFF" w:themeFill="background1"/>
          </w:tcPr>
          <w:p w14:paraId="260F5E69" w14:textId="77777777" w:rsidR="000E4641" w:rsidRPr="00E91045" w:rsidRDefault="000E4641">
            <w:pPr>
              <w:rPr>
                <w:sz w:val="28"/>
                <w:szCs w:val="28"/>
              </w:rPr>
            </w:pPr>
          </w:p>
        </w:tc>
        <w:tc>
          <w:tcPr>
            <w:tcW w:w="2158" w:type="dxa"/>
            <w:vMerge w:val="restart"/>
            <w:tcBorders>
              <w:left w:val="single" w:sz="18" w:space="0" w:color="476166" w:themeColor="accent1"/>
            </w:tcBorders>
          </w:tcPr>
          <w:p w14:paraId="36A5B6F7" w14:textId="77777777" w:rsidR="000E4641" w:rsidRPr="00E91045" w:rsidRDefault="000E4641"/>
        </w:tc>
      </w:tr>
      <w:tr w:rsidR="000E4641" w:rsidRPr="00E91045" w14:paraId="2F711B62" w14:textId="77777777" w:rsidTr="00185F4A">
        <w:trPr>
          <w:trHeight w:val="1008"/>
        </w:trPr>
        <w:tc>
          <w:tcPr>
            <w:tcW w:w="2158" w:type="dxa"/>
            <w:vMerge/>
            <w:tcBorders>
              <w:right w:val="single" w:sz="18" w:space="0" w:color="476166" w:themeColor="accent1"/>
            </w:tcBorders>
          </w:tcPr>
          <w:p w14:paraId="6A547B0E" w14:textId="77777777" w:rsidR="000E4641" w:rsidRPr="00E91045"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601C9F0" w14:textId="77777777" w:rsidR="000E4641" w:rsidRPr="00E91045" w:rsidRDefault="000E4641"/>
        </w:tc>
        <w:tc>
          <w:tcPr>
            <w:tcW w:w="5401" w:type="dxa"/>
            <w:gridSpan w:val="5"/>
            <w:vMerge w:val="restart"/>
            <w:shd w:val="clear" w:color="auto" w:fill="FFFFFF" w:themeFill="background1"/>
          </w:tcPr>
          <w:p w14:paraId="4DACCDB5" w14:textId="77777777" w:rsidR="000E4641" w:rsidRPr="00E91045" w:rsidRDefault="000E4641">
            <w:pPr>
              <w:rPr>
                <w:sz w:val="28"/>
                <w:szCs w:val="28"/>
              </w:rPr>
            </w:pPr>
            <w:r w:rsidRPr="00E91045">
              <w:rPr>
                <w:noProof/>
                <w:lang w:eastAsia="en-AU"/>
              </w:rPr>
              <w:drawing>
                <wp:inline distT="0" distB="0" distL="0" distR="0" wp14:anchorId="364FE2B8" wp14:editId="31B96F28">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5C8A91" w14:textId="77777777" w:rsidR="000E4641" w:rsidRPr="00E91045" w:rsidRDefault="000E4641">
            <w:pPr>
              <w:rPr>
                <w:sz w:val="28"/>
                <w:szCs w:val="28"/>
              </w:rPr>
            </w:pPr>
          </w:p>
        </w:tc>
        <w:tc>
          <w:tcPr>
            <w:tcW w:w="2158" w:type="dxa"/>
            <w:vMerge/>
            <w:tcBorders>
              <w:left w:val="single" w:sz="18" w:space="0" w:color="476166" w:themeColor="accent1"/>
            </w:tcBorders>
          </w:tcPr>
          <w:p w14:paraId="6E3CD981" w14:textId="77777777" w:rsidR="000E4641" w:rsidRPr="00E91045" w:rsidRDefault="000E4641"/>
        </w:tc>
      </w:tr>
      <w:tr w:rsidR="000E4641" w:rsidRPr="00E91045" w14:paraId="21AC826E" w14:textId="77777777" w:rsidTr="00185F4A">
        <w:trPr>
          <w:trHeight w:val="1728"/>
        </w:trPr>
        <w:tc>
          <w:tcPr>
            <w:tcW w:w="2158" w:type="dxa"/>
            <w:vMerge w:val="restart"/>
          </w:tcPr>
          <w:p w14:paraId="21343946" w14:textId="77777777" w:rsidR="000E4641" w:rsidRPr="00E91045" w:rsidRDefault="000E4641"/>
        </w:tc>
        <w:tc>
          <w:tcPr>
            <w:tcW w:w="542" w:type="dxa"/>
            <w:tcBorders>
              <w:top w:val="single" w:sz="18" w:space="0" w:color="476166" w:themeColor="accent1"/>
            </w:tcBorders>
          </w:tcPr>
          <w:p w14:paraId="6B85EE85" w14:textId="77777777" w:rsidR="000E4641" w:rsidRPr="00E91045" w:rsidRDefault="000E4641" w:rsidP="00E74B29">
            <w:pPr>
              <w:jc w:val="center"/>
            </w:pPr>
          </w:p>
        </w:tc>
        <w:tc>
          <w:tcPr>
            <w:tcW w:w="5401" w:type="dxa"/>
            <w:gridSpan w:val="5"/>
            <w:vMerge/>
          </w:tcPr>
          <w:p w14:paraId="0C1C5816" w14:textId="77777777" w:rsidR="000E4641" w:rsidRPr="00E91045" w:rsidRDefault="000E4641" w:rsidP="00E74B29">
            <w:pPr>
              <w:jc w:val="center"/>
            </w:pPr>
          </w:p>
        </w:tc>
        <w:tc>
          <w:tcPr>
            <w:tcW w:w="540" w:type="dxa"/>
            <w:tcBorders>
              <w:top w:val="single" w:sz="18" w:space="0" w:color="476166" w:themeColor="accent1"/>
            </w:tcBorders>
          </w:tcPr>
          <w:p w14:paraId="366BE988" w14:textId="77777777" w:rsidR="000E4641" w:rsidRPr="00E91045" w:rsidRDefault="000E4641" w:rsidP="00E74B29">
            <w:pPr>
              <w:jc w:val="center"/>
            </w:pPr>
          </w:p>
        </w:tc>
        <w:tc>
          <w:tcPr>
            <w:tcW w:w="2158" w:type="dxa"/>
            <w:vMerge w:val="restart"/>
          </w:tcPr>
          <w:p w14:paraId="64EAE051" w14:textId="77777777" w:rsidR="000E4641" w:rsidRPr="00E91045" w:rsidRDefault="000E4641"/>
        </w:tc>
      </w:tr>
      <w:tr w:rsidR="000E4641" w:rsidRPr="00E91045" w14:paraId="214400C7" w14:textId="77777777" w:rsidTr="00185F4A">
        <w:trPr>
          <w:trHeight w:val="1728"/>
        </w:trPr>
        <w:tc>
          <w:tcPr>
            <w:tcW w:w="2158" w:type="dxa"/>
            <w:vMerge/>
          </w:tcPr>
          <w:p w14:paraId="72148B3A" w14:textId="77777777" w:rsidR="000E4641" w:rsidRPr="00E91045" w:rsidRDefault="000E4641"/>
        </w:tc>
        <w:tc>
          <w:tcPr>
            <w:tcW w:w="542" w:type="dxa"/>
          </w:tcPr>
          <w:p w14:paraId="192E2509" w14:textId="77777777" w:rsidR="000E4641" w:rsidRPr="00E91045" w:rsidRDefault="000E4641" w:rsidP="00E74B29">
            <w:pPr>
              <w:jc w:val="center"/>
            </w:pPr>
          </w:p>
        </w:tc>
        <w:tc>
          <w:tcPr>
            <w:tcW w:w="5401" w:type="dxa"/>
            <w:gridSpan w:val="5"/>
            <w:vMerge/>
          </w:tcPr>
          <w:p w14:paraId="1A4F9294" w14:textId="77777777" w:rsidR="000E4641" w:rsidRPr="00E91045" w:rsidRDefault="000E4641" w:rsidP="00E74B29">
            <w:pPr>
              <w:jc w:val="center"/>
            </w:pPr>
          </w:p>
        </w:tc>
        <w:tc>
          <w:tcPr>
            <w:tcW w:w="540" w:type="dxa"/>
          </w:tcPr>
          <w:p w14:paraId="79B6F61A" w14:textId="77777777" w:rsidR="000E4641" w:rsidRPr="00E91045" w:rsidRDefault="000E4641" w:rsidP="00E74B29">
            <w:pPr>
              <w:jc w:val="center"/>
            </w:pPr>
          </w:p>
        </w:tc>
        <w:tc>
          <w:tcPr>
            <w:tcW w:w="2158" w:type="dxa"/>
            <w:vMerge/>
          </w:tcPr>
          <w:p w14:paraId="7B0C4871" w14:textId="77777777" w:rsidR="000E4641" w:rsidRPr="00E91045" w:rsidRDefault="000E4641"/>
        </w:tc>
      </w:tr>
    </w:tbl>
    <w:p w14:paraId="48DE9128" w14:textId="77777777" w:rsidR="002D2200" w:rsidRPr="00E91045" w:rsidRDefault="002D2200"/>
    <w:p w14:paraId="5BD4C463" w14:textId="77777777" w:rsidR="00871A79" w:rsidRPr="00E91045" w:rsidRDefault="00871A79" w:rsidP="0048120C">
      <w:pPr>
        <w:pStyle w:val="GraphicAnchor"/>
      </w:pPr>
    </w:p>
    <w:p w14:paraId="7CF2F09D" w14:textId="77777777" w:rsidR="00871A79" w:rsidRPr="00E91045" w:rsidRDefault="00871A79">
      <w:pPr>
        <w:rPr>
          <w:sz w:val="10"/>
        </w:rPr>
      </w:pPr>
      <w:r w:rsidRPr="00E91045">
        <w:br w:type="page"/>
      </w:r>
    </w:p>
    <w:p w14:paraId="692E12A9" w14:textId="77777777" w:rsidR="00871A79" w:rsidRPr="00E91045" w:rsidRDefault="00871A79" w:rsidP="0048120C">
      <w:pPr>
        <w:pStyle w:val="GraphicAnchor"/>
      </w:pPr>
    </w:p>
    <w:p w14:paraId="0962B5E6" w14:textId="77777777" w:rsidR="008D0352" w:rsidRPr="00E91045" w:rsidRDefault="008D0352" w:rsidP="00871A79">
      <w:pPr>
        <w:jc w:val="both"/>
      </w:pPr>
    </w:p>
    <w:p w14:paraId="5B96B2F7" w14:textId="77777777" w:rsidR="008D0352" w:rsidRPr="00E91045" w:rsidRDefault="008D0352" w:rsidP="008D0352">
      <w:pPr>
        <w:tabs>
          <w:tab w:val="left" w:pos="3588"/>
        </w:tabs>
        <w:jc w:val="both"/>
      </w:pPr>
      <w:r w:rsidRPr="00E91045">
        <w:tab/>
      </w:r>
    </w:p>
    <w:p w14:paraId="5E89FE06" w14:textId="77777777" w:rsidR="008D0352" w:rsidRPr="00E91045" w:rsidRDefault="008D0352" w:rsidP="008D0352">
      <w:pPr>
        <w:tabs>
          <w:tab w:val="left" w:pos="3588"/>
        </w:tabs>
        <w:jc w:val="both"/>
      </w:pPr>
    </w:p>
    <w:p w14:paraId="1A44B322" w14:textId="77777777" w:rsidR="008D0352" w:rsidRPr="00E91045" w:rsidRDefault="008D0352" w:rsidP="008D0352">
      <w:pPr>
        <w:tabs>
          <w:tab w:val="left" w:pos="3588"/>
        </w:tabs>
        <w:jc w:val="both"/>
      </w:pPr>
    </w:p>
    <w:p w14:paraId="7AB1971D" w14:textId="77777777" w:rsidR="008D0352" w:rsidRPr="00E91045" w:rsidRDefault="008D0352" w:rsidP="008D0352">
      <w:pPr>
        <w:tabs>
          <w:tab w:val="left" w:pos="3588"/>
        </w:tabs>
        <w:jc w:val="both"/>
      </w:pPr>
    </w:p>
    <w:p w14:paraId="1EAA28D3" w14:textId="77777777" w:rsidR="008D0352" w:rsidRPr="00E91045" w:rsidRDefault="008D0352" w:rsidP="008D0352">
      <w:pPr>
        <w:tabs>
          <w:tab w:val="left" w:pos="3588"/>
        </w:tabs>
        <w:jc w:val="both"/>
      </w:pPr>
    </w:p>
    <w:p w14:paraId="1998943D" w14:textId="77777777" w:rsidR="008D0352" w:rsidRPr="00E91045" w:rsidRDefault="008D0352" w:rsidP="008D0352">
      <w:pPr>
        <w:tabs>
          <w:tab w:val="left" w:pos="3588"/>
        </w:tabs>
        <w:jc w:val="both"/>
      </w:pPr>
    </w:p>
    <w:p w14:paraId="5EB1C3FA" w14:textId="77777777" w:rsidR="008D0352" w:rsidRPr="00E91045" w:rsidRDefault="008D0352" w:rsidP="008D0352">
      <w:pPr>
        <w:tabs>
          <w:tab w:val="left" w:pos="3588"/>
        </w:tabs>
        <w:jc w:val="both"/>
      </w:pPr>
    </w:p>
    <w:p w14:paraId="07DD7FB6" w14:textId="77777777" w:rsidR="008D0352" w:rsidRPr="00E91045" w:rsidRDefault="008D0352" w:rsidP="008D0352">
      <w:pPr>
        <w:tabs>
          <w:tab w:val="left" w:pos="3588"/>
        </w:tabs>
        <w:jc w:val="both"/>
      </w:pPr>
    </w:p>
    <w:p w14:paraId="5A289D76" w14:textId="77777777" w:rsidR="008D0352" w:rsidRPr="00E91045" w:rsidRDefault="008D0352" w:rsidP="008D0352">
      <w:pPr>
        <w:tabs>
          <w:tab w:val="left" w:pos="3588"/>
        </w:tabs>
        <w:jc w:val="both"/>
      </w:pPr>
    </w:p>
    <w:p w14:paraId="6886040B" w14:textId="77777777" w:rsidR="008D0352" w:rsidRPr="00E91045" w:rsidRDefault="008D0352" w:rsidP="008D0352">
      <w:pPr>
        <w:tabs>
          <w:tab w:val="left" w:pos="3588"/>
        </w:tabs>
        <w:jc w:val="both"/>
      </w:pPr>
    </w:p>
    <w:p w14:paraId="14E56581" w14:textId="77777777" w:rsidR="008D0352" w:rsidRPr="00E91045" w:rsidRDefault="008D0352" w:rsidP="008D0352">
      <w:pPr>
        <w:tabs>
          <w:tab w:val="left" w:pos="3588"/>
        </w:tabs>
        <w:jc w:val="both"/>
      </w:pPr>
    </w:p>
    <w:p w14:paraId="2AE76FF2" w14:textId="7855F6AE" w:rsidR="00871A79" w:rsidRPr="00E91045" w:rsidRDefault="00871A79" w:rsidP="008D0352">
      <w:pPr>
        <w:tabs>
          <w:tab w:val="left" w:pos="3588"/>
        </w:tabs>
        <w:jc w:val="both"/>
        <w:rPr>
          <w:rFonts w:cs="Arial"/>
          <w:b/>
          <w:bCs/>
          <w:sz w:val="28"/>
          <w:szCs w:val="28"/>
          <w:u w:val="single"/>
        </w:rPr>
      </w:pPr>
      <w:r w:rsidRPr="00E91045">
        <w:rPr>
          <w:rFonts w:cs="Arial"/>
          <w:b/>
          <w:bCs/>
          <w:sz w:val="28"/>
          <w:szCs w:val="28"/>
          <w:u w:val="single"/>
        </w:rPr>
        <w:t xml:space="preserve">Overall Summary </w:t>
      </w:r>
    </w:p>
    <w:p w14:paraId="0BBE6C30" w14:textId="25CB36DB" w:rsidR="00871A79" w:rsidRPr="00E91045" w:rsidRDefault="00871A79" w:rsidP="00871A79">
      <w:pPr>
        <w:pStyle w:val="ListParagraph"/>
        <w:numPr>
          <w:ilvl w:val="0"/>
          <w:numId w:val="2"/>
        </w:numPr>
        <w:jc w:val="both"/>
        <w:rPr>
          <w:rFonts w:cs="Arial"/>
          <w:sz w:val="28"/>
          <w:szCs w:val="28"/>
        </w:rPr>
      </w:pPr>
      <w:r w:rsidRPr="00E91045">
        <w:rPr>
          <w:rFonts w:cs="Arial"/>
          <w:sz w:val="28"/>
          <w:szCs w:val="28"/>
        </w:rPr>
        <w:t>Data collection: - Scrapped website (</w:t>
      </w:r>
      <w:r w:rsidR="008D0352" w:rsidRPr="00E91045">
        <w:t>www.magicbricks.com</w:t>
      </w:r>
      <w:r w:rsidRPr="00E91045">
        <w:rPr>
          <w:rFonts w:cs="Arial"/>
          <w:sz w:val="28"/>
          <w:szCs w:val="28"/>
        </w:rPr>
        <w:t>) to acquire movie data using Beautiful Soup/selenium which are Python libraries</w:t>
      </w:r>
    </w:p>
    <w:p w14:paraId="234915AD" w14:textId="77777777" w:rsidR="00871A79" w:rsidRPr="00E91045" w:rsidRDefault="00871A79" w:rsidP="00871A79">
      <w:pPr>
        <w:pStyle w:val="ListParagraph"/>
        <w:numPr>
          <w:ilvl w:val="0"/>
          <w:numId w:val="2"/>
        </w:numPr>
        <w:jc w:val="both"/>
        <w:rPr>
          <w:rFonts w:cs="Arial"/>
          <w:sz w:val="28"/>
          <w:szCs w:val="28"/>
          <w:u w:val="single"/>
        </w:rPr>
      </w:pPr>
      <w:r w:rsidRPr="00E91045">
        <w:rPr>
          <w:rFonts w:cs="Arial"/>
          <w:sz w:val="28"/>
          <w:szCs w:val="28"/>
        </w:rPr>
        <w:t>Data cleaning:</w:t>
      </w:r>
      <w:r w:rsidRPr="00E91045">
        <w:rPr>
          <w:rFonts w:cs="Arial"/>
          <w:b/>
          <w:bCs/>
          <w:sz w:val="28"/>
          <w:szCs w:val="28"/>
        </w:rPr>
        <w:t xml:space="preserve"> -</w:t>
      </w:r>
      <w:r w:rsidRPr="00E91045">
        <w:rPr>
          <w:rFonts w:cs="Arial"/>
          <w:sz w:val="28"/>
          <w:szCs w:val="28"/>
        </w:rPr>
        <w:t xml:space="preserve"> The data collected from the different pages were integrated and cleaned to remove incomplete and missing data.</w:t>
      </w:r>
    </w:p>
    <w:p w14:paraId="45D15614" w14:textId="77777777" w:rsidR="00871A79" w:rsidRPr="00E91045" w:rsidRDefault="00871A79" w:rsidP="00871A79">
      <w:pPr>
        <w:pStyle w:val="ListParagraph"/>
        <w:numPr>
          <w:ilvl w:val="0"/>
          <w:numId w:val="2"/>
        </w:numPr>
        <w:jc w:val="both"/>
        <w:rPr>
          <w:rFonts w:cs="Arial"/>
          <w:b/>
          <w:bCs/>
          <w:sz w:val="28"/>
          <w:szCs w:val="28"/>
        </w:rPr>
      </w:pPr>
      <w:r w:rsidRPr="00E91045">
        <w:rPr>
          <w:rFonts w:cs="Arial"/>
          <w:sz w:val="28"/>
          <w:szCs w:val="28"/>
        </w:rPr>
        <w:t>Feature Selection and Modification:</w:t>
      </w:r>
      <w:r w:rsidRPr="00E91045">
        <w:rPr>
          <w:rFonts w:cs="Arial"/>
          <w:b/>
          <w:bCs/>
          <w:sz w:val="28"/>
          <w:szCs w:val="28"/>
        </w:rPr>
        <w:t xml:space="preserve"> - </w:t>
      </w:r>
      <w:r w:rsidRPr="00E91045">
        <w:rPr>
          <w:rFonts w:cs="Arial"/>
          <w:sz w:val="28"/>
          <w:szCs w:val="28"/>
        </w:rPr>
        <w:t>Identified important features. Converted Categorical data, transformed data into appropriate data so that it can be used in regression.</w:t>
      </w:r>
    </w:p>
    <w:p w14:paraId="0AE01B01" w14:textId="77777777" w:rsidR="00871A79" w:rsidRPr="00E91045" w:rsidRDefault="00871A79" w:rsidP="00871A79">
      <w:pPr>
        <w:pStyle w:val="ListParagraph"/>
        <w:numPr>
          <w:ilvl w:val="0"/>
          <w:numId w:val="2"/>
        </w:numPr>
        <w:jc w:val="both"/>
        <w:rPr>
          <w:rFonts w:cs="Arial"/>
          <w:sz w:val="28"/>
          <w:szCs w:val="28"/>
        </w:rPr>
      </w:pPr>
      <w:r w:rsidRPr="00E91045">
        <w:rPr>
          <w:rFonts w:cs="Arial"/>
          <w:sz w:val="28"/>
          <w:szCs w:val="28"/>
        </w:rPr>
        <w:t>Built Different Machine Learning models like</w:t>
      </w:r>
    </w:p>
    <w:p w14:paraId="5278B1C1" w14:textId="77777777" w:rsidR="00871A79" w:rsidRPr="00E91045" w:rsidRDefault="00871A79" w:rsidP="00871A79">
      <w:pPr>
        <w:pStyle w:val="ListParagraph"/>
        <w:numPr>
          <w:ilvl w:val="4"/>
          <w:numId w:val="3"/>
        </w:numPr>
        <w:jc w:val="both"/>
        <w:rPr>
          <w:rFonts w:cs="Arial"/>
          <w:sz w:val="28"/>
          <w:szCs w:val="28"/>
        </w:rPr>
      </w:pPr>
      <w:r w:rsidRPr="00E91045">
        <w:rPr>
          <w:rFonts w:cs="Arial"/>
          <w:sz w:val="28"/>
          <w:szCs w:val="28"/>
        </w:rPr>
        <w:t>Multiple Linear regression</w:t>
      </w:r>
    </w:p>
    <w:p w14:paraId="7B482262" w14:textId="77777777" w:rsidR="00871A79" w:rsidRPr="00E91045" w:rsidRDefault="00871A79" w:rsidP="00871A79">
      <w:pPr>
        <w:pStyle w:val="ListParagraph"/>
        <w:numPr>
          <w:ilvl w:val="4"/>
          <w:numId w:val="3"/>
        </w:numPr>
        <w:jc w:val="both"/>
        <w:rPr>
          <w:rFonts w:cs="Arial"/>
          <w:sz w:val="28"/>
          <w:szCs w:val="28"/>
        </w:rPr>
      </w:pPr>
      <w:r w:rsidRPr="00E91045">
        <w:rPr>
          <w:rFonts w:cs="Arial"/>
          <w:sz w:val="28"/>
          <w:szCs w:val="28"/>
        </w:rPr>
        <w:t>Regularization methods: -</w:t>
      </w:r>
      <w:r w:rsidRPr="00E91045">
        <w:rPr>
          <w:color w:val="555555"/>
          <w:sz w:val="23"/>
          <w:szCs w:val="23"/>
          <w:bdr w:val="none" w:sz="0" w:space="0" w:color="auto" w:frame="1"/>
        </w:rPr>
        <w:t xml:space="preserve"> </w:t>
      </w:r>
      <w:r w:rsidRPr="00E91045">
        <w:rPr>
          <w:rFonts w:cs="Arial"/>
          <w:sz w:val="28"/>
          <w:szCs w:val="28"/>
        </w:rPr>
        <w:t>Lasso &amp; Ridge Regression</w:t>
      </w:r>
    </w:p>
    <w:p w14:paraId="195C11AD" w14:textId="77777777" w:rsidR="00871A79" w:rsidRPr="00E91045" w:rsidRDefault="00871A79" w:rsidP="00871A79">
      <w:pPr>
        <w:pStyle w:val="ListParagraph"/>
        <w:numPr>
          <w:ilvl w:val="4"/>
          <w:numId w:val="3"/>
        </w:numPr>
        <w:jc w:val="both"/>
        <w:rPr>
          <w:rFonts w:cs="Arial"/>
          <w:sz w:val="28"/>
          <w:szCs w:val="28"/>
        </w:rPr>
      </w:pPr>
      <w:r w:rsidRPr="00E91045">
        <w:rPr>
          <w:rFonts w:cs="Arial"/>
          <w:sz w:val="28"/>
          <w:szCs w:val="28"/>
        </w:rPr>
        <w:t>Tree-Based Methods: -</w:t>
      </w:r>
      <w:r w:rsidRPr="00E91045">
        <w:t xml:space="preserve"> </w:t>
      </w:r>
      <w:r w:rsidRPr="00E91045">
        <w:rPr>
          <w:rFonts w:cs="Arial"/>
          <w:sz w:val="28"/>
          <w:szCs w:val="28"/>
        </w:rPr>
        <w:t>Decision tree regression,</w:t>
      </w:r>
      <w:r w:rsidRPr="00E91045">
        <w:rPr>
          <w:rFonts w:cs="Arial"/>
          <w:sz w:val="36"/>
          <w:szCs w:val="36"/>
        </w:rPr>
        <w:t xml:space="preserve"> </w:t>
      </w:r>
      <w:r w:rsidRPr="00E91045">
        <w:rPr>
          <w:rFonts w:cs="Arial"/>
          <w:sz w:val="28"/>
          <w:szCs w:val="28"/>
        </w:rPr>
        <w:t>Bagging and Boosting</w:t>
      </w:r>
    </w:p>
    <w:p w14:paraId="7C1EC7ED" w14:textId="77777777" w:rsidR="00871A79" w:rsidRPr="00E91045" w:rsidRDefault="00871A79" w:rsidP="00871A79">
      <w:pPr>
        <w:pStyle w:val="ListParagraph"/>
        <w:numPr>
          <w:ilvl w:val="0"/>
          <w:numId w:val="2"/>
        </w:numPr>
        <w:jc w:val="both"/>
        <w:rPr>
          <w:rFonts w:cs="Arial"/>
          <w:sz w:val="28"/>
          <w:szCs w:val="28"/>
        </w:rPr>
      </w:pPr>
      <w:r w:rsidRPr="00E91045">
        <w:rPr>
          <w:rFonts w:cs="Arial"/>
          <w:sz w:val="28"/>
          <w:szCs w:val="28"/>
        </w:rPr>
        <w:t xml:space="preserve">Optimized Hyperparameter of above models using randomized search and grid search wherever necessary </w:t>
      </w:r>
    </w:p>
    <w:p w14:paraId="43E8C423" w14:textId="77777777" w:rsidR="00871A79" w:rsidRPr="00E91045" w:rsidRDefault="00871A79" w:rsidP="00871A79">
      <w:pPr>
        <w:pStyle w:val="ListParagraph"/>
        <w:numPr>
          <w:ilvl w:val="0"/>
          <w:numId w:val="2"/>
        </w:numPr>
        <w:jc w:val="both"/>
        <w:rPr>
          <w:rFonts w:cs="Arial"/>
          <w:sz w:val="28"/>
          <w:szCs w:val="28"/>
        </w:rPr>
      </w:pPr>
      <w:r w:rsidRPr="00E91045">
        <w:rPr>
          <w:rFonts w:cs="Arial"/>
          <w:sz w:val="28"/>
          <w:szCs w:val="28"/>
        </w:rPr>
        <w:t>For each model calculated regression metrics like</w:t>
      </w:r>
    </w:p>
    <w:p w14:paraId="53B94210" w14:textId="77777777" w:rsidR="00871A79" w:rsidRPr="00E91045" w:rsidRDefault="00871A79" w:rsidP="00871A79">
      <w:pPr>
        <w:pStyle w:val="ListParagraph"/>
        <w:numPr>
          <w:ilvl w:val="2"/>
          <w:numId w:val="2"/>
        </w:numPr>
        <w:jc w:val="both"/>
        <w:rPr>
          <w:rFonts w:cs="Arial"/>
          <w:sz w:val="28"/>
          <w:szCs w:val="28"/>
        </w:rPr>
      </w:pPr>
      <w:r w:rsidRPr="00E91045">
        <w:rPr>
          <w:rFonts w:cs="Arial"/>
          <w:sz w:val="28"/>
          <w:szCs w:val="28"/>
        </w:rPr>
        <w:t>Root-Mean-Squared-Error (RMSE)</w:t>
      </w:r>
    </w:p>
    <w:p w14:paraId="0528475E" w14:textId="77777777" w:rsidR="00871A79" w:rsidRPr="00E91045" w:rsidRDefault="00871A79" w:rsidP="00871A79">
      <w:pPr>
        <w:pStyle w:val="ListParagraph"/>
        <w:numPr>
          <w:ilvl w:val="2"/>
          <w:numId w:val="2"/>
        </w:numPr>
        <w:jc w:val="both"/>
        <w:rPr>
          <w:rFonts w:cs="Arial"/>
          <w:sz w:val="28"/>
          <w:szCs w:val="28"/>
        </w:rPr>
      </w:pPr>
      <w:r w:rsidRPr="00E91045">
        <w:rPr>
          <w:rFonts w:cs="Arial"/>
          <w:sz w:val="28"/>
          <w:szCs w:val="28"/>
        </w:rPr>
        <w:t>R² or Coefficient of Determination.</w:t>
      </w:r>
    </w:p>
    <w:p w14:paraId="754695AC" w14:textId="77777777" w:rsidR="00871A79" w:rsidRPr="00E91045" w:rsidRDefault="00871A79" w:rsidP="00871A79">
      <w:pPr>
        <w:pStyle w:val="ListParagraph"/>
        <w:numPr>
          <w:ilvl w:val="0"/>
          <w:numId w:val="2"/>
        </w:numPr>
        <w:jc w:val="both"/>
        <w:rPr>
          <w:rFonts w:cs="Arial"/>
          <w:sz w:val="28"/>
          <w:szCs w:val="28"/>
        </w:rPr>
      </w:pPr>
      <w:r w:rsidRPr="00E91045">
        <w:rPr>
          <w:rFonts w:cs="Arial"/>
          <w:sz w:val="28"/>
          <w:szCs w:val="28"/>
        </w:rPr>
        <w:t>Finally, compared different methods to select the best model</w:t>
      </w:r>
    </w:p>
    <w:p w14:paraId="2D6538F0" w14:textId="2FE8CDFD" w:rsidR="00871A79" w:rsidRPr="00E91045" w:rsidRDefault="00871A79">
      <w:pPr>
        <w:rPr>
          <w:sz w:val="10"/>
        </w:rPr>
      </w:pPr>
    </w:p>
    <w:p w14:paraId="1D739495" w14:textId="278ED3EF" w:rsidR="00E74B29" w:rsidRPr="00E91045" w:rsidRDefault="000E4641" w:rsidP="0048120C">
      <w:pPr>
        <w:pStyle w:val="GraphicAnchor"/>
      </w:pPr>
      <w:r w:rsidRPr="00E91045">
        <w:rPr>
          <w:noProof/>
          <w:lang w:eastAsia="en-AU"/>
        </w:rPr>
        <w:drawing>
          <wp:anchor distT="0" distB="0" distL="114300" distR="114300" simplePos="0" relativeHeight="251662336" behindDoc="1" locked="0" layoutInCell="1" allowOverlap="1" wp14:anchorId="31EA21DB" wp14:editId="7E219D9B">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E91045" w14:paraId="00479DE2" w14:textId="77777777" w:rsidTr="00185F4A">
        <w:trPr>
          <w:trHeight w:val="2537"/>
        </w:trPr>
        <w:tc>
          <w:tcPr>
            <w:tcW w:w="2158" w:type="dxa"/>
            <w:gridSpan w:val="2"/>
          </w:tcPr>
          <w:p w14:paraId="3AC3964D" w14:textId="77777777" w:rsidR="0048120C" w:rsidRPr="00E91045" w:rsidRDefault="0048120C"/>
          <w:p w14:paraId="06E032E4" w14:textId="77777777" w:rsidR="008D0352" w:rsidRPr="00E91045" w:rsidRDefault="008D0352"/>
          <w:p w14:paraId="28E1EB90" w14:textId="77777777" w:rsidR="008D0352" w:rsidRPr="00E91045" w:rsidRDefault="008D0352"/>
          <w:p w14:paraId="47A192B1" w14:textId="77777777" w:rsidR="008D0352" w:rsidRPr="00E91045" w:rsidRDefault="008D0352"/>
          <w:p w14:paraId="43BECA57" w14:textId="77777777" w:rsidR="008D0352" w:rsidRPr="00E91045" w:rsidRDefault="008D0352"/>
          <w:p w14:paraId="0AD5D2BB" w14:textId="77777777" w:rsidR="008D0352" w:rsidRPr="00E91045" w:rsidRDefault="008D0352"/>
          <w:p w14:paraId="10F61D0F" w14:textId="77777777" w:rsidR="008D0352" w:rsidRPr="00E91045" w:rsidRDefault="008D0352"/>
          <w:p w14:paraId="524F20D1" w14:textId="77777777" w:rsidR="008D0352" w:rsidRPr="00E91045" w:rsidRDefault="008D0352"/>
          <w:p w14:paraId="740FE798" w14:textId="77777777" w:rsidR="008D0352" w:rsidRPr="00E91045" w:rsidRDefault="008D0352"/>
          <w:p w14:paraId="7E54637A" w14:textId="77777777" w:rsidR="008D0352" w:rsidRPr="00E91045" w:rsidRDefault="008D0352"/>
          <w:p w14:paraId="742DAD5C" w14:textId="41A01A2F" w:rsidR="008D0352" w:rsidRPr="00E91045" w:rsidRDefault="008D0352"/>
          <w:p w14:paraId="3619556A" w14:textId="04EEA345" w:rsidR="008D0352" w:rsidRPr="00E91045" w:rsidRDefault="008D0352"/>
          <w:p w14:paraId="51FA46C9" w14:textId="097A7A1E" w:rsidR="008D0352" w:rsidRPr="00E91045" w:rsidRDefault="008D0352"/>
          <w:p w14:paraId="7617E4ED" w14:textId="7B67E9A1" w:rsidR="008D0352" w:rsidRPr="00E91045" w:rsidRDefault="008D0352">
            <w:r w:rsidRPr="00E91045">
              <w:rPr>
                <w:noProof/>
                <w:lang w:eastAsia="en-AU"/>
              </w:rPr>
              <w:lastRenderedPageBreak/>
              <w:drawing>
                <wp:anchor distT="0" distB="0" distL="114300" distR="114300" simplePos="0" relativeHeight="251665408" behindDoc="1" locked="0" layoutInCell="1" allowOverlap="1" wp14:anchorId="5C7ABB6D" wp14:editId="6B751AD6">
                  <wp:simplePos x="0" y="0"/>
                  <wp:positionH relativeFrom="margin">
                    <wp:posOffset>0</wp:posOffset>
                  </wp:positionH>
                  <wp:positionV relativeFrom="margin">
                    <wp:posOffset>3175</wp:posOffset>
                  </wp:positionV>
                  <wp:extent cx="6861176" cy="1944000"/>
                  <wp:effectExtent l="0" t="0" r="0" b="0"/>
                  <wp:wrapNone/>
                  <wp:docPr id="64"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DB65F46" w14:textId="77777777" w:rsidR="0048120C" w:rsidRPr="00E91045" w:rsidRDefault="0048120C"/>
        </w:tc>
        <w:tc>
          <w:tcPr>
            <w:tcW w:w="2158" w:type="dxa"/>
            <w:gridSpan w:val="3"/>
            <w:tcBorders>
              <w:bottom w:val="single" w:sz="18" w:space="0" w:color="476166" w:themeColor="accent1"/>
            </w:tcBorders>
          </w:tcPr>
          <w:p w14:paraId="2871A79E" w14:textId="77777777" w:rsidR="0048120C" w:rsidRPr="00E91045" w:rsidRDefault="0048120C"/>
        </w:tc>
        <w:tc>
          <w:tcPr>
            <w:tcW w:w="2158" w:type="dxa"/>
            <w:tcBorders>
              <w:bottom w:val="single" w:sz="18" w:space="0" w:color="476166" w:themeColor="accent1"/>
            </w:tcBorders>
          </w:tcPr>
          <w:p w14:paraId="2B38322A" w14:textId="77777777" w:rsidR="0048120C" w:rsidRPr="00E91045" w:rsidRDefault="0048120C"/>
        </w:tc>
        <w:tc>
          <w:tcPr>
            <w:tcW w:w="2158" w:type="dxa"/>
            <w:gridSpan w:val="2"/>
          </w:tcPr>
          <w:p w14:paraId="25E93FF7" w14:textId="77777777" w:rsidR="0048120C" w:rsidRPr="00E91045" w:rsidRDefault="0048120C"/>
        </w:tc>
      </w:tr>
      <w:tr w:rsidR="0048120C" w:rsidRPr="00E91045" w14:paraId="49E5A738" w14:textId="77777777" w:rsidTr="00185F4A">
        <w:trPr>
          <w:trHeight w:val="800"/>
        </w:trPr>
        <w:tc>
          <w:tcPr>
            <w:tcW w:w="2158" w:type="dxa"/>
            <w:gridSpan w:val="2"/>
            <w:tcBorders>
              <w:right w:val="single" w:sz="18" w:space="0" w:color="476166" w:themeColor="accent1"/>
            </w:tcBorders>
          </w:tcPr>
          <w:p w14:paraId="56808E96" w14:textId="77777777" w:rsidR="0048120C" w:rsidRPr="00E91045"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CEB0622" w14:textId="77777777" w:rsidR="0048120C" w:rsidRPr="00E91045" w:rsidRDefault="00C23E31" w:rsidP="00837914">
            <w:pPr>
              <w:pStyle w:val="Heading4"/>
              <w:rPr>
                <w:rFonts w:asciiTheme="minorHAnsi" w:hAnsiTheme="minorHAnsi"/>
              </w:rPr>
            </w:pPr>
            <w:sdt>
              <w:sdtPr>
                <w:rPr>
                  <w:rFonts w:asciiTheme="minorHAnsi" w:hAnsiTheme="minorHAnsi"/>
                </w:rPr>
                <w:id w:val="19988942"/>
                <w:placeholder>
                  <w:docPart w:val="E2C118F415CD4A03B0718F77D3DFF2DD"/>
                </w:placeholder>
                <w:temporary/>
                <w:showingPlcHdr/>
                <w15:appearance w15:val="hidden"/>
              </w:sdtPr>
              <w:sdtEndPr/>
              <w:sdtContent>
                <w:r w:rsidR="00837914" w:rsidRPr="00E91045">
                  <w:rPr>
                    <w:rFonts w:asciiTheme="minorHAnsi" w:hAnsiTheme="minorHAnsi"/>
                  </w:rPr>
                  <w:t>THE PROCESS</w:t>
                </w:r>
              </w:sdtContent>
            </w:sdt>
          </w:p>
        </w:tc>
        <w:tc>
          <w:tcPr>
            <w:tcW w:w="2158" w:type="dxa"/>
            <w:gridSpan w:val="2"/>
            <w:tcBorders>
              <w:left w:val="single" w:sz="18" w:space="0" w:color="476166" w:themeColor="accent1"/>
            </w:tcBorders>
          </w:tcPr>
          <w:p w14:paraId="7F570EF4" w14:textId="77777777" w:rsidR="0048120C" w:rsidRPr="00E91045" w:rsidRDefault="0048120C"/>
        </w:tc>
      </w:tr>
      <w:tr w:rsidR="0048120C" w:rsidRPr="00E91045" w14:paraId="306F941D" w14:textId="77777777" w:rsidTr="00185F4A">
        <w:tc>
          <w:tcPr>
            <w:tcW w:w="2158" w:type="dxa"/>
            <w:gridSpan w:val="2"/>
          </w:tcPr>
          <w:p w14:paraId="0A4CDD7F" w14:textId="77777777" w:rsidR="0048120C" w:rsidRPr="00E91045" w:rsidRDefault="0048120C"/>
        </w:tc>
        <w:tc>
          <w:tcPr>
            <w:tcW w:w="2158" w:type="dxa"/>
            <w:tcBorders>
              <w:top w:val="single" w:sz="18" w:space="0" w:color="476166" w:themeColor="accent1"/>
            </w:tcBorders>
          </w:tcPr>
          <w:p w14:paraId="41DA15EC" w14:textId="77777777" w:rsidR="0048120C" w:rsidRPr="00E91045" w:rsidRDefault="0048120C"/>
        </w:tc>
        <w:tc>
          <w:tcPr>
            <w:tcW w:w="2158" w:type="dxa"/>
            <w:gridSpan w:val="3"/>
            <w:tcBorders>
              <w:top w:val="single" w:sz="18" w:space="0" w:color="476166" w:themeColor="accent1"/>
            </w:tcBorders>
          </w:tcPr>
          <w:p w14:paraId="6687CED5" w14:textId="77777777" w:rsidR="0048120C" w:rsidRPr="00E91045" w:rsidRDefault="0048120C"/>
        </w:tc>
        <w:tc>
          <w:tcPr>
            <w:tcW w:w="2158" w:type="dxa"/>
            <w:tcBorders>
              <w:top w:val="single" w:sz="18" w:space="0" w:color="476166" w:themeColor="accent1"/>
            </w:tcBorders>
          </w:tcPr>
          <w:p w14:paraId="0316A1E4" w14:textId="77777777" w:rsidR="0048120C" w:rsidRPr="00E91045" w:rsidRDefault="0048120C"/>
        </w:tc>
        <w:tc>
          <w:tcPr>
            <w:tcW w:w="2158" w:type="dxa"/>
            <w:gridSpan w:val="2"/>
          </w:tcPr>
          <w:p w14:paraId="164D5982" w14:textId="77777777" w:rsidR="0048120C" w:rsidRPr="00E91045" w:rsidRDefault="0048120C"/>
        </w:tc>
      </w:tr>
      <w:tr w:rsidR="0048120C" w:rsidRPr="00E91045" w14:paraId="6F71BE05" w14:textId="77777777" w:rsidTr="00185F4A">
        <w:trPr>
          <w:trHeight w:val="4546"/>
        </w:trPr>
        <w:tc>
          <w:tcPr>
            <w:tcW w:w="1079" w:type="dxa"/>
          </w:tcPr>
          <w:p w14:paraId="4391FCBE" w14:textId="77777777" w:rsidR="0048120C" w:rsidRPr="00E91045" w:rsidRDefault="0048120C"/>
        </w:tc>
        <w:tc>
          <w:tcPr>
            <w:tcW w:w="8632" w:type="dxa"/>
            <w:gridSpan w:val="7"/>
            <w:tcBorders>
              <w:top w:val="single" w:sz="18" w:space="0" w:color="476166" w:themeColor="accent1"/>
              <w:bottom w:val="single" w:sz="18" w:space="0" w:color="476166" w:themeColor="accent1"/>
            </w:tcBorders>
          </w:tcPr>
          <w:p w14:paraId="5299E78E" w14:textId="017ABF8D" w:rsidR="0048120C" w:rsidRPr="00E91045" w:rsidRDefault="00F14EAF" w:rsidP="0048120C">
            <w:pPr>
              <w:pStyle w:val="Heading5"/>
              <w:rPr>
                <w:rFonts w:asciiTheme="minorHAnsi" w:hAnsiTheme="minorHAnsi"/>
              </w:rPr>
            </w:pPr>
            <w:r w:rsidRPr="00E91045">
              <w:rPr>
                <w:rFonts w:asciiTheme="minorHAnsi" w:hAnsiTheme="minorHAnsi"/>
              </w:rPr>
              <w:t xml:space="preserve">Scraped data </w:t>
            </w:r>
          </w:p>
          <w:p w14:paraId="755506F4" w14:textId="77777777" w:rsidR="0048120C" w:rsidRPr="00E91045" w:rsidRDefault="0048120C" w:rsidP="0048120C"/>
          <w:p w14:paraId="76F8872C" w14:textId="687C4F69" w:rsidR="0048120C" w:rsidRPr="00E91045" w:rsidRDefault="00F14EAF" w:rsidP="00F14EAF">
            <w:pPr>
              <w:pStyle w:val="Text"/>
            </w:pPr>
            <w:r w:rsidRPr="00E91045">
              <w:t xml:space="preserve">We have scraped data from </w:t>
            </w:r>
            <w:hyperlink r:id="rId13" w:history="1">
              <w:r w:rsidRPr="00E91045">
                <w:rPr>
                  <w:rStyle w:val="Hyperlink"/>
                </w:rPr>
                <w:t>www.magicbricks.com</w:t>
              </w:r>
            </w:hyperlink>
            <w:r w:rsidRPr="00E91045">
              <w:t xml:space="preserve"> for Mumbai region. The original data was in the below format which we intended to scrap.</w:t>
            </w:r>
          </w:p>
          <w:p w14:paraId="03FF5ABF" w14:textId="2BA18395" w:rsidR="00F14EAF" w:rsidRPr="00E91045" w:rsidRDefault="00F14EAF" w:rsidP="00F14EAF">
            <w:pPr>
              <w:pStyle w:val="Text"/>
            </w:pPr>
          </w:p>
          <w:p w14:paraId="7BA2A2CB" w14:textId="0CDECE28" w:rsidR="00F14EAF" w:rsidRPr="00E91045" w:rsidRDefault="00F14EAF" w:rsidP="00F14EAF">
            <w:pPr>
              <w:pStyle w:val="Text"/>
            </w:pPr>
            <w:r w:rsidRPr="00E91045">
              <w:rPr>
                <w:noProof/>
              </w:rPr>
              <w:drawing>
                <wp:inline distT="0" distB="0" distL="0" distR="0" wp14:anchorId="05D1A500" wp14:editId="3CB1DBDD">
                  <wp:extent cx="5481320" cy="3334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ic_brick_website.png"/>
                          <pic:cNvPicPr/>
                        </pic:nvPicPr>
                        <pic:blipFill>
                          <a:blip r:embed="rId14">
                            <a:extLst>
                              <a:ext uri="{28A0092B-C50C-407E-A947-70E740481C1C}">
                                <a14:useLocalDpi xmlns:a14="http://schemas.microsoft.com/office/drawing/2010/main" val="0"/>
                              </a:ext>
                            </a:extLst>
                          </a:blip>
                          <a:stretch>
                            <a:fillRect/>
                          </a:stretch>
                        </pic:blipFill>
                        <pic:spPr>
                          <a:xfrm>
                            <a:off x="0" y="0"/>
                            <a:ext cx="5481320" cy="3334385"/>
                          </a:xfrm>
                          <a:prstGeom prst="rect">
                            <a:avLst/>
                          </a:prstGeom>
                        </pic:spPr>
                      </pic:pic>
                    </a:graphicData>
                  </a:graphic>
                </wp:inline>
              </w:drawing>
            </w:r>
          </w:p>
        </w:tc>
        <w:tc>
          <w:tcPr>
            <w:tcW w:w="1079" w:type="dxa"/>
          </w:tcPr>
          <w:p w14:paraId="294C4EA4" w14:textId="77777777" w:rsidR="0048120C" w:rsidRPr="00E91045" w:rsidRDefault="0048120C"/>
        </w:tc>
      </w:tr>
      <w:tr w:rsidR="0048120C" w:rsidRPr="00E91045" w14:paraId="6D17F4E6" w14:textId="77777777" w:rsidTr="00185F4A">
        <w:trPr>
          <w:trHeight w:val="730"/>
        </w:trPr>
        <w:tc>
          <w:tcPr>
            <w:tcW w:w="1079" w:type="dxa"/>
          </w:tcPr>
          <w:p w14:paraId="7993BADA" w14:textId="77777777" w:rsidR="0048120C" w:rsidRPr="00E91045" w:rsidRDefault="0048120C"/>
        </w:tc>
        <w:tc>
          <w:tcPr>
            <w:tcW w:w="3956" w:type="dxa"/>
            <w:gridSpan w:val="3"/>
            <w:tcBorders>
              <w:top w:val="single" w:sz="18" w:space="0" w:color="476166" w:themeColor="accent1"/>
            </w:tcBorders>
          </w:tcPr>
          <w:p w14:paraId="337432E9" w14:textId="0DC4D29A" w:rsidR="0048120C" w:rsidRPr="00E91045" w:rsidRDefault="00F14EAF" w:rsidP="0048120C">
            <w:pPr>
              <w:pStyle w:val="Heading5"/>
              <w:rPr>
                <w:rFonts w:asciiTheme="minorHAnsi" w:hAnsiTheme="minorHAnsi"/>
              </w:rPr>
            </w:pPr>
            <w:r w:rsidRPr="00E91045">
              <w:rPr>
                <w:rFonts w:asciiTheme="minorHAnsi" w:hAnsiTheme="minorHAnsi"/>
              </w:rPr>
              <w:t xml:space="preserve">The data which was having the major tag i.e. detail of the house was in a single tag. </w:t>
            </w:r>
            <w:proofErr w:type="gramStart"/>
            <w:r w:rsidRPr="00E91045">
              <w:rPr>
                <w:rFonts w:asciiTheme="minorHAnsi" w:hAnsiTheme="minorHAnsi"/>
              </w:rPr>
              <w:t>So</w:t>
            </w:r>
            <w:proofErr w:type="gramEnd"/>
            <w:r w:rsidRPr="00E91045">
              <w:rPr>
                <w:rFonts w:asciiTheme="minorHAnsi" w:hAnsiTheme="minorHAnsi"/>
              </w:rPr>
              <w:t xml:space="preserve"> while scraping we made three columns which </w:t>
            </w:r>
            <w:r w:rsidRPr="00E91045">
              <w:rPr>
                <w:rFonts w:asciiTheme="minorHAnsi" w:hAnsiTheme="minorHAnsi"/>
              </w:rPr>
              <w:lastRenderedPageBreak/>
              <w:t xml:space="preserve">further divided into columns </w:t>
            </w:r>
          </w:p>
          <w:p w14:paraId="1388C0AA" w14:textId="51FF8742" w:rsidR="0048120C" w:rsidRPr="00E91045" w:rsidRDefault="0048120C" w:rsidP="0048120C"/>
          <w:p w14:paraId="0BD1D5E9" w14:textId="062DCF39" w:rsidR="0002088B" w:rsidRPr="00E91045" w:rsidRDefault="0002088B" w:rsidP="0048120C"/>
        </w:tc>
        <w:tc>
          <w:tcPr>
            <w:tcW w:w="719" w:type="dxa"/>
            <w:tcBorders>
              <w:top w:val="single" w:sz="18" w:space="0" w:color="476166" w:themeColor="accent1"/>
            </w:tcBorders>
          </w:tcPr>
          <w:p w14:paraId="0C080724" w14:textId="77777777" w:rsidR="0048120C" w:rsidRPr="00E91045" w:rsidRDefault="0048120C"/>
        </w:tc>
        <w:tc>
          <w:tcPr>
            <w:tcW w:w="3957" w:type="dxa"/>
            <w:gridSpan w:val="3"/>
            <w:tcBorders>
              <w:top w:val="single" w:sz="18" w:space="0" w:color="476166" w:themeColor="accent1"/>
            </w:tcBorders>
          </w:tcPr>
          <w:p w14:paraId="67BF3750" w14:textId="77777777" w:rsidR="00F14EAF" w:rsidRPr="00E91045" w:rsidRDefault="00F14EAF"/>
          <w:p w14:paraId="27797D42" w14:textId="77777777" w:rsidR="00F14EAF" w:rsidRPr="00E91045" w:rsidRDefault="00F14EAF">
            <w:r w:rsidRPr="00E91045">
              <w:t xml:space="preserve">The data which we scraped had three columns that are </w:t>
            </w:r>
            <w:r w:rsidR="0002088B" w:rsidRPr="00E91045">
              <w:t xml:space="preserve">price, </w:t>
            </w:r>
            <w:proofErr w:type="spellStart"/>
            <w:r w:rsidR="0002088B" w:rsidRPr="00E91045">
              <w:t>Bhk</w:t>
            </w:r>
            <w:proofErr w:type="spellEnd"/>
            <w:r w:rsidR="0002088B" w:rsidRPr="00E91045">
              <w:t xml:space="preserve"> and details which are as below:</w:t>
            </w:r>
          </w:p>
          <w:p w14:paraId="42E16BDA" w14:textId="77777777" w:rsidR="0002088B" w:rsidRPr="00E91045" w:rsidRDefault="0002088B"/>
          <w:p w14:paraId="7F268C63" w14:textId="77777777" w:rsidR="0002088B" w:rsidRPr="00E91045" w:rsidRDefault="0002088B"/>
          <w:p w14:paraId="2B06AC19" w14:textId="1C93FA8B" w:rsidR="0002088B" w:rsidRPr="00E91045" w:rsidRDefault="0002088B"/>
        </w:tc>
        <w:tc>
          <w:tcPr>
            <w:tcW w:w="1079" w:type="dxa"/>
          </w:tcPr>
          <w:p w14:paraId="3A050184" w14:textId="47DBF8B3" w:rsidR="00F14EAF" w:rsidRPr="00E91045" w:rsidRDefault="00F14EAF"/>
        </w:tc>
      </w:tr>
    </w:tbl>
    <w:p w14:paraId="1D94B33A" w14:textId="4A4FA544" w:rsidR="00BD20AD" w:rsidRPr="00E91045" w:rsidRDefault="0002088B">
      <w:r w:rsidRPr="00E91045">
        <w:rPr>
          <w:noProof/>
        </w:rPr>
        <w:drawing>
          <wp:anchor distT="0" distB="0" distL="114300" distR="114300" simplePos="0" relativeHeight="251663360" behindDoc="0" locked="0" layoutInCell="1" allowOverlap="1" wp14:anchorId="2918224E" wp14:editId="507060B6">
            <wp:simplePos x="0" y="0"/>
            <wp:positionH relativeFrom="margin">
              <wp:posOffset>579120</wp:posOffset>
            </wp:positionH>
            <wp:positionV relativeFrom="paragraph">
              <wp:posOffset>10795</wp:posOffset>
            </wp:positionV>
            <wp:extent cx="6014085" cy="227076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ginal_scraped_data.png"/>
                    <pic:cNvPicPr/>
                  </pic:nvPicPr>
                  <pic:blipFill>
                    <a:blip r:embed="rId15">
                      <a:extLst>
                        <a:ext uri="{28A0092B-C50C-407E-A947-70E740481C1C}">
                          <a14:useLocalDpi xmlns:a14="http://schemas.microsoft.com/office/drawing/2010/main" val="0"/>
                        </a:ext>
                      </a:extLst>
                    </a:blip>
                    <a:stretch>
                      <a:fillRect/>
                    </a:stretch>
                  </pic:blipFill>
                  <pic:spPr>
                    <a:xfrm>
                      <a:off x="0" y="0"/>
                      <a:ext cx="6014085" cy="2270760"/>
                    </a:xfrm>
                    <a:prstGeom prst="rect">
                      <a:avLst/>
                    </a:prstGeom>
                  </pic:spPr>
                </pic:pic>
              </a:graphicData>
            </a:graphic>
            <wp14:sizeRelH relativeFrom="margin">
              <wp14:pctWidth>0</wp14:pctWidth>
            </wp14:sizeRelH>
            <wp14:sizeRelV relativeFrom="margin">
              <wp14:pctHeight>0</wp14:pctHeight>
            </wp14:sizeRelV>
          </wp:anchor>
        </w:drawing>
      </w:r>
    </w:p>
    <w:p w14:paraId="1E1D05EC" w14:textId="77777777" w:rsidR="007A4757" w:rsidRPr="00E91045" w:rsidRDefault="007A4757"/>
    <w:p w14:paraId="6CDB28A5" w14:textId="77777777" w:rsidR="007A4757" w:rsidRPr="00E91045" w:rsidRDefault="007A4757"/>
    <w:p w14:paraId="2D2E6080" w14:textId="77777777" w:rsidR="007A4757" w:rsidRPr="00E91045" w:rsidRDefault="007A4757"/>
    <w:p w14:paraId="0CA9499E" w14:textId="77777777" w:rsidR="007A4757" w:rsidRPr="00E91045" w:rsidRDefault="007A4757"/>
    <w:p w14:paraId="41E7635D" w14:textId="77777777" w:rsidR="007A4757" w:rsidRPr="00E91045" w:rsidRDefault="007A4757"/>
    <w:p w14:paraId="5E3A2321" w14:textId="77777777" w:rsidR="007A4757" w:rsidRPr="00E91045" w:rsidRDefault="007A4757"/>
    <w:p w14:paraId="1DCDFC50" w14:textId="77777777" w:rsidR="007A4757" w:rsidRPr="00E91045" w:rsidRDefault="007A4757"/>
    <w:p w14:paraId="1DC92BBC" w14:textId="77777777" w:rsidR="007A4757" w:rsidRPr="00E91045" w:rsidRDefault="007A4757"/>
    <w:p w14:paraId="08CF0397" w14:textId="77777777" w:rsidR="007A4757" w:rsidRPr="00E91045" w:rsidRDefault="007A4757"/>
    <w:p w14:paraId="300825FF" w14:textId="77777777" w:rsidR="007A4757" w:rsidRPr="00E91045" w:rsidRDefault="007A4757"/>
    <w:p w14:paraId="61AE85F0" w14:textId="77777777" w:rsidR="007A4757" w:rsidRPr="00E91045" w:rsidRDefault="007A4757"/>
    <w:p w14:paraId="7FED5960" w14:textId="77777777" w:rsidR="007A4757" w:rsidRPr="00E91045" w:rsidRDefault="007A4757"/>
    <w:p w14:paraId="17856BDC" w14:textId="77777777" w:rsidR="007A4757" w:rsidRPr="00E91045" w:rsidRDefault="007A4757"/>
    <w:p w14:paraId="11E5F96C" w14:textId="77777777" w:rsidR="007A4757" w:rsidRPr="00E91045" w:rsidRDefault="007A4757"/>
    <w:p w14:paraId="73A838BF" w14:textId="77777777" w:rsidR="007A4757" w:rsidRPr="00E91045" w:rsidRDefault="007A4757">
      <w:pPr>
        <w:rPr>
          <w:b/>
          <w:bCs/>
          <w:sz w:val="28"/>
          <w:szCs w:val="28"/>
        </w:rPr>
      </w:pPr>
      <w:r w:rsidRPr="00E91045">
        <w:rPr>
          <w:b/>
          <w:bCs/>
          <w:color w:val="7F7F7F" w:themeColor="text1" w:themeTint="80"/>
          <w:sz w:val="28"/>
          <w:szCs w:val="28"/>
        </w:rPr>
        <w:t>Excel data Cleaning</w:t>
      </w:r>
    </w:p>
    <w:p w14:paraId="6B5045E7" w14:textId="77777777" w:rsidR="007A4757" w:rsidRPr="00E91045" w:rsidRDefault="007A4757">
      <w:pPr>
        <w:rPr>
          <w:b/>
          <w:bCs/>
          <w:sz w:val="28"/>
          <w:szCs w:val="28"/>
        </w:rPr>
      </w:pPr>
    </w:p>
    <w:p w14:paraId="666B8B4A" w14:textId="77777777" w:rsidR="007A4757" w:rsidRPr="00E91045" w:rsidRDefault="007A4757">
      <w:r w:rsidRPr="00E91045">
        <w:t>The above data need to get converted into appropriate number of columns which are as below:</w:t>
      </w:r>
    </w:p>
    <w:p w14:paraId="2102A3C2" w14:textId="77777777" w:rsidR="007A4757" w:rsidRPr="00E91045" w:rsidRDefault="007A4757">
      <w:pPr>
        <w:rPr>
          <w:b/>
          <w:bCs/>
          <w:sz w:val="28"/>
          <w:szCs w:val="28"/>
        </w:rPr>
      </w:pPr>
      <w:r w:rsidRPr="00E91045">
        <w:rPr>
          <w:b/>
          <w:bCs/>
          <w:noProof/>
          <w:sz w:val="28"/>
          <w:szCs w:val="28"/>
        </w:rPr>
        <w:drawing>
          <wp:inline distT="0" distB="0" distL="0" distR="0" wp14:anchorId="0C7D6105" wp14:editId="1E0E7B64">
            <wp:extent cx="6858000" cy="2512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_cleaning_excel_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2512060"/>
                    </a:xfrm>
                    <a:prstGeom prst="rect">
                      <a:avLst/>
                    </a:prstGeom>
                  </pic:spPr>
                </pic:pic>
              </a:graphicData>
            </a:graphic>
          </wp:inline>
        </w:drawing>
      </w:r>
    </w:p>
    <w:p w14:paraId="29637307" w14:textId="77777777" w:rsidR="007A4757" w:rsidRPr="00E91045" w:rsidRDefault="007A4757">
      <w:pPr>
        <w:rPr>
          <w:b/>
          <w:bCs/>
          <w:sz w:val="28"/>
          <w:szCs w:val="28"/>
        </w:rPr>
      </w:pPr>
    </w:p>
    <w:p w14:paraId="2F27E6C1" w14:textId="40178277" w:rsidR="007A4757" w:rsidRPr="00E91045" w:rsidRDefault="007A4757">
      <w:r w:rsidRPr="00E91045">
        <w:t>This was done with the help of the following tool present in excel:</w:t>
      </w:r>
    </w:p>
    <w:p w14:paraId="40B51536" w14:textId="59D5001F" w:rsidR="007A4757" w:rsidRPr="00E91045" w:rsidRDefault="005E0020">
      <w:pPr>
        <w:rPr>
          <w:b/>
          <w:bCs/>
          <w:sz w:val="28"/>
          <w:szCs w:val="28"/>
        </w:rPr>
      </w:pPr>
      <w:r w:rsidRPr="00E91045">
        <w:rPr>
          <w:b/>
          <w:bCs/>
          <w:noProof/>
          <w:sz w:val="28"/>
          <w:szCs w:val="28"/>
        </w:rPr>
        <w:lastRenderedPageBreak/>
        <w:drawing>
          <wp:inline distT="0" distB="0" distL="0" distR="0" wp14:anchorId="5B729906" wp14:editId="0E1B1594">
            <wp:extent cx="2735580" cy="1938457"/>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_cleaning_excel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9982" cy="2019523"/>
                    </a:xfrm>
                    <a:prstGeom prst="rect">
                      <a:avLst/>
                    </a:prstGeom>
                  </pic:spPr>
                </pic:pic>
              </a:graphicData>
            </a:graphic>
          </wp:inline>
        </w:drawing>
      </w:r>
    </w:p>
    <w:p w14:paraId="178A7010" w14:textId="77777777" w:rsidR="005E0020" w:rsidRPr="00E91045" w:rsidRDefault="005E0020">
      <w:r w:rsidRPr="00E91045">
        <w:t xml:space="preserve">The above tool separated the columns into many columns according to the position. But there were some white space present in </w:t>
      </w:r>
      <w:proofErr w:type="spellStart"/>
      <w:r w:rsidRPr="00E91045">
        <w:t>non uniform</w:t>
      </w:r>
      <w:proofErr w:type="spellEnd"/>
      <w:r w:rsidRPr="00E91045">
        <w:t xml:space="preserve"> manner which converted numeric data into object type data. This was the issue to resolve it we have used a tool of excel </w:t>
      </w:r>
      <w:proofErr w:type="spellStart"/>
      <w:r w:rsidRPr="00E91045">
        <w:t>ehich</w:t>
      </w:r>
      <w:proofErr w:type="spellEnd"/>
      <w:r w:rsidRPr="00E91045">
        <w:t xml:space="preserve"> was downloaded externally which is as below:</w:t>
      </w:r>
    </w:p>
    <w:p w14:paraId="6E2A67DD" w14:textId="77777777" w:rsidR="005E0020" w:rsidRPr="00E91045" w:rsidRDefault="005E0020">
      <w:pPr>
        <w:rPr>
          <w:b/>
          <w:bCs/>
          <w:sz w:val="28"/>
          <w:szCs w:val="28"/>
        </w:rPr>
      </w:pPr>
    </w:p>
    <w:p w14:paraId="17C46F6D" w14:textId="77777777" w:rsidR="00F92672" w:rsidRPr="00E91045" w:rsidRDefault="005E0020">
      <w:pPr>
        <w:rPr>
          <w:b/>
          <w:bCs/>
          <w:sz w:val="28"/>
          <w:szCs w:val="28"/>
        </w:rPr>
      </w:pPr>
      <w:r w:rsidRPr="00E91045">
        <w:rPr>
          <w:b/>
          <w:bCs/>
          <w:noProof/>
          <w:sz w:val="28"/>
          <w:szCs w:val="28"/>
        </w:rPr>
        <w:drawing>
          <wp:inline distT="0" distB="0" distL="0" distR="0" wp14:anchorId="42264E4B" wp14:editId="2570D08F">
            <wp:extent cx="6858000" cy="187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_cleaning_excel_3.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1873250"/>
                    </a:xfrm>
                    <a:prstGeom prst="rect">
                      <a:avLst/>
                    </a:prstGeom>
                  </pic:spPr>
                </pic:pic>
              </a:graphicData>
            </a:graphic>
          </wp:inline>
        </w:drawing>
      </w:r>
    </w:p>
    <w:p w14:paraId="43CCBA53" w14:textId="4EA8461A" w:rsidR="00F92672" w:rsidRPr="00E91045" w:rsidRDefault="00F92672">
      <w:pPr>
        <w:rPr>
          <w:b/>
          <w:bCs/>
          <w:sz w:val="28"/>
          <w:szCs w:val="28"/>
        </w:rPr>
      </w:pPr>
    </w:p>
    <w:p w14:paraId="289633CE" w14:textId="254E2FF1" w:rsidR="00D35C33" w:rsidRPr="00E91045" w:rsidRDefault="00D35C33">
      <w:pPr>
        <w:rPr>
          <w:b/>
          <w:bCs/>
          <w:sz w:val="28"/>
          <w:szCs w:val="28"/>
        </w:rPr>
      </w:pPr>
    </w:p>
    <w:p w14:paraId="4391FCAE" w14:textId="310C7AD8" w:rsidR="00D35C33" w:rsidRPr="00E91045" w:rsidRDefault="00D35C33">
      <w:pPr>
        <w:rPr>
          <w:b/>
          <w:bCs/>
          <w:sz w:val="28"/>
          <w:szCs w:val="28"/>
        </w:rPr>
      </w:pPr>
      <w:r w:rsidRPr="00E91045">
        <w:rPr>
          <w:b/>
          <w:bCs/>
          <w:sz w:val="28"/>
          <w:szCs w:val="28"/>
        </w:rPr>
        <w:t>Python coding:</w:t>
      </w:r>
    </w:p>
    <w:p w14:paraId="46D181D7" w14:textId="78584140" w:rsidR="00D35C33" w:rsidRPr="00E91045" w:rsidRDefault="00D35C33">
      <w:pPr>
        <w:rPr>
          <w:b/>
          <w:bCs/>
          <w:sz w:val="28"/>
          <w:szCs w:val="28"/>
        </w:rPr>
      </w:pPr>
    </w:p>
    <w:p w14:paraId="6CCC26D0" w14:textId="40F1E85B" w:rsidR="007F7979" w:rsidRPr="00E91045" w:rsidRDefault="007F7979">
      <w:pPr>
        <w:rPr>
          <w:b/>
          <w:bCs/>
        </w:rPr>
      </w:pPr>
      <w:r w:rsidRPr="00E91045">
        <w:rPr>
          <w:b/>
          <w:bCs/>
        </w:rPr>
        <w:t>Library which are included as follows:</w:t>
      </w:r>
    </w:p>
    <w:p w14:paraId="62B42545" w14:textId="77777777" w:rsidR="007F7979" w:rsidRPr="00E91045" w:rsidRDefault="007F7979" w:rsidP="007F7979">
      <w:r w:rsidRPr="00E91045">
        <w:t xml:space="preserve">import </w:t>
      </w:r>
      <w:proofErr w:type="spellStart"/>
      <w:r w:rsidRPr="00E91045">
        <w:t>numpy</w:t>
      </w:r>
      <w:proofErr w:type="spellEnd"/>
      <w:r w:rsidRPr="00E91045">
        <w:t xml:space="preserve"> as np</w:t>
      </w:r>
    </w:p>
    <w:p w14:paraId="3406BAA2" w14:textId="77777777" w:rsidR="007F7979" w:rsidRPr="00E91045" w:rsidRDefault="007F7979" w:rsidP="007F7979">
      <w:r w:rsidRPr="00E91045">
        <w:t>import pandas as pd</w:t>
      </w:r>
    </w:p>
    <w:p w14:paraId="0132A848" w14:textId="77777777" w:rsidR="007F7979" w:rsidRPr="00E91045" w:rsidRDefault="007F7979" w:rsidP="007F7979">
      <w:r w:rsidRPr="00E91045">
        <w:t xml:space="preserve">import </w:t>
      </w:r>
      <w:proofErr w:type="spellStart"/>
      <w:proofErr w:type="gramStart"/>
      <w:r w:rsidRPr="00E91045">
        <w:t>sklearn.linear</w:t>
      </w:r>
      <w:proofErr w:type="gramEnd"/>
      <w:r w:rsidRPr="00E91045">
        <w:t>_model</w:t>
      </w:r>
      <w:proofErr w:type="spellEnd"/>
      <w:r w:rsidRPr="00E91045">
        <w:t xml:space="preserve"> as </w:t>
      </w:r>
      <w:proofErr w:type="spellStart"/>
      <w:r w:rsidRPr="00E91045">
        <w:t>lm</w:t>
      </w:r>
      <w:proofErr w:type="spellEnd"/>
    </w:p>
    <w:p w14:paraId="0F6E73F4" w14:textId="77777777" w:rsidR="007F7979" w:rsidRPr="00E91045" w:rsidRDefault="007F7979" w:rsidP="007F7979">
      <w:r w:rsidRPr="00E91045">
        <w:t xml:space="preserve">import </w:t>
      </w:r>
      <w:proofErr w:type="spellStart"/>
      <w:proofErr w:type="gramStart"/>
      <w:r w:rsidRPr="00E91045">
        <w:t>matplotlib.pyplot</w:t>
      </w:r>
      <w:proofErr w:type="spellEnd"/>
      <w:proofErr w:type="gramEnd"/>
      <w:r w:rsidRPr="00E91045">
        <w:t xml:space="preserve"> as </w:t>
      </w:r>
      <w:proofErr w:type="spellStart"/>
      <w:r w:rsidRPr="00E91045">
        <w:t>plt</w:t>
      </w:r>
      <w:proofErr w:type="spellEnd"/>
    </w:p>
    <w:p w14:paraId="1B63080C" w14:textId="77777777" w:rsidR="007F7979" w:rsidRPr="00E91045" w:rsidRDefault="007F7979" w:rsidP="007F7979">
      <w:r w:rsidRPr="00E91045">
        <w:t xml:space="preserve">from </w:t>
      </w:r>
      <w:proofErr w:type="spellStart"/>
      <w:proofErr w:type="gramStart"/>
      <w:r w:rsidRPr="00E91045">
        <w:t>sklearn.linear</w:t>
      </w:r>
      <w:proofErr w:type="gramEnd"/>
      <w:r w:rsidRPr="00E91045">
        <w:t>_model</w:t>
      </w:r>
      <w:proofErr w:type="spellEnd"/>
      <w:r w:rsidRPr="00E91045">
        <w:t xml:space="preserve"> import Ridge</w:t>
      </w:r>
    </w:p>
    <w:p w14:paraId="41388060" w14:textId="77777777" w:rsidR="007F7979" w:rsidRPr="00E91045" w:rsidRDefault="007F7979" w:rsidP="007F7979">
      <w:r w:rsidRPr="00E91045">
        <w:t xml:space="preserve">from </w:t>
      </w:r>
      <w:proofErr w:type="spellStart"/>
      <w:proofErr w:type="gramStart"/>
      <w:r w:rsidRPr="00E91045">
        <w:t>yellowbrick.regressor</w:t>
      </w:r>
      <w:proofErr w:type="spellEnd"/>
      <w:proofErr w:type="gramEnd"/>
      <w:r w:rsidRPr="00E91045">
        <w:t xml:space="preserve"> import </w:t>
      </w:r>
      <w:proofErr w:type="spellStart"/>
      <w:r w:rsidRPr="00E91045">
        <w:t>ResidualsPlot</w:t>
      </w:r>
      <w:proofErr w:type="spellEnd"/>
    </w:p>
    <w:p w14:paraId="2FA1B410" w14:textId="77777777" w:rsidR="007F7979" w:rsidRPr="00E91045" w:rsidRDefault="007F7979" w:rsidP="007F7979">
      <w:r w:rsidRPr="00E91045">
        <w:t>import warnings</w:t>
      </w:r>
    </w:p>
    <w:p w14:paraId="6985890D" w14:textId="77777777" w:rsidR="007F7979" w:rsidRPr="00E91045" w:rsidRDefault="007F7979" w:rsidP="007F7979">
      <w:r w:rsidRPr="00E91045">
        <w:t>%matplotlib inline</w:t>
      </w:r>
    </w:p>
    <w:p w14:paraId="6CBF19D2" w14:textId="4A887ECF" w:rsidR="007F7979" w:rsidRPr="00E91045" w:rsidRDefault="007F7979" w:rsidP="007F7979">
      <w:r w:rsidRPr="00E91045">
        <w:t xml:space="preserve">import seaborn as </w:t>
      </w:r>
      <w:proofErr w:type="spellStart"/>
      <w:r w:rsidRPr="00E91045">
        <w:t>sns</w:t>
      </w:r>
      <w:proofErr w:type="spellEnd"/>
    </w:p>
    <w:p w14:paraId="7175ADE1" w14:textId="7E0E20F5" w:rsidR="007F7979" w:rsidRPr="00E91045" w:rsidRDefault="007F7979" w:rsidP="007F7979">
      <w:pPr>
        <w:rPr>
          <w:b/>
          <w:bCs/>
          <w:sz w:val="28"/>
          <w:szCs w:val="28"/>
        </w:rPr>
      </w:pPr>
    </w:p>
    <w:p w14:paraId="6530C852" w14:textId="124F0543" w:rsidR="007C4B8D" w:rsidRPr="00E91045" w:rsidRDefault="00DD714B" w:rsidP="007C4B8D">
      <w:pPr>
        <w:rPr>
          <w:b/>
          <w:bCs/>
        </w:rPr>
      </w:pPr>
      <w:r w:rsidRPr="00E91045">
        <w:rPr>
          <w:b/>
          <w:bCs/>
        </w:rPr>
        <w:t>W</w:t>
      </w:r>
      <w:r w:rsidR="007C4B8D" w:rsidRPr="00E91045">
        <w:rPr>
          <w:b/>
          <w:bCs/>
        </w:rPr>
        <w:t xml:space="preserve">e read the csv file where data is stored by creating a </w:t>
      </w:r>
      <w:proofErr w:type="spellStart"/>
      <w:r w:rsidR="007C4B8D" w:rsidRPr="00E91045">
        <w:rPr>
          <w:b/>
          <w:bCs/>
        </w:rPr>
        <w:t>dataframe</w:t>
      </w:r>
      <w:proofErr w:type="spellEnd"/>
      <w:r w:rsidR="007C4B8D" w:rsidRPr="00E91045">
        <w:rPr>
          <w:b/>
          <w:bCs/>
        </w:rPr>
        <w:t xml:space="preserve"> as:  </w:t>
      </w:r>
    </w:p>
    <w:p w14:paraId="1B81E57B" w14:textId="4581D07E" w:rsidR="007C4B8D" w:rsidRPr="00E91045" w:rsidRDefault="007C4B8D" w:rsidP="007C4B8D">
      <w:r w:rsidRPr="00E91045">
        <w:t xml:space="preserve">df=pd. </w:t>
      </w:r>
      <w:proofErr w:type="spellStart"/>
      <w:r w:rsidRPr="00E91045">
        <w:t>read_excel</w:t>
      </w:r>
      <w:proofErr w:type="spellEnd"/>
      <w:r w:rsidRPr="00E91045">
        <w:t xml:space="preserve">('"C:/Users/Lenovo/Desktop/real_estate_data.xlsx"') </w:t>
      </w:r>
    </w:p>
    <w:p w14:paraId="7F1340CD" w14:textId="614D648A" w:rsidR="007C4B8D" w:rsidRPr="00E91045" w:rsidRDefault="007C4B8D" w:rsidP="007C4B8D">
      <w:r w:rsidRPr="00E91045">
        <w:t>df. head ()</w:t>
      </w:r>
    </w:p>
    <w:p w14:paraId="6EF652D2" w14:textId="1BCAEC18" w:rsidR="007F7979" w:rsidRPr="00E91045" w:rsidRDefault="007F7979" w:rsidP="007F7979"/>
    <w:p w14:paraId="52D00319" w14:textId="3DD1C591" w:rsidR="00DD714B" w:rsidRPr="00E91045" w:rsidRDefault="00DD714B" w:rsidP="007F7979">
      <w:r w:rsidRPr="00E91045">
        <w:rPr>
          <w:noProof/>
        </w:rPr>
        <w:lastRenderedPageBreak/>
        <w:drawing>
          <wp:inline distT="0" distB="0" distL="0" distR="0" wp14:anchorId="339526CA" wp14:editId="0264187B">
            <wp:extent cx="6858000" cy="1941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2.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1941195"/>
                    </a:xfrm>
                    <a:prstGeom prst="rect">
                      <a:avLst/>
                    </a:prstGeom>
                  </pic:spPr>
                </pic:pic>
              </a:graphicData>
            </a:graphic>
          </wp:inline>
        </w:drawing>
      </w:r>
    </w:p>
    <w:p w14:paraId="3B2A578E" w14:textId="77777777" w:rsidR="007F7979" w:rsidRPr="00E91045" w:rsidRDefault="007F7979" w:rsidP="007F7979">
      <w:pPr>
        <w:rPr>
          <w:b/>
          <w:bCs/>
          <w:sz w:val="28"/>
          <w:szCs w:val="28"/>
        </w:rPr>
      </w:pPr>
    </w:p>
    <w:p w14:paraId="3252BA42" w14:textId="41585B35" w:rsidR="00D35C33" w:rsidRPr="00E91045" w:rsidRDefault="00F1066A">
      <w:pPr>
        <w:rPr>
          <w:b/>
          <w:bCs/>
          <w:sz w:val="28"/>
          <w:szCs w:val="28"/>
        </w:rPr>
      </w:pPr>
      <w:r w:rsidRPr="00E91045">
        <w:rPr>
          <w:b/>
          <w:bCs/>
          <w:sz w:val="28"/>
          <w:szCs w:val="28"/>
        </w:rPr>
        <w:t xml:space="preserve">Attribute with their </w:t>
      </w:r>
      <w:r w:rsidR="00F27902" w:rsidRPr="00E91045">
        <w:rPr>
          <w:b/>
          <w:bCs/>
          <w:sz w:val="28"/>
          <w:szCs w:val="28"/>
        </w:rPr>
        <w:t>count</w:t>
      </w:r>
      <w:r w:rsidRPr="00E91045">
        <w:rPr>
          <w:b/>
          <w:bCs/>
          <w:sz w:val="28"/>
          <w:szCs w:val="28"/>
        </w:rPr>
        <w:t>:</w:t>
      </w:r>
    </w:p>
    <w:p w14:paraId="078BCF09" w14:textId="197C4162" w:rsidR="00F1066A" w:rsidRPr="00E91045" w:rsidRDefault="00F1066A">
      <w:pPr>
        <w:rPr>
          <w:b/>
          <w:bCs/>
          <w:sz w:val="28"/>
          <w:szCs w:val="28"/>
        </w:rPr>
      </w:pPr>
      <w:r w:rsidRPr="00E91045">
        <w:rPr>
          <w:b/>
          <w:bCs/>
          <w:noProof/>
          <w:sz w:val="28"/>
          <w:szCs w:val="28"/>
        </w:rPr>
        <w:drawing>
          <wp:inline distT="0" distB="0" distL="0" distR="0" wp14:anchorId="4EE5021A" wp14:editId="4BC82210">
            <wp:extent cx="6858000" cy="2301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y2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2301240"/>
                    </a:xfrm>
                    <a:prstGeom prst="rect">
                      <a:avLst/>
                    </a:prstGeom>
                  </pic:spPr>
                </pic:pic>
              </a:graphicData>
            </a:graphic>
          </wp:inline>
        </w:drawing>
      </w:r>
    </w:p>
    <w:p w14:paraId="0087DC30" w14:textId="4365A986" w:rsidR="00F27902" w:rsidRPr="00E91045" w:rsidRDefault="00F27902" w:rsidP="00F27902">
      <w:pPr>
        <w:rPr>
          <w:b/>
          <w:bCs/>
          <w:sz w:val="28"/>
          <w:szCs w:val="28"/>
        </w:rPr>
      </w:pPr>
      <w:r w:rsidRPr="00E91045">
        <w:rPr>
          <w:b/>
          <w:bCs/>
          <w:sz w:val="28"/>
          <w:szCs w:val="28"/>
        </w:rPr>
        <w:t>Attribute with their null values:</w:t>
      </w:r>
    </w:p>
    <w:p w14:paraId="6EE3F88A" w14:textId="77777777" w:rsidR="00F27902" w:rsidRPr="00E91045" w:rsidRDefault="00F27902">
      <w:pPr>
        <w:rPr>
          <w:b/>
          <w:bCs/>
          <w:sz w:val="28"/>
          <w:szCs w:val="28"/>
        </w:rPr>
      </w:pPr>
      <w:r w:rsidRPr="00E91045">
        <w:rPr>
          <w:b/>
          <w:bCs/>
          <w:noProof/>
          <w:sz w:val="28"/>
          <w:szCs w:val="28"/>
        </w:rPr>
        <w:drawing>
          <wp:inline distT="0" distB="0" distL="0" distR="0" wp14:anchorId="770F40E0" wp14:editId="7ED37A3C">
            <wp:extent cx="6858000" cy="1823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y22.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1823720"/>
                    </a:xfrm>
                    <a:prstGeom prst="rect">
                      <a:avLst/>
                    </a:prstGeom>
                  </pic:spPr>
                </pic:pic>
              </a:graphicData>
            </a:graphic>
          </wp:inline>
        </w:drawing>
      </w:r>
    </w:p>
    <w:p w14:paraId="5328EEF8" w14:textId="6E8AF5DF" w:rsidR="00F27902" w:rsidRPr="00E91045" w:rsidRDefault="00F27902">
      <w:pPr>
        <w:rPr>
          <w:b/>
          <w:bCs/>
          <w:noProof/>
          <w:sz w:val="28"/>
          <w:szCs w:val="28"/>
        </w:rPr>
      </w:pPr>
      <w:r w:rsidRPr="00E91045">
        <w:rPr>
          <w:b/>
          <w:bCs/>
          <w:noProof/>
          <w:sz w:val="28"/>
          <w:szCs w:val="28"/>
        </w:rPr>
        <w:t>Attribute with unique values(distinct values)</w:t>
      </w:r>
    </w:p>
    <w:p w14:paraId="38C4130E" w14:textId="2DC927F1" w:rsidR="003C0FF7" w:rsidRPr="00E91045" w:rsidRDefault="00F27902">
      <w:pPr>
        <w:rPr>
          <w:b/>
          <w:bCs/>
          <w:sz w:val="28"/>
          <w:szCs w:val="28"/>
        </w:rPr>
      </w:pPr>
      <w:r w:rsidRPr="00E91045">
        <w:rPr>
          <w:b/>
          <w:bCs/>
          <w:noProof/>
          <w:sz w:val="28"/>
          <w:szCs w:val="28"/>
        </w:rPr>
        <w:drawing>
          <wp:inline distT="0" distB="0" distL="0" distR="0" wp14:anchorId="0D7E7CCA" wp14:editId="1D7C7F86">
            <wp:extent cx="5204143" cy="1498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y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6209" cy="1519352"/>
                    </a:xfrm>
                    <a:prstGeom prst="rect">
                      <a:avLst/>
                    </a:prstGeom>
                  </pic:spPr>
                </pic:pic>
              </a:graphicData>
            </a:graphic>
          </wp:inline>
        </w:drawing>
      </w:r>
    </w:p>
    <w:p w14:paraId="3D4639C2" w14:textId="197E3729" w:rsidR="00BD20AD" w:rsidRPr="00E91045" w:rsidRDefault="00BD20AD">
      <w:pPr>
        <w:rPr>
          <w:b/>
          <w:bCs/>
          <w:sz w:val="28"/>
          <w:szCs w:val="28"/>
        </w:rPr>
      </w:pPr>
      <w:r w:rsidRPr="00E91045">
        <w:rPr>
          <w:b/>
          <w:bCs/>
          <w:sz w:val="28"/>
          <w:szCs w:val="28"/>
        </w:rPr>
        <w:br w:type="page"/>
      </w:r>
    </w:p>
    <w:p w14:paraId="1A16DCAA" w14:textId="1A4F935D" w:rsidR="003C0FF7" w:rsidRPr="00E91045" w:rsidRDefault="003C0FF7">
      <w:pPr>
        <w:rPr>
          <w:b/>
          <w:bCs/>
          <w:sz w:val="28"/>
          <w:szCs w:val="28"/>
        </w:rPr>
      </w:pPr>
      <w:r w:rsidRPr="00E91045">
        <w:rPr>
          <w:b/>
          <w:bCs/>
          <w:sz w:val="28"/>
          <w:szCs w:val="28"/>
        </w:rPr>
        <w:lastRenderedPageBreak/>
        <w:t>Getting the description of the attribute and their details:</w:t>
      </w:r>
    </w:p>
    <w:p w14:paraId="24C9EFE8" w14:textId="79D5283B" w:rsidR="003C0FF7" w:rsidRPr="00E91045" w:rsidRDefault="003C0FF7">
      <w:pPr>
        <w:rPr>
          <w:b/>
          <w:bCs/>
          <w:sz w:val="28"/>
          <w:szCs w:val="28"/>
        </w:rPr>
      </w:pPr>
      <w:r w:rsidRPr="00E91045">
        <w:rPr>
          <w:b/>
          <w:bCs/>
          <w:noProof/>
          <w:sz w:val="28"/>
          <w:szCs w:val="28"/>
        </w:rPr>
        <w:drawing>
          <wp:inline distT="0" distB="0" distL="0" distR="0" wp14:anchorId="11183A3F" wp14:editId="2B2A6D02">
            <wp:extent cx="6858000" cy="2382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24.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382520"/>
                    </a:xfrm>
                    <a:prstGeom prst="rect">
                      <a:avLst/>
                    </a:prstGeom>
                  </pic:spPr>
                </pic:pic>
              </a:graphicData>
            </a:graphic>
          </wp:inline>
        </w:drawing>
      </w:r>
    </w:p>
    <w:p w14:paraId="01754A49" w14:textId="3FC41033" w:rsidR="003C0FF7" w:rsidRPr="00E91045" w:rsidRDefault="003C0FF7">
      <w:pPr>
        <w:rPr>
          <w:b/>
          <w:bCs/>
          <w:sz w:val="28"/>
          <w:szCs w:val="28"/>
        </w:rPr>
      </w:pPr>
    </w:p>
    <w:p w14:paraId="5FAE5376" w14:textId="6A35794A" w:rsidR="003C0FF7" w:rsidRPr="00E91045" w:rsidRDefault="003C0FF7">
      <w:pPr>
        <w:rPr>
          <w:b/>
          <w:bCs/>
          <w:noProof/>
          <w:sz w:val="28"/>
          <w:szCs w:val="28"/>
        </w:rPr>
      </w:pPr>
      <w:r w:rsidRPr="00E91045">
        <w:rPr>
          <w:b/>
          <w:bCs/>
          <w:noProof/>
          <w:sz w:val="28"/>
          <w:szCs w:val="28"/>
        </w:rPr>
        <w:t>Plotting each attribute:</w:t>
      </w:r>
    </w:p>
    <w:p w14:paraId="207AE8F2" w14:textId="26475652" w:rsidR="003C0FF7" w:rsidRPr="00E91045" w:rsidRDefault="003C0FF7">
      <w:pPr>
        <w:rPr>
          <w:b/>
          <w:bCs/>
          <w:noProof/>
          <w:sz w:val="28"/>
          <w:szCs w:val="28"/>
        </w:rPr>
      </w:pPr>
    </w:p>
    <w:p w14:paraId="6F7A8F74" w14:textId="77777777" w:rsidR="0093376A" w:rsidRPr="00E91045" w:rsidRDefault="0093376A">
      <w:pPr>
        <w:rPr>
          <w:b/>
          <w:bCs/>
          <w:noProof/>
          <w:sz w:val="28"/>
          <w:szCs w:val="28"/>
        </w:rPr>
      </w:pPr>
    </w:p>
    <w:p w14:paraId="19C7496E" w14:textId="7796CE70" w:rsidR="003C0FF7" w:rsidRPr="00E91045" w:rsidRDefault="003C0FF7">
      <w:pPr>
        <w:rPr>
          <w:b/>
          <w:bCs/>
          <w:noProof/>
          <w:sz w:val="28"/>
          <w:szCs w:val="28"/>
        </w:rPr>
      </w:pPr>
      <w:r w:rsidRPr="00E91045">
        <w:rPr>
          <w:b/>
          <w:bCs/>
          <w:noProof/>
          <w:sz w:val="28"/>
          <w:szCs w:val="28"/>
        </w:rPr>
        <w:t>AREA AND PRICE:</w:t>
      </w:r>
      <w:r w:rsidR="006019EB" w:rsidRPr="00E91045">
        <w:rPr>
          <w:b/>
          <w:bCs/>
          <w:noProof/>
          <w:sz w:val="28"/>
          <w:szCs w:val="28"/>
        </w:rPr>
        <w:t>(INTEGER)</w:t>
      </w:r>
    </w:p>
    <w:p w14:paraId="2A2AEF76" w14:textId="4C313F3C" w:rsidR="003C0FF7" w:rsidRPr="00E91045" w:rsidRDefault="003C0FF7">
      <w:pPr>
        <w:rPr>
          <w:b/>
          <w:bCs/>
          <w:noProof/>
          <w:sz w:val="28"/>
          <w:szCs w:val="28"/>
        </w:rPr>
      </w:pPr>
    </w:p>
    <w:p w14:paraId="1853B193" w14:textId="7C8D9669" w:rsidR="003C0FF7" w:rsidRPr="00E91045" w:rsidRDefault="003C0FF7">
      <w:pPr>
        <w:rPr>
          <w:b/>
          <w:bCs/>
          <w:sz w:val="28"/>
          <w:szCs w:val="28"/>
        </w:rPr>
      </w:pPr>
      <w:r w:rsidRPr="00E91045">
        <w:rPr>
          <w:b/>
          <w:bCs/>
          <w:noProof/>
          <w:sz w:val="28"/>
          <w:szCs w:val="28"/>
        </w:rPr>
        <w:drawing>
          <wp:inline distT="0" distB="0" distL="0" distR="0" wp14:anchorId="22E65040" wp14:editId="2180EDF4">
            <wp:extent cx="6858000" cy="1636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1636395"/>
                    </a:xfrm>
                    <a:prstGeom prst="rect">
                      <a:avLst/>
                    </a:prstGeom>
                  </pic:spPr>
                </pic:pic>
              </a:graphicData>
            </a:graphic>
          </wp:inline>
        </w:drawing>
      </w:r>
    </w:p>
    <w:p w14:paraId="26EAB2AA" w14:textId="77777777" w:rsidR="0093376A" w:rsidRPr="00E91045" w:rsidRDefault="0093376A">
      <w:pPr>
        <w:rPr>
          <w:b/>
          <w:bCs/>
          <w:sz w:val="28"/>
          <w:szCs w:val="28"/>
        </w:rPr>
      </w:pPr>
    </w:p>
    <w:p w14:paraId="47CFE240" w14:textId="77777777" w:rsidR="0093376A" w:rsidRPr="00E91045" w:rsidRDefault="0093376A">
      <w:pPr>
        <w:rPr>
          <w:b/>
          <w:bCs/>
          <w:sz w:val="28"/>
          <w:szCs w:val="28"/>
        </w:rPr>
      </w:pPr>
    </w:p>
    <w:p w14:paraId="3EA5BED5" w14:textId="77777777" w:rsidR="0093376A" w:rsidRPr="00E91045" w:rsidRDefault="0093376A">
      <w:pPr>
        <w:rPr>
          <w:b/>
          <w:bCs/>
          <w:sz w:val="28"/>
          <w:szCs w:val="28"/>
        </w:rPr>
      </w:pPr>
    </w:p>
    <w:p w14:paraId="5ED030AE" w14:textId="0D277AFC" w:rsidR="006019EB" w:rsidRPr="00E91045" w:rsidRDefault="006019EB">
      <w:pPr>
        <w:rPr>
          <w:b/>
          <w:bCs/>
          <w:sz w:val="28"/>
          <w:szCs w:val="28"/>
        </w:rPr>
      </w:pPr>
      <w:r w:rsidRPr="00E91045">
        <w:rPr>
          <w:b/>
          <w:bCs/>
          <w:sz w:val="28"/>
          <w:szCs w:val="28"/>
        </w:rPr>
        <w:t>PRICE UNIT(OBJECT)</w:t>
      </w:r>
    </w:p>
    <w:p w14:paraId="36577599" w14:textId="4BDE3D37" w:rsidR="006019EB" w:rsidRPr="00E91045" w:rsidRDefault="006019EB">
      <w:pPr>
        <w:rPr>
          <w:b/>
          <w:bCs/>
          <w:sz w:val="28"/>
          <w:szCs w:val="28"/>
        </w:rPr>
      </w:pPr>
      <w:r w:rsidRPr="00E91045">
        <w:rPr>
          <w:b/>
          <w:bCs/>
          <w:noProof/>
          <w:sz w:val="28"/>
          <w:szCs w:val="28"/>
        </w:rPr>
        <w:drawing>
          <wp:inline distT="0" distB="0" distL="0" distR="0" wp14:anchorId="010B79AD" wp14:editId="368342BD">
            <wp:extent cx="6858000" cy="1966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2.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966595"/>
                    </a:xfrm>
                    <a:prstGeom prst="rect">
                      <a:avLst/>
                    </a:prstGeom>
                  </pic:spPr>
                </pic:pic>
              </a:graphicData>
            </a:graphic>
          </wp:inline>
        </w:drawing>
      </w:r>
    </w:p>
    <w:p w14:paraId="27DF4C5C" w14:textId="3C81360C" w:rsidR="0093376A" w:rsidRPr="00E91045" w:rsidRDefault="0093376A">
      <w:pPr>
        <w:rPr>
          <w:b/>
          <w:bCs/>
          <w:sz w:val="28"/>
          <w:szCs w:val="28"/>
        </w:rPr>
      </w:pPr>
    </w:p>
    <w:p w14:paraId="4ABBFDD6" w14:textId="6FB7F704" w:rsidR="0093376A" w:rsidRPr="00E91045" w:rsidRDefault="0093376A">
      <w:pPr>
        <w:rPr>
          <w:b/>
          <w:bCs/>
          <w:noProof/>
          <w:sz w:val="28"/>
          <w:szCs w:val="28"/>
        </w:rPr>
      </w:pPr>
      <w:r w:rsidRPr="00E91045">
        <w:rPr>
          <w:b/>
          <w:bCs/>
          <w:noProof/>
          <w:sz w:val="28"/>
          <w:szCs w:val="28"/>
        </w:rPr>
        <w:lastRenderedPageBreak/>
        <w:t>NO OF ROOMS:</w:t>
      </w:r>
    </w:p>
    <w:p w14:paraId="44032EEB" w14:textId="7F8C52DB" w:rsidR="0093376A" w:rsidRPr="00E91045" w:rsidRDefault="0093376A">
      <w:pPr>
        <w:rPr>
          <w:b/>
          <w:bCs/>
          <w:sz w:val="28"/>
          <w:szCs w:val="28"/>
        </w:rPr>
      </w:pPr>
      <w:r w:rsidRPr="00E91045">
        <w:rPr>
          <w:b/>
          <w:bCs/>
          <w:noProof/>
          <w:sz w:val="28"/>
          <w:szCs w:val="28"/>
        </w:rPr>
        <w:drawing>
          <wp:inline distT="0" distB="0" distL="0" distR="0" wp14:anchorId="28E56F03" wp14:editId="7F07F55B">
            <wp:extent cx="6858000" cy="200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3.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2006600"/>
                    </a:xfrm>
                    <a:prstGeom prst="rect">
                      <a:avLst/>
                    </a:prstGeom>
                  </pic:spPr>
                </pic:pic>
              </a:graphicData>
            </a:graphic>
          </wp:inline>
        </w:drawing>
      </w:r>
    </w:p>
    <w:p w14:paraId="455385E2" w14:textId="72F8965A" w:rsidR="0093376A" w:rsidRPr="00E91045" w:rsidRDefault="0093376A">
      <w:pPr>
        <w:rPr>
          <w:b/>
          <w:bCs/>
          <w:sz w:val="28"/>
          <w:szCs w:val="28"/>
        </w:rPr>
      </w:pPr>
    </w:p>
    <w:p w14:paraId="45ACE338" w14:textId="1DB1F6F0" w:rsidR="0093376A" w:rsidRPr="00E91045" w:rsidRDefault="0093376A">
      <w:pPr>
        <w:rPr>
          <w:b/>
          <w:bCs/>
          <w:sz w:val="28"/>
          <w:szCs w:val="28"/>
        </w:rPr>
      </w:pPr>
      <w:r w:rsidRPr="00E91045">
        <w:rPr>
          <w:b/>
          <w:bCs/>
          <w:sz w:val="28"/>
          <w:szCs w:val="28"/>
        </w:rPr>
        <w:t>TYPE OF BHK:</w:t>
      </w:r>
    </w:p>
    <w:p w14:paraId="509383E1" w14:textId="7D6E68D6" w:rsidR="0093376A" w:rsidRPr="00E91045" w:rsidRDefault="0093376A">
      <w:pPr>
        <w:rPr>
          <w:b/>
          <w:bCs/>
          <w:sz w:val="28"/>
          <w:szCs w:val="28"/>
        </w:rPr>
      </w:pPr>
      <w:r w:rsidRPr="00E91045">
        <w:rPr>
          <w:b/>
          <w:bCs/>
          <w:noProof/>
          <w:sz w:val="28"/>
          <w:szCs w:val="28"/>
        </w:rPr>
        <w:drawing>
          <wp:inline distT="0" distB="0" distL="0" distR="0" wp14:anchorId="7D7B64DD" wp14:editId="7FE6639F">
            <wp:extent cx="6858000" cy="2061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4.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061845"/>
                    </a:xfrm>
                    <a:prstGeom prst="rect">
                      <a:avLst/>
                    </a:prstGeom>
                  </pic:spPr>
                </pic:pic>
              </a:graphicData>
            </a:graphic>
          </wp:inline>
        </w:drawing>
      </w:r>
    </w:p>
    <w:p w14:paraId="0FB8C51E" w14:textId="3E6ECE9D" w:rsidR="00C15820" w:rsidRPr="00E91045" w:rsidRDefault="00C15820">
      <w:pPr>
        <w:rPr>
          <w:b/>
          <w:bCs/>
          <w:sz w:val="28"/>
          <w:szCs w:val="28"/>
        </w:rPr>
      </w:pPr>
    </w:p>
    <w:p w14:paraId="3BF93826" w14:textId="026C422A" w:rsidR="00C15820" w:rsidRPr="00E91045" w:rsidRDefault="00C15820">
      <w:pPr>
        <w:rPr>
          <w:b/>
          <w:bCs/>
          <w:sz w:val="28"/>
          <w:szCs w:val="28"/>
        </w:rPr>
      </w:pPr>
      <w:r w:rsidRPr="00E91045">
        <w:rPr>
          <w:b/>
          <w:bCs/>
          <w:sz w:val="28"/>
          <w:szCs w:val="28"/>
        </w:rPr>
        <w:t>TYPE OF HOUSE:</w:t>
      </w:r>
    </w:p>
    <w:p w14:paraId="68B25DBF" w14:textId="0E32EAA7" w:rsidR="00C15820" w:rsidRPr="00E91045" w:rsidRDefault="00C15820">
      <w:pPr>
        <w:rPr>
          <w:b/>
          <w:bCs/>
          <w:sz w:val="28"/>
          <w:szCs w:val="28"/>
        </w:rPr>
      </w:pPr>
      <w:r w:rsidRPr="00E91045">
        <w:rPr>
          <w:b/>
          <w:bCs/>
          <w:noProof/>
          <w:sz w:val="28"/>
          <w:szCs w:val="28"/>
        </w:rPr>
        <w:drawing>
          <wp:inline distT="0" distB="0" distL="0" distR="0" wp14:anchorId="6ADDEC53" wp14:editId="2DE5678B">
            <wp:extent cx="6858000" cy="2008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5.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008505"/>
                    </a:xfrm>
                    <a:prstGeom prst="rect">
                      <a:avLst/>
                    </a:prstGeom>
                  </pic:spPr>
                </pic:pic>
              </a:graphicData>
            </a:graphic>
          </wp:inline>
        </w:drawing>
      </w:r>
    </w:p>
    <w:p w14:paraId="5260AE49" w14:textId="066956E5" w:rsidR="00C15820" w:rsidRPr="00E91045" w:rsidRDefault="00C15820">
      <w:pPr>
        <w:rPr>
          <w:b/>
          <w:bCs/>
          <w:sz w:val="28"/>
          <w:szCs w:val="28"/>
        </w:rPr>
      </w:pPr>
    </w:p>
    <w:p w14:paraId="12373BDA" w14:textId="6BFFD78F" w:rsidR="00C15820" w:rsidRPr="00E91045" w:rsidRDefault="00C15820">
      <w:pPr>
        <w:rPr>
          <w:b/>
          <w:bCs/>
          <w:sz w:val="28"/>
          <w:szCs w:val="28"/>
        </w:rPr>
      </w:pPr>
    </w:p>
    <w:p w14:paraId="50FD8016" w14:textId="28279EA4" w:rsidR="00C15820" w:rsidRPr="00E91045" w:rsidRDefault="00C15820">
      <w:pPr>
        <w:rPr>
          <w:b/>
          <w:bCs/>
          <w:sz w:val="28"/>
          <w:szCs w:val="28"/>
        </w:rPr>
      </w:pPr>
    </w:p>
    <w:p w14:paraId="12FDBA78" w14:textId="2AE74C9C" w:rsidR="00C15820" w:rsidRPr="00E91045" w:rsidRDefault="00C15820">
      <w:pPr>
        <w:rPr>
          <w:b/>
          <w:bCs/>
          <w:sz w:val="28"/>
          <w:szCs w:val="28"/>
        </w:rPr>
      </w:pPr>
    </w:p>
    <w:p w14:paraId="0672CD4C" w14:textId="7D3AA12A" w:rsidR="00C15820" w:rsidRPr="00E91045" w:rsidRDefault="00C15820">
      <w:pPr>
        <w:rPr>
          <w:b/>
          <w:bCs/>
          <w:sz w:val="28"/>
          <w:szCs w:val="28"/>
        </w:rPr>
      </w:pPr>
    </w:p>
    <w:p w14:paraId="4D45D02D" w14:textId="0A503B5F" w:rsidR="00C15820" w:rsidRPr="00E91045" w:rsidRDefault="00C15820">
      <w:pPr>
        <w:rPr>
          <w:b/>
          <w:bCs/>
          <w:sz w:val="28"/>
          <w:szCs w:val="28"/>
        </w:rPr>
      </w:pPr>
    </w:p>
    <w:p w14:paraId="43026A01" w14:textId="67601B1A" w:rsidR="00C15820" w:rsidRPr="00E91045" w:rsidRDefault="00C15820">
      <w:pPr>
        <w:rPr>
          <w:b/>
          <w:bCs/>
          <w:sz w:val="28"/>
          <w:szCs w:val="28"/>
        </w:rPr>
      </w:pPr>
      <w:r w:rsidRPr="00E91045">
        <w:rPr>
          <w:b/>
          <w:bCs/>
          <w:sz w:val="28"/>
          <w:szCs w:val="28"/>
        </w:rPr>
        <w:t>POSSESSION TYPE:</w:t>
      </w:r>
    </w:p>
    <w:p w14:paraId="5503B872" w14:textId="6CFCB026" w:rsidR="00C15820" w:rsidRPr="00E91045" w:rsidRDefault="00C15820">
      <w:pPr>
        <w:rPr>
          <w:b/>
          <w:bCs/>
          <w:sz w:val="28"/>
          <w:szCs w:val="28"/>
        </w:rPr>
      </w:pPr>
      <w:r w:rsidRPr="00E91045">
        <w:rPr>
          <w:b/>
          <w:bCs/>
          <w:noProof/>
          <w:sz w:val="28"/>
          <w:szCs w:val="28"/>
        </w:rPr>
        <w:lastRenderedPageBreak/>
        <w:drawing>
          <wp:inline distT="0" distB="0" distL="0" distR="0" wp14:anchorId="03FE1C7A" wp14:editId="38FAEDD2">
            <wp:extent cx="6858000" cy="2002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6.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2002790"/>
                    </a:xfrm>
                    <a:prstGeom prst="rect">
                      <a:avLst/>
                    </a:prstGeom>
                  </pic:spPr>
                </pic:pic>
              </a:graphicData>
            </a:graphic>
          </wp:inline>
        </w:drawing>
      </w:r>
    </w:p>
    <w:p w14:paraId="73EE164D" w14:textId="77777777" w:rsidR="00C15820" w:rsidRPr="00E91045" w:rsidRDefault="00C15820">
      <w:pPr>
        <w:rPr>
          <w:b/>
          <w:bCs/>
          <w:sz w:val="28"/>
          <w:szCs w:val="28"/>
        </w:rPr>
      </w:pPr>
    </w:p>
    <w:p w14:paraId="4D0BBF14" w14:textId="77777777" w:rsidR="00C15820" w:rsidRPr="00E91045" w:rsidRDefault="00C15820">
      <w:pPr>
        <w:rPr>
          <w:b/>
          <w:bCs/>
          <w:sz w:val="28"/>
          <w:szCs w:val="28"/>
        </w:rPr>
      </w:pPr>
    </w:p>
    <w:p w14:paraId="34FE9DBD" w14:textId="0FDA8422" w:rsidR="00C15820" w:rsidRPr="00E91045" w:rsidRDefault="00C15820">
      <w:pPr>
        <w:rPr>
          <w:b/>
          <w:bCs/>
          <w:sz w:val="28"/>
          <w:szCs w:val="28"/>
        </w:rPr>
      </w:pPr>
      <w:r w:rsidRPr="00E91045">
        <w:rPr>
          <w:b/>
          <w:bCs/>
          <w:sz w:val="28"/>
          <w:szCs w:val="28"/>
        </w:rPr>
        <w:t>OLD/NEW:</w:t>
      </w:r>
    </w:p>
    <w:p w14:paraId="79EA31ED" w14:textId="56AE3AFB" w:rsidR="00C15820" w:rsidRPr="00E91045" w:rsidRDefault="00C15820">
      <w:pPr>
        <w:rPr>
          <w:b/>
          <w:bCs/>
          <w:sz w:val="28"/>
          <w:szCs w:val="28"/>
        </w:rPr>
      </w:pPr>
      <w:r w:rsidRPr="00E91045">
        <w:rPr>
          <w:b/>
          <w:bCs/>
          <w:noProof/>
          <w:sz w:val="28"/>
          <w:szCs w:val="28"/>
        </w:rPr>
        <w:drawing>
          <wp:inline distT="0" distB="0" distL="0" distR="0" wp14:anchorId="550846CB" wp14:editId="43E5494E">
            <wp:extent cx="6858000" cy="2009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7.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2009140"/>
                    </a:xfrm>
                    <a:prstGeom prst="rect">
                      <a:avLst/>
                    </a:prstGeom>
                  </pic:spPr>
                </pic:pic>
              </a:graphicData>
            </a:graphic>
          </wp:inline>
        </w:drawing>
      </w:r>
    </w:p>
    <w:p w14:paraId="75198B6B" w14:textId="64B9360E" w:rsidR="00C15820" w:rsidRPr="00E91045" w:rsidRDefault="00C15820">
      <w:pPr>
        <w:rPr>
          <w:b/>
          <w:bCs/>
          <w:sz w:val="28"/>
          <w:szCs w:val="28"/>
        </w:rPr>
      </w:pPr>
    </w:p>
    <w:p w14:paraId="62B4A60E" w14:textId="77777777" w:rsidR="00C15820" w:rsidRPr="00E91045" w:rsidRDefault="00C15820">
      <w:pPr>
        <w:rPr>
          <w:b/>
          <w:bCs/>
          <w:sz w:val="28"/>
          <w:szCs w:val="28"/>
        </w:rPr>
      </w:pPr>
    </w:p>
    <w:p w14:paraId="48B43F9E" w14:textId="475359F3" w:rsidR="00C15820" w:rsidRPr="00E91045" w:rsidRDefault="00C15820">
      <w:pPr>
        <w:rPr>
          <w:b/>
          <w:bCs/>
          <w:sz w:val="28"/>
          <w:szCs w:val="28"/>
        </w:rPr>
      </w:pPr>
      <w:r w:rsidRPr="00E91045">
        <w:rPr>
          <w:b/>
          <w:bCs/>
          <w:sz w:val="28"/>
          <w:szCs w:val="28"/>
        </w:rPr>
        <w:t>FURNIESHED/ UNFURNIESHED</w:t>
      </w:r>
    </w:p>
    <w:p w14:paraId="0F6175D3" w14:textId="63AEAA93" w:rsidR="00C15820" w:rsidRPr="00E91045" w:rsidRDefault="00C15820">
      <w:pPr>
        <w:rPr>
          <w:b/>
          <w:bCs/>
          <w:sz w:val="28"/>
          <w:szCs w:val="28"/>
        </w:rPr>
      </w:pPr>
      <w:r w:rsidRPr="00E91045">
        <w:rPr>
          <w:b/>
          <w:bCs/>
          <w:noProof/>
          <w:sz w:val="28"/>
          <w:szCs w:val="28"/>
        </w:rPr>
        <w:drawing>
          <wp:inline distT="0" distB="0" distL="0" distR="0" wp14:anchorId="3B2F219E" wp14:editId="79BF468A">
            <wp:extent cx="6858000" cy="19970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8.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1997075"/>
                    </a:xfrm>
                    <a:prstGeom prst="rect">
                      <a:avLst/>
                    </a:prstGeom>
                  </pic:spPr>
                </pic:pic>
              </a:graphicData>
            </a:graphic>
          </wp:inline>
        </w:drawing>
      </w:r>
    </w:p>
    <w:p w14:paraId="3ED2A770" w14:textId="73E8A2FA" w:rsidR="00C15820" w:rsidRPr="00E91045" w:rsidRDefault="00C15820">
      <w:pPr>
        <w:rPr>
          <w:b/>
          <w:bCs/>
          <w:sz w:val="28"/>
          <w:szCs w:val="28"/>
        </w:rPr>
      </w:pPr>
    </w:p>
    <w:p w14:paraId="3EC1402A" w14:textId="16C7621A" w:rsidR="00C15820" w:rsidRPr="00E91045" w:rsidRDefault="00C15820">
      <w:pPr>
        <w:rPr>
          <w:b/>
          <w:bCs/>
          <w:sz w:val="28"/>
          <w:szCs w:val="28"/>
        </w:rPr>
      </w:pPr>
    </w:p>
    <w:p w14:paraId="7A0B46EC" w14:textId="1DACD6E1" w:rsidR="00C15820" w:rsidRPr="00E91045" w:rsidRDefault="00C15820">
      <w:pPr>
        <w:rPr>
          <w:b/>
          <w:bCs/>
          <w:sz w:val="28"/>
          <w:szCs w:val="28"/>
        </w:rPr>
      </w:pPr>
    </w:p>
    <w:p w14:paraId="0ABC350E" w14:textId="714C2037" w:rsidR="00C15820" w:rsidRPr="00E91045" w:rsidRDefault="00C15820">
      <w:pPr>
        <w:rPr>
          <w:b/>
          <w:bCs/>
          <w:sz w:val="28"/>
          <w:szCs w:val="28"/>
        </w:rPr>
      </w:pPr>
    </w:p>
    <w:p w14:paraId="107CDEC9" w14:textId="217B81CA" w:rsidR="00C15820" w:rsidRPr="00E91045" w:rsidRDefault="00C15820">
      <w:pPr>
        <w:rPr>
          <w:b/>
          <w:bCs/>
          <w:sz w:val="28"/>
          <w:szCs w:val="28"/>
        </w:rPr>
      </w:pPr>
    </w:p>
    <w:p w14:paraId="1A2EE1C6" w14:textId="6B81DBE6" w:rsidR="00C15820" w:rsidRPr="00E91045" w:rsidRDefault="00C15820">
      <w:pPr>
        <w:rPr>
          <w:b/>
          <w:bCs/>
          <w:sz w:val="28"/>
          <w:szCs w:val="28"/>
        </w:rPr>
      </w:pPr>
      <w:r w:rsidRPr="00E91045">
        <w:rPr>
          <w:b/>
          <w:bCs/>
          <w:sz w:val="28"/>
          <w:szCs w:val="28"/>
        </w:rPr>
        <w:t>EDA:</w:t>
      </w:r>
    </w:p>
    <w:p w14:paraId="6FDE057B" w14:textId="3385347F" w:rsidR="00C15820" w:rsidRPr="00E91045" w:rsidRDefault="00C15820">
      <w:pPr>
        <w:rPr>
          <w:b/>
          <w:bCs/>
          <w:sz w:val="28"/>
          <w:szCs w:val="28"/>
        </w:rPr>
      </w:pPr>
    </w:p>
    <w:p w14:paraId="2558034A" w14:textId="67F99C0C" w:rsidR="00C15820" w:rsidRPr="00E91045" w:rsidRDefault="00C15820">
      <w:pPr>
        <w:rPr>
          <w:b/>
          <w:bCs/>
          <w:sz w:val="28"/>
          <w:szCs w:val="28"/>
        </w:rPr>
      </w:pPr>
      <w:r w:rsidRPr="00E91045">
        <w:rPr>
          <w:b/>
          <w:bCs/>
          <w:sz w:val="28"/>
          <w:szCs w:val="28"/>
        </w:rPr>
        <w:t>CONVERTING RUPEE IN ONE UNIT</w:t>
      </w:r>
      <w:r w:rsidR="00FF2BD5" w:rsidRPr="00E91045">
        <w:rPr>
          <w:b/>
          <w:bCs/>
          <w:sz w:val="28"/>
          <w:szCs w:val="28"/>
        </w:rPr>
        <w:t xml:space="preserve"> </w:t>
      </w:r>
      <w:r w:rsidRPr="00E91045">
        <w:rPr>
          <w:b/>
          <w:bCs/>
          <w:sz w:val="28"/>
          <w:szCs w:val="28"/>
        </w:rPr>
        <w:t>(LAKH TO CR)</w:t>
      </w:r>
      <w:r w:rsidR="00B066C2" w:rsidRPr="00E91045">
        <w:rPr>
          <w:b/>
          <w:bCs/>
          <w:sz w:val="28"/>
          <w:szCs w:val="28"/>
        </w:rPr>
        <w:t>:</w:t>
      </w:r>
    </w:p>
    <w:p w14:paraId="091F9DA4" w14:textId="7E25BF02" w:rsidR="00C15820" w:rsidRPr="00E91045" w:rsidRDefault="00C15820">
      <w:pPr>
        <w:rPr>
          <w:b/>
          <w:bCs/>
          <w:sz w:val="28"/>
          <w:szCs w:val="28"/>
        </w:rPr>
      </w:pPr>
      <w:r w:rsidRPr="00E91045">
        <w:rPr>
          <w:b/>
          <w:bCs/>
          <w:noProof/>
          <w:sz w:val="28"/>
          <w:szCs w:val="28"/>
        </w:rPr>
        <w:drawing>
          <wp:inline distT="0" distB="0" distL="0" distR="0" wp14:anchorId="5D569197" wp14:editId="25E55F33">
            <wp:extent cx="6858000" cy="784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a1.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784225"/>
                    </a:xfrm>
                    <a:prstGeom prst="rect">
                      <a:avLst/>
                    </a:prstGeom>
                  </pic:spPr>
                </pic:pic>
              </a:graphicData>
            </a:graphic>
          </wp:inline>
        </w:drawing>
      </w:r>
    </w:p>
    <w:p w14:paraId="091DAC7C" w14:textId="1A7F4F3C" w:rsidR="00C15820" w:rsidRPr="00E91045" w:rsidRDefault="00C15820">
      <w:pPr>
        <w:rPr>
          <w:b/>
          <w:bCs/>
          <w:sz w:val="28"/>
          <w:szCs w:val="28"/>
        </w:rPr>
      </w:pPr>
    </w:p>
    <w:p w14:paraId="210F7984" w14:textId="60C0458F" w:rsidR="00C15820" w:rsidRPr="00E91045" w:rsidRDefault="00C15820">
      <w:pPr>
        <w:rPr>
          <w:b/>
          <w:bCs/>
          <w:sz w:val="28"/>
          <w:szCs w:val="28"/>
        </w:rPr>
      </w:pPr>
    </w:p>
    <w:p w14:paraId="4B395DA9" w14:textId="6C0F98C5" w:rsidR="00C15820" w:rsidRPr="00E91045" w:rsidRDefault="00C15820">
      <w:pPr>
        <w:rPr>
          <w:b/>
          <w:bCs/>
          <w:sz w:val="28"/>
          <w:szCs w:val="28"/>
        </w:rPr>
      </w:pPr>
      <w:r w:rsidRPr="00E91045">
        <w:rPr>
          <w:b/>
          <w:bCs/>
          <w:sz w:val="28"/>
          <w:szCs w:val="28"/>
        </w:rPr>
        <w:t>CONVERTING ALL UNIT IN SQRT:</w:t>
      </w:r>
    </w:p>
    <w:p w14:paraId="752639D6" w14:textId="621D470A" w:rsidR="00C15820" w:rsidRPr="00E91045" w:rsidRDefault="00C15820">
      <w:pPr>
        <w:rPr>
          <w:b/>
          <w:bCs/>
          <w:sz w:val="28"/>
          <w:szCs w:val="28"/>
        </w:rPr>
      </w:pPr>
      <w:r w:rsidRPr="00E91045">
        <w:rPr>
          <w:b/>
          <w:bCs/>
          <w:noProof/>
          <w:sz w:val="28"/>
          <w:szCs w:val="28"/>
        </w:rPr>
        <w:drawing>
          <wp:inline distT="0" distB="0" distL="0" distR="0" wp14:anchorId="183B3E7A" wp14:editId="53EDB186">
            <wp:extent cx="6858000" cy="1403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a2.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1403985"/>
                    </a:xfrm>
                    <a:prstGeom prst="rect">
                      <a:avLst/>
                    </a:prstGeom>
                  </pic:spPr>
                </pic:pic>
              </a:graphicData>
            </a:graphic>
          </wp:inline>
        </w:drawing>
      </w:r>
    </w:p>
    <w:p w14:paraId="72C948A6" w14:textId="099B8D61" w:rsidR="006019EB" w:rsidRPr="00E91045" w:rsidRDefault="006019EB">
      <w:pPr>
        <w:rPr>
          <w:b/>
          <w:bCs/>
          <w:sz w:val="28"/>
          <w:szCs w:val="28"/>
        </w:rPr>
      </w:pPr>
    </w:p>
    <w:p w14:paraId="2F8B7916" w14:textId="37CB35C9" w:rsidR="006019EB" w:rsidRPr="00E91045" w:rsidRDefault="006019EB">
      <w:pPr>
        <w:rPr>
          <w:b/>
          <w:bCs/>
          <w:sz w:val="28"/>
          <w:szCs w:val="28"/>
        </w:rPr>
      </w:pPr>
    </w:p>
    <w:p w14:paraId="09DB34FE" w14:textId="194469D8" w:rsidR="008038E6" w:rsidRPr="00E91045" w:rsidRDefault="008038E6">
      <w:pPr>
        <w:rPr>
          <w:b/>
          <w:bCs/>
          <w:sz w:val="28"/>
          <w:szCs w:val="28"/>
        </w:rPr>
      </w:pPr>
      <w:r w:rsidRPr="00E91045">
        <w:rPr>
          <w:b/>
          <w:bCs/>
          <w:sz w:val="28"/>
          <w:szCs w:val="28"/>
        </w:rPr>
        <w:t>GROUP PRICE ACCORDING TO NO. OF ROOMS.</w:t>
      </w:r>
    </w:p>
    <w:p w14:paraId="26CFDBB8" w14:textId="6DA1FBE2" w:rsidR="008038E6" w:rsidRPr="00E91045" w:rsidRDefault="008038E6">
      <w:pPr>
        <w:rPr>
          <w:b/>
          <w:bCs/>
          <w:sz w:val="28"/>
          <w:szCs w:val="28"/>
        </w:rPr>
      </w:pPr>
      <w:r w:rsidRPr="00E91045">
        <w:rPr>
          <w:b/>
          <w:bCs/>
          <w:noProof/>
          <w:sz w:val="28"/>
          <w:szCs w:val="28"/>
        </w:rPr>
        <w:drawing>
          <wp:inline distT="0" distB="0" distL="0" distR="0" wp14:anchorId="445EF83D" wp14:editId="287551AE">
            <wp:extent cx="6858000" cy="2154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a3.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2154555"/>
                    </a:xfrm>
                    <a:prstGeom prst="rect">
                      <a:avLst/>
                    </a:prstGeom>
                  </pic:spPr>
                </pic:pic>
              </a:graphicData>
            </a:graphic>
          </wp:inline>
        </w:drawing>
      </w:r>
    </w:p>
    <w:p w14:paraId="7A48EC7B" w14:textId="075A0CBB" w:rsidR="00B066C2" w:rsidRPr="00E91045" w:rsidRDefault="00993A0D">
      <w:pPr>
        <w:rPr>
          <w:b/>
          <w:bCs/>
          <w:sz w:val="28"/>
          <w:szCs w:val="28"/>
        </w:rPr>
      </w:pPr>
      <w:r w:rsidRPr="00E91045">
        <w:rPr>
          <w:b/>
          <w:bCs/>
          <w:sz w:val="28"/>
          <w:szCs w:val="28"/>
        </w:rPr>
        <w:t xml:space="preserve">FILLING THE SCRAMBLED ATRRIBUTE WITH FURNIESHED </w:t>
      </w:r>
    </w:p>
    <w:p w14:paraId="45991388" w14:textId="08752FFB" w:rsidR="00472EB1" w:rsidRPr="00E91045" w:rsidRDefault="00472EB1">
      <w:pPr>
        <w:rPr>
          <w:b/>
          <w:bCs/>
          <w:sz w:val="28"/>
          <w:szCs w:val="28"/>
        </w:rPr>
      </w:pPr>
    </w:p>
    <w:p w14:paraId="12BE6503" w14:textId="24A71171" w:rsidR="00993A0D" w:rsidRPr="00E91045" w:rsidRDefault="00993A0D">
      <w:pPr>
        <w:rPr>
          <w:b/>
          <w:bCs/>
          <w:sz w:val="28"/>
          <w:szCs w:val="28"/>
        </w:rPr>
      </w:pPr>
      <w:r w:rsidRPr="00E91045">
        <w:rPr>
          <w:b/>
          <w:bCs/>
          <w:noProof/>
          <w:sz w:val="28"/>
          <w:szCs w:val="28"/>
        </w:rPr>
        <w:drawing>
          <wp:inline distT="0" distB="0" distL="0" distR="0" wp14:anchorId="3D69D98D" wp14:editId="4BA69688">
            <wp:extent cx="6858000" cy="1529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a1i.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1529080"/>
                    </a:xfrm>
                    <a:prstGeom prst="rect">
                      <a:avLst/>
                    </a:prstGeom>
                  </pic:spPr>
                </pic:pic>
              </a:graphicData>
            </a:graphic>
          </wp:inline>
        </w:drawing>
      </w:r>
    </w:p>
    <w:p w14:paraId="3854D5AC" w14:textId="7850B3E7" w:rsidR="00993A0D" w:rsidRPr="00E91045" w:rsidRDefault="00993A0D">
      <w:pPr>
        <w:rPr>
          <w:b/>
          <w:bCs/>
          <w:sz w:val="28"/>
          <w:szCs w:val="28"/>
        </w:rPr>
      </w:pPr>
      <w:r w:rsidRPr="00E91045">
        <w:rPr>
          <w:b/>
          <w:bCs/>
          <w:sz w:val="28"/>
          <w:szCs w:val="28"/>
        </w:rPr>
        <w:t>COUNT OF NULL VALUES AFTER EDA</w:t>
      </w:r>
    </w:p>
    <w:p w14:paraId="51D0670E" w14:textId="4B129FE0" w:rsidR="00993A0D" w:rsidRPr="00E91045" w:rsidRDefault="00993A0D">
      <w:pPr>
        <w:rPr>
          <w:b/>
          <w:bCs/>
          <w:sz w:val="28"/>
          <w:szCs w:val="28"/>
        </w:rPr>
      </w:pPr>
      <w:r w:rsidRPr="00E91045">
        <w:rPr>
          <w:b/>
          <w:bCs/>
          <w:noProof/>
          <w:sz w:val="28"/>
          <w:szCs w:val="28"/>
        </w:rPr>
        <w:lastRenderedPageBreak/>
        <w:drawing>
          <wp:inline distT="0" distB="0" distL="0" distR="0" wp14:anchorId="446D7A7D" wp14:editId="5189423A">
            <wp:extent cx="6858000" cy="1694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A2I.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1694815"/>
                    </a:xfrm>
                    <a:prstGeom prst="rect">
                      <a:avLst/>
                    </a:prstGeom>
                  </pic:spPr>
                </pic:pic>
              </a:graphicData>
            </a:graphic>
          </wp:inline>
        </w:drawing>
      </w:r>
    </w:p>
    <w:p w14:paraId="0A0B6D6A" w14:textId="30DB530B" w:rsidR="00993A0D" w:rsidRPr="00E91045" w:rsidRDefault="00626F49">
      <w:pPr>
        <w:rPr>
          <w:b/>
          <w:bCs/>
          <w:sz w:val="28"/>
          <w:szCs w:val="28"/>
        </w:rPr>
      </w:pPr>
      <w:r w:rsidRPr="00E91045">
        <w:rPr>
          <w:b/>
          <w:bCs/>
          <w:sz w:val="28"/>
          <w:szCs w:val="28"/>
        </w:rPr>
        <w:t xml:space="preserve">GRAPHS AFTER EDA </w:t>
      </w:r>
    </w:p>
    <w:p w14:paraId="629206A3" w14:textId="790F553B" w:rsidR="00626F49" w:rsidRPr="00E91045" w:rsidRDefault="00626F49">
      <w:pPr>
        <w:rPr>
          <w:b/>
          <w:bCs/>
          <w:sz w:val="28"/>
          <w:szCs w:val="28"/>
        </w:rPr>
      </w:pPr>
      <w:r w:rsidRPr="00E91045">
        <w:rPr>
          <w:b/>
          <w:bCs/>
          <w:sz w:val="28"/>
          <w:szCs w:val="28"/>
        </w:rPr>
        <w:t>NO. OF ROOMS COUNT:</w:t>
      </w:r>
    </w:p>
    <w:p w14:paraId="2D74C90B" w14:textId="5C45AE85" w:rsidR="00626F49" w:rsidRPr="00E91045" w:rsidRDefault="00626F49">
      <w:pPr>
        <w:rPr>
          <w:b/>
          <w:bCs/>
          <w:sz w:val="28"/>
          <w:szCs w:val="28"/>
        </w:rPr>
      </w:pPr>
      <w:r w:rsidRPr="00E91045">
        <w:rPr>
          <w:b/>
          <w:bCs/>
          <w:noProof/>
          <w:sz w:val="28"/>
          <w:szCs w:val="28"/>
        </w:rPr>
        <w:drawing>
          <wp:inline distT="0" distB="0" distL="0" distR="0" wp14:anchorId="33B9CDBB" wp14:editId="709C4A65">
            <wp:extent cx="6858000" cy="294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941320"/>
                    </a:xfrm>
                    <a:prstGeom prst="rect">
                      <a:avLst/>
                    </a:prstGeom>
                    <a:noFill/>
                    <a:ln>
                      <a:noFill/>
                    </a:ln>
                  </pic:spPr>
                </pic:pic>
              </a:graphicData>
            </a:graphic>
          </wp:inline>
        </w:drawing>
      </w:r>
    </w:p>
    <w:p w14:paraId="182F8793" w14:textId="77777777" w:rsidR="007F248E" w:rsidRPr="00E91045" w:rsidRDefault="007F248E">
      <w:pPr>
        <w:rPr>
          <w:b/>
          <w:bCs/>
          <w:noProof/>
          <w:sz w:val="28"/>
          <w:szCs w:val="28"/>
        </w:rPr>
      </w:pPr>
    </w:p>
    <w:p w14:paraId="49F72277" w14:textId="0172478C" w:rsidR="007F248E" w:rsidRPr="00E91045" w:rsidRDefault="007F248E">
      <w:pPr>
        <w:rPr>
          <w:b/>
          <w:bCs/>
          <w:noProof/>
          <w:sz w:val="28"/>
          <w:szCs w:val="28"/>
        </w:rPr>
      </w:pPr>
      <w:r w:rsidRPr="00E91045">
        <w:rPr>
          <w:b/>
          <w:bCs/>
          <w:noProof/>
          <w:sz w:val="28"/>
          <w:szCs w:val="28"/>
        </w:rPr>
        <w:t>FURNISHED/UNFURNISHED:</w:t>
      </w:r>
    </w:p>
    <w:p w14:paraId="78450858" w14:textId="7270D157" w:rsidR="00626F49" w:rsidRPr="00E91045" w:rsidRDefault="00626F49">
      <w:pPr>
        <w:rPr>
          <w:b/>
          <w:bCs/>
          <w:sz w:val="28"/>
          <w:szCs w:val="28"/>
        </w:rPr>
      </w:pPr>
      <w:r w:rsidRPr="00E91045">
        <w:rPr>
          <w:b/>
          <w:bCs/>
          <w:noProof/>
          <w:sz w:val="28"/>
          <w:szCs w:val="28"/>
        </w:rPr>
        <w:drawing>
          <wp:inline distT="0" distB="0" distL="0" distR="0" wp14:anchorId="303E2300" wp14:editId="39843EE1">
            <wp:extent cx="685800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2849880"/>
                    </a:xfrm>
                    <a:prstGeom prst="rect">
                      <a:avLst/>
                    </a:prstGeom>
                    <a:noFill/>
                    <a:ln>
                      <a:noFill/>
                    </a:ln>
                  </pic:spPr>
                </pic:pic>
              </a:graphicData>
            </a:graphic>
          </wp:inline>
        </w:drawing>
      </w:r>
    </w:p>
    <w:p w14:paraId="6D1BF21F" w14:textId="64248D10" w:rsidR="007F248E" w:rsidRPr="00E91045" w:rsidRDefault="007F248E">
      <w:pPr>
        <w:rPr>
          <w:b/>
          <w:bCs/>
          <w:sz w:val="28"/>
          <w:szCs w:val="28"/>
        </w:rPr>
      </w:pPr>
    </w:p>
    <w:p w14:paraId="69449E1D" w14:textId="47EF07B7" w:rsidR="007F248E" w:rsidRPr="00E91045" w:rsidRDefault="001C78FA">
      <w:pPr>
        <w:rPr>
          <w:b/>
          <w:bCs/>
          <w:sz w:val="28"/>
          <w:szCs w:val="28"/>
        </w:rPr>
      </w:pPr>
      <w:r w:rsidRPr="00E91045">
        <w:rPr>
          <w:b/>
          <w:bCs/>
          <w:sz w:val="28"/>
          <w:szCs w:val="28"/>
        </w:rPr>
        <w:lastRenderedPageBreak/>
        <w:t>Price Distribution and its box plot:</w:t>
      </w:r>
    </w:p>
    <w:p w14:paraId="3807D165" w14:textId="1EF8E855" w:rsidR="001C78FA" w:rsidRPr="00E91045" w:rsidRDefault="001C78FA">
      <w:pPr>
        <w:rPr>
          <w:b/>
          <w:bCs/>
          <w:sz w:val="28"/>
          <w:szCs w:val="28"/>
        </w:rPr>
      </w:pPr>
    </w:p>
    <w:p w14:paraId="4DF5DA26" w14:textId="1C2B3D83" w:rsidR="001C78FA" w:rsidRPr="00E91045" w:rsidRDefault="001C78FA">
      <w:pPr>
        <w:rPr>
          <w:b/>
          <w:bCs/>
          <w:sz w:val="28"/>
          <w:szCs w:val="28"/>
        </w:rPr>
      </w:pPr>
      <w:r w:rsidRPr="00E91045">
        <w:rPr>
          <w:b/>
          <w:bCs/>
          <w:noProof/>
          <w:sz w:val="28"/>
          <w:szCs w:val="28"/>
        </w:rPr>
        <w:drawing>
          <wp:inline distT="0" distB="0" distL="0" distR="0" wp14:anchorId="56DFFEC6" wp14:editId="1CC2006E">
            <wp:extent cx="6858000" cy="2491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2491740"/>
                    </a:xfrm>
                    <a:prstGeom prst="rect">
                      <a:avLst/>
                    </a:prstGeom>
                    <a:noFill/>
                    <a:ln>
                      <a:noFill/>
                    </a:ln>
                  </pic:spPr>
                </pic:pic>
              </a:graphicData>
            </a:graphic>
          </wp:inline>
        </w:drawing>
      </w:r>
    </w:p>
    <w:p w14:paraId="41E3875B" w14:textId="4AFF66A4" w:rsidR="001C78FA" w:rsidRPr="00E91045" w:rsidRDefault="001C78FA">
      <w:pPr>
        <w:rPr>
          <w:b/>
          <w:bCs/>
          <w:sz w:val="28"/>
          <w:szCs w:val="28"/>
        </w:rPr>
      </w:pPr>
      <w:r w:rsidRPr="00E91045">
        <w:rPr>
          <w:b/>
          <w:bCs/>
          <w:sz w:val="28"/>
          <w:szCs w:val="28"/>
        </w:rPr>
        <w:t xml:space="preserve">Area </w:t>
      </w:r>
      <w:proofErr w:type="gramStart"/>
      <w:r w:rsidRPr="00E91045">
        <w:rPr>
          <w:b/>
          <w:bCs/>
          <w:sz w:val="28"/>
          <w:szCs w:val="28"/>
        </w:rPr>
        <w:t>distribution :</w:t>
      </w:r>
      <w:proofErr w:type="gramEnd"/>
    </w:p>
    <w:p w14:paraId="431190C6" w14:textId="13EBC4B0" w:rsidR="001C78FA" w:rsidRPr="00E91045" w:rsidRDefault="001C78FA">
      <w:pPr>
        <w:rPr>
          <w:b/>
          <w:bCs/>
          <w:sz w:val="28"/>
          <w:szCs w:val="28"/>
        </w:rPr>
      </w:pPr>
    </w:p>
    <w:p w14:paraId="56E555B9" w14:textId="19B71766" w:rsidR="001C78FA" w:rsidRPr="00E91045" w:rsidRDefault="001C78FA">
      <w:pPr>
        <w:rPr>
          <w:b/>
          <w:bCs/>
          <w:sz w:val="28"/>
          <w:szCs w:val="28"/>
        </w:rPr>
      </w:pPr>
      <w:r w:rsidRPr="00E91045">
        <w:rPr>
          <w:b/>
          <w:bCs/>
          <w:noProof/>
          <w:sz w:val="28"/>
          <w:szCs w:val="28"/>
        </w:rPr>
        <w:drawing>
          <wp:inline distT="0" distB="0" distL="0" distR="0" wp14:anchorId="51C3F3DA" wp14:editId="178D80AA">
            <wp:extent cx="4472940" cy="34213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2940" cy="3421380"/>
                    </a:xfrm>
                    <a:prstGeom prst="rect">
                      <a:avLst/>
                    </a:prstGeom>
                    <a:noFill/>
                    <a:ln>
                      <a:noFill/>
                    </a:ln>
                  </pic:spPr>
                </pic:pic>
              </a:graphicData>
            </a:graphic>
          </wp:inline>
        </w:drawing>
      </w:r>
    </w:p>
    <w:p w14:paraId="2009768E" w14:textId="42523AE9" w:rsidR="001C78FA" w:rsidRPr="00E91045" w:rsidRDefault="001C78FA">
      <w:pPr>
        <w:rPr>
          <w:b/>
          <w:bCs/>
          <w:sz w:val="28"/>
          <w:szCs w:val="28"/>
        </w:rPr>
      </w:pPr>
    </w:p>
    <w:p w14:paraId="19D4F755" w14:textId="77777777" w:rsidR="00412828" w:rsidRPr="00E91045" w:rsidRDefault="00412828">
      <w:pPr>
        <w:rPr>
          <w:b/>
          <w:bCs/>
          <w:sz w:val="28"/>
          <w:szCs w:val="28"/>
        </w:rPr>
      </w:pPr>
    </w:p>
    <w:p w14:paraId="058BF39B" w14:textId="77777777" w:rsidR="00412828" w:rsidRPr="00E91045" w:rsidRDefault="00412828">
      <w:pPr>
        <w:rPr>
          <w:b/>
          <w:bCs/>
          <w:sz w:val="28"/>
          <w:szCs w:val="28"/>
        </w:rPr>
      </w:pPr>
    </w:p>
    <w:p w14:paraId="45FF7C95" w14:textId="77777777" w:rsidR="00412828" w:rsidRPr="00E91045" w:rsidRDefault="00412828">
      <w:pPr>
        <w:rPr>
          <w:b/>
          <w:bCs/>
          <w:sz w:val="28"/>
          <w:szCs w:val="28"/>
        </w:rPr>
      </w:pPr>
    </w:p>
    <w:p w14:paraId="45282F28" w14:textId="77777777" w:rsidR="00412828" w:rsidRPr="00E91045" w:rsidRDefault="00412828">
      <w:pPr>
        <w:rPr>
          <w:b/>
          <w:bCs/>
          <w:sz w:val="28"/>
          <w:szCs w:val="28"/>
        </w:rPr>
      </w:pPr>
    </w:p>
    <w:p w14:paraId="469C5DAA" w14:textId="77777777" w:rsidR="00412828" w:rsidRPr="00E91045" w:rsidRDefault="00412828">
      <w:pPr>
        <w:rPr>
          <w:b/>
          <w:bCs/>
          <w:sz w:val="28"/>
          <w:szCs w:val="28"/>
        </w:rPr>
      </w:pPr>
    </w:p>
    <w:p w14:paraId="27CED0F1" w14:textId="77777777" w:rsidR="00E91045" w:rsidRDefault="00E91045">
      <w:pPr>
        <w:rPr>
          <w:b/>
          <w:bCs/>
          <w:sz w:val="28"/>
          <w:szCs w:val="28"/>
        </w:rPr>
      </w:pPr>
    </w:p>
    <w:p w14:paraId="60A662D4" w14:textId="77777777" w:rsidR="00E91045" w:rsidRDefault="00E91045">
      <w:pPr>
        <w:rPr>
          <w:b/>
          <w:bCs/>
          <w:sz w:val="28"/>
          <w:szCs w:val="28"/>
        </w:rPr>
      </w:pPr>
    </w:p>
    <w:p w14:paraId="67AAC626" w14:textId="443281B2" w:rsidR="00412828" w:rsidRPr="00E91045" w:rsidRDefault="00412828">
      <w:pPr>
        <w:rPr>
          <w:b/>
          <w:bCs/>
          <w:sz w:val="28"/>
          <w:szCs w:val="28"/>
        </w:rPr>
      </w:pPr>
      <w:r w:rsidRPr="00E91045">
        <w:rPr>
          <w:b/>
          <w:bCs/>
          <w:sz w:val="28"/>
          <w:szCs w:val="28"/>
        </w:rPr>
        <w:lastRenderedPageBreak/>
        <w:t>Tried to add a column but found to disrupt linearity as it was found to have the output variable direct relation</w:t>
      </w:r>
    </w:p>
    <w:p w14:paraId="53845F43" w14:textId="184780E2" w:rsidR="00412828" w:rsidRPr="00E91045" w:rsidRDefault="00412828">
      <w:pPr>
        <w:rPr>
          <w:b/>
          <w:bCs/>
          <w:sz w:val="28"/>
          <w:szCs w:val="28"/>
        </w:rPr>
      </w:pPr>
    </w:p>
    <w:p w14:paraId="0A281507" w14:textId="5AB6760D" w:rsidR="00412828" w:rsidRPr="00E91045" w:rsidRDefault="00412828">
      <w:pPr>
        <w:rPr>
          <w:b/>
          <w:bCs/>
          <w:sz w:val="28"/>
          <w:szCs w:val="28"/>
        </w:rPr>
      </w:pPr>
      <w:r w:rsidRPr="00E91045">
        <w:rPr>
          <w:b/>
          <w:bCs/>
          <w:noProof/>
          <w:sz w:val="28"/>
          <w:szCs w:val="28"/>
        </w:rPr>
        <w:drawing>
          <wp:inline distT="0" distB="0" distL="0" distR="0" wp14:anchorId="315B583C" wp14:editId="0094776E">
            <wp:extent cx="6850380" cy="20878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0380" cy="2087880"/>
                    </a:xfrm>
                    <a:prstGeom prst="rect">
                      <a:avLst/>
                    </a:prstGeom>
                    <a:noFill/>
                    <a:ln>
                      <a:noFill/>
                    </a:ln>
                  </pic:spPr>
                </pic:pic>
              </a:graphicData>
            </a:graphic>
          </wp:inline>
        </w:drawing>
      </w:r>
    </w:p>
    <w:p w14:paraId="67F6C862" w14:textId="77777777" w:rsidR="007F248E" w:rsidRPr="00E91045" w:rsidRDefault="007F248E">
      <w:pPr>
        <w:rPr>
          <w:b/>
          <w:bCs/>
          <w:sz w:val="28"/>
          <w:szCs w:val="28"/>
        </w:rPr>
      </w:pPr>
    </w:p>
    <w:p w14:paraId="359D20A1" w14:textId="6138643F" w:rsidR="00FF2BD5" w:rsidRPr="00E91045" w:rsidRDefault="00412828">
      <w:r w:rsidRPr="00E91045">
        <w:t>But this was found that it was depended on output so we dropped the idea.</w:t>
      </w:r>
    </w:p>
    <w:p w14:paraId="4B6AA026" w14:textId="0DB0FFC2" w:rsidR="00C17076" w:rsidRPr="00E91045" w:rsidRDefault="00C17076">
      <w:r w:rsidRPr="00E91045">
        <w:t>After this our accuracy went to 90% + but it was of no use.</w:t>
      </w:r>
    </w:p>
    <w:p w14:paraId="40D2FA5B" w14:textId="78DB4514" w:rsidR="00412828" w:rsidRPr="00E91045" w:rsidRDefault="00412828">
      <w:pPr>
        <w:rPr>
          <w:b/>
          <w:bCs/>
          <w:sz w:val="28"/>
          <w:szCs w:val="28"/>
        </w:rPr>
      </w:pPr>
    </w:p>
    <w:p w14:paraId="0EF6102C" w14:textId="10D71DDC" w:rsidR="00412828" w:rsidRPr="00E91045" w:rsidRDefault="00412828">
      <w:pPr>
        <w:rPr>
          <w:b/>
          <w:bCs/>
          <w:sz w:val="28"/>
          <w:szCs w:val="28"/>
        </w:rPr>
      </w:pPr>
    </w:p>
    <w:p w14:paraId="27A14B67" w14:textId="5264FD65" w:rsidR="00412828" w:rsidRPr="00E91045" w:rsidRDefault="00C17076">
      <w:pPr>
        <w:rPr>
          <w:b/>
          <w:bCs/>
          <w:sz w:val="28"/>
          <w:szCs w:val="28"/>
        </w:rPr>
      </w:pPr>
      <w:r w:rsidRPr="00E91045">
        <w:rPr>
          <w:b/>
          <w:bCs/>
          <w:sz w:val="28"/>
          <w:szCs w:val="28"/>
        </w:rPr>
        <w:t>We grouped according to the type of house:</w:t>
      </w:r>
    </w:p>
    <w:p w14:paraId="0759FC76" w14:textId="2236FC82" w:rsidR="00C17076" w:rsidRPr="00E91045" w:rsidRDefault="00C17076">
      <w:pPr>
        <w:rPr>
          <w:b/>
          <w:bCs/>
          <w:sz w:val="28"/>
          <w:szCs w:val="28"/>
        </w:rPr>
      </w:pPr>
    </w:p>
    <w:p w14:paraId="3281BF33" w14:textId="63BAE4DA" w:rsidR="00C17076" w:rsidRPr="00E91045" w:rsidRDefault="00C17076">
      <w:pPr>
        <w:rPr>
          <w:b/>
          <w:bCs/>
          <w:sz w:val="28"/>
          <w:szCs w:val="28"/>
        </w:rPr>
      </w:pPr>
      <w:r w:rsidRPr="00E91045">
        <w:rPr>
          <w:b/>
          <w:bCs/>
          <w:noProof/>
          <w:sz w:val="28"/>
          <w:szCs w:val="28"/>
        </w:rPr>
        <w:drawing>
          <wp:inline distT="0" distB="0" distL="0" distR="0" wp14:anchorId="1D795ED7" wp14:editId="72B8A465">
            <wp:extent cx="6858000" cy="1554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554480"/>
                    </a:xfrm>
                    <a:prstGeom prst="rect">
                      <a:avLst/>
                    </a:prstGeom>
                    <a:noFill/>
                    <a:ln>
                      <a:noFill/>
                    </a:ln>
                  </pic:spPr>
                </pic:pic>
              </a:graphicData>
            </a:graphic>
          </wp:inline>
        </w:drawing>
      </w:r>
    </w:p>
    <w:p w14:paraId="13EA663A" w14:textId="591843C2" w:rsidR="00C17076" w:rsidRPr="00E91045" w:rsidRDefault="00C17076">
      <w:r w:rsidRPr="00E91045">
        <w:t xml:space="preserve">We found that all the interpretation of the house and all were having in sufficient data. With this all type of houses with all tuning parameters our accuracy with decision tree were </w:t>
      </w:r>
      <w:proofErr w:type="gramStart"/>
      <w:r w:rsidRPr="00E91045">
        <w:t>par(</w:t>
      </w:r>
      <w:proofErr w:type="gramEnd"/>
      <w:r w:rsidRPr="00E91045">
        <w:t>&lt;40%) below even by tuning of hyper parameters so we decided to take the majority of class as a whole sum</w:t>
      </w:r>
    </w:p>
    <w:p w14:paraId="12EC5740" w14:textId="0FDBE9B3" w:rsidR="00C17076" w:rsidRPr="00E91045" w:rsidRDefault="00C17076">
      <w:pPr>
        <w:rPr>
          <w:b/>
          <w:bCs/>
          <w:sz w:val="28"/>
          <w:szCs w:val="28"/>
        </w:rPr>
      </w:pPr>
    </w:p>
    <w:p w14:paraId="02A13B64" w14:textId="2A228252" w:rsidR="00C17076" w:rsidRPr="00E91045" w:rsidRDefault="00C17076">
      <w:pPr>
        <w:rPr>
          <w:b/>
          <w:bCs/>
          <w:sz w:val="28"/>
          <w:szCs w:val="28"/>
        </w:rPr>
      </w:pPr>
      <w:r w:rsidRPr="00E91045">
        <w:rPr>
          <w:b/>
          <w:bCs/>
          <w:noProof/>
          <w:sz w:val="28"/>
          <w:szCs w:val="28"/>
        </w:rPr>
        <w:drawing>
          <wp:inline distT="0" distB="0" distL="0" distR="0" wp14:anchorId="72ADF7D3" wp14:editId="69D7C702">
            <wp:extent cx="6858000" cy="19735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973580"/>
                    </a:xfrm>
                    <a:prstGeom prst="rect">
                      <a:avLst/>
                    </a:prstGeom>
                    <a:noFill/>
                    <a:ln>
                      <a:noFill/>
                    </a:ln>
                  </pic:spPr>
                </pic:pic>
              </a:graphicData>
            </a:graphic>
          </wp:inline>
        </w:drawing>
      </w:r>
    </w:p>
    <w:p w14:paraId="08EE5CA8" w14:textId="3B655CD8" w:rsidR="00E94701" w:rsidRPr="00E91045" w:rsidRDefault="00E94701">
      <w:pPr>
        <w:rPr>
          <w:b/>
          <w:bCs/>
          <w:sz w:val="28"/>
          <w:szCs w:val="28"/>
        </w:rPr>
      </w:pPr>
    </w:p>
    <w:p w14:paraId="3AA78CB5" w14:textId="6F317B9D" w:rsidR="00E94701" w:rsidRPr="00E91045" w:rsidRDefault="00E94701">
      <w:pPr>
        <w:rPr>
          <w:b/>
          <w:bCs/>
          <w:sz w:val="28"/>
          <w:szCs w:val="28"/>
        </w:rPr>
      </w:pPr>
      <w:r w:rsidRPr="00E91045">
        <w:rPr>
          <w:b/>
          <w:bCs/>
          <w:sz w:val="28"/>
          <w:szCs w:val="28"/>
        </w:rPr>
        <w:lastRenderedPageBreak/>
        <w:t>Price distribution of apartment:</w:t>
      </w:r>
    </w:p>
    <w:p w14:paraId="586021C8" w14:textId="7AFCD749" w:rsidR="00E94701" w:rsidRPr="00E91045" w:rsidRDefault="00E94701">
      <w:pPr>
        <w:rPr>
          <w:b/>
          <w:bCs/>
          <w:sz w:val="28"/>
          <w:szCs w:val="28"/>
        </w:rPr>
      </w:pPr>
    </w:p>
    <w:p w14:paraId="50DBFF5C" w14:textId="6600485E" w:rsidR="00E94701" w:rsidRPr="00E91045" w:rsidRDefault="00E94701">
      <w:pPr>
        <w:rPr>
          <w:b/>
          <w:bCs/>
          <w:sz w:val="28"/>
          <w:szCs w:val="28"/>
        </w:rPr>
      </w:pPr>
      <w:r w:rsidRPr="00E91045">
        <w:rPr>
          <w:b/>
          <w:bCs/>
          <w:noProof/>
          <w:sz w:val="28"/>
          <w:szCs w:val="28"/>
        </w:rPr>
        <w:drawing>
          <wp:inline distT="0" distB="0" distL="0" distR="0" wp14:anchorId="57AD8AD8" wp14:editId="32364DB0">
            <wp:extent cx="6850380" cy="24688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0380" cy="2468880"/>
                    </a:xfrm>
                    <a:prstGeom prst="rect">
                      <a:avLst/>
                    </a:prstGeom>
                    <a:noFill/>
                    <a:ln>
                      <a:noFill/>
                    </a:ln>
                  </pic:spPr>
                </pic:pic>
              </a:graphicData>
            </a:graphic>
          </wp:inline>
        </w:drawing>
      </w:r>
    </w:p>
    <w:p w14:paraId="33E527B9" w14:textId="51173A9C" w:rsidR="00E94701" w:rsidRPr="00E91045" w:rsidRDefault="00E94701">
      <w:pPr>
        <w:rPr>
          <w:b/>
          <w:bCs/>
          <w:sz w:val="28"/>
          <w:szCs w:val="28"/>
        </w:rPr>
      </w:pPr>
    </w:p>
    <w:p w14:paraId="03304279" w14:textId="524F8E8D" w:rsidR="00E94701" w:rsidRPr="00E91045" w:rsidRDefault="00E94701">
      <w:pPr>
        <w:rPr>
          <w:b/>
          <w:bCs/>
          <w:sz w:val="28"/>
          <w:szCs w:val="28"/>
        </w:rPr>
      </w:pPr>
      <w:r w:rsidRPr="00E91045">
        <w:rPr>
          <w:b/>
          <w:bCs/>
          <w:sz w:val="28"/>
          <w:szCs w:val="28"/>
        </w:rPr>
        <w:t>The correlation:</w:t>
      </w:r>
    </w:p>
    <w:p w14:paraId="73E4F199" w14:textId="77777777" w:rsidR="00E94701" w:rsidRPr="00E91045" w:rsidRDefault="00E94701">
      <w:pPr>
        <w:rPr>
          <w:b/>
          <w:bCs/>
          <w:sz w:val="28"/>
          <w:szCs w:val="28"/>
        </w:rPr>
      </w:pPr>
    </w:p>
    <w:p w14:paraId="6216A3F9" w14:textId="1FEE3508" w:rsidR="00E94701" w:rsidRPr="00E91045" w:rsidRDefault="00E94701">
      <w:pPr>
        <w:rPr>
          <w:b/>
          <w:bCs/>
          <w:sz w:val="28"/>
          <w:szCs w:val="28"/>
        </w:rPr>
      </w:pPr>
      <w:r w:rsidRPr="00E91045">
        <w:rPr>
          <w:b/>
          <w:bCs/>
          <w:noProof/>
          <w:sz w:val="28"/>
          <w:szCs w:val="28"/>
        </w:rPr>
        <w:drawing>
          <wp:inline distT="0" distB="0" distL="0" distR="0" wp14:anchorId="78B6AC16" wp14:editId="5601CF09">
            <wp:extent cx="6858000" cy="883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883920"/>
                    </a:xfrm>
                    <a:prstGeom prst="rect">
                      <a:avLst/>
                    </a:prstGeom>
                    <a:noFill/>
                    <a:ln>
                      <a:noFill/>
                    </a:ln>
                  </pic:spPr>
                </pic:pic>
              </a:graphicData>
            </a:graphic>
          </wp:inline>
        </w:drawing>
      </w:r>
    </w:p>
    <w:p w14:paraId="10752CEE" w14:textId="7A4962B3" w:rsidR="007808F1" w:rsidRPr="00E91045" w:rsidRDefault="007808F1">
      <w:pPr>
        <w:rPr>
          <w:b/>
          <w:bCs/>
          <w:sz w:val="28"/>
          <w:szCs w:val="28"/>
        </w:rPr>
      </w:pPr>
    </w:p>
    <w:p w14:paraId="7038A796" w14:textId="7679F0C8" w:rsidR="00E94701" w:rsidRPr="00E91045" w:rsidRDefault="007808F1">
      <w:pPr>
        <w:rPr>
          <w:b/>
          <w:bCs/>
          <w:sz w:val="28"/>
          <w:szCs w:val="28"/>
        </w:rPr>
      </w:pPr>
      <w:r w:rsidRPr="00E91045">
        <w:rPr>
          <w:b/>
          <w:bCs/>
          <w:sz w:val="28"/>
          <w:szCs w:val="28"/>
        </w:rPr>
        <w:t>Correlation graph:</w:t>
      </w:r>
    </w:p>
    <w:p w14:paraId="729AC75C" w14:textId="3F1712C1" w:rsidR="0093376A" w:rsidRPr="00E91045" w:rsidRDefault="007808F1">
      <w:pPr>
        <w:rPr>
          <w:b/>
          <w:bCs/>
          <w:sz w:val="28"/>
          <w:szCs w:val="28"/>
        </w:rPr>
      </w:pPr>
      <w:r w:rsidRPr="00E91045">
        <w:rPr>
          <w:b/>
          <w:bCs/>
          <w:noProof/>
          <w:sz w:val="28"/>
          <w:szCs w:val="28"/>
        </w:rPr>
        <w:drawing>
          <wp:inline distT="0" distB="0" distL="0" distR="0" wp14:anchorId="39297099" wp14:editId="44EC8C36">
            <wp:extent cx="3451860" cy="339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1860" cy="3390900"/>
                    </a:xfrm>
                    <a:prstGeom prst="rect">
                      <a:avLst/>
                    </a:prstGeom>
                    <a:noFill/>
                    <a:ln>
                      <a:noFill/>
                    </a:ln>
                  </pic:spPr>
                </pic:pic>
              </a:graphicData>
            </a:graphic>
          </wp:inline>
        </w:drawing>
      </w:r>
    </w:p>
    <w:p w14:paraId="71B43124" w14:textId="77777777" w:rsidR="00E91045" w:rsidRDefault="00E91045">
      <w:pPr>
        <w:rPr>
          <w:b/>
          <w:bCs/>
          <w:sz w:val="28"/>
          <w:szCs w:val="28"/>
        </w:rPr>
      </w:pPr>
    </w:p>
    <w:p w14:paraId="072CDFC6" w14:textId="77777777" w:rsidR="00E91045" w:rsidRDefault="00E91045">
      <w:pPr>
        <w:rPr>
          <w:b/>
          <w:bCs/>
          <w:sz w:val="28"/>
          <w:szCs w:val="28"/>
        </w:rPr>
      </w:pPr>
    </w:p>
    <w:p w14:paraId="59F07C3B" w14:textId="28CE234C" w:rsidR="007808F1" w:rsidRPr="00E91045" w:rsidRDefault="007808F1">
      <w:pPr>
        <w:rPr>
          <w:b/>
          <w:bCs/>
          <w:sz w:val="28"/>
          <w:szCs w:val="28"/>
        </w:rPr>
      </w:pPr>
      <w:proofErr w:type="gramStart"/>
      <w:r w:rsidRPr="00E91045">
        <w:rPr>
          <w:b/>
          <w:bCs/>
          <w:sz w:val="28"/>
          <w:szCs w:val="28"/>
        </w:rPr>
        <w:lastRenderedPageBreak/>
        <w:t>Modeling :</w:t>
      </w:r>
      <w:proofErr w:type="gramEnd"/>
    </w:p>
    <w:p w14:paraId="1CC51F86" w14:textId="5157186B" w:rsidR="007808F1" w:rsidRPr="00E91045" w:rsidRDefault="007808F1">
      <w:pPr>
        <w:rPr>
          <w:b/>
          <w:bCs/>
          <w:sz w:val="28"/>
          <w:szCs w:val="28"/>
        </w:rPr>
      </w:pPr>
    </w:p>
    <w:p w14:paraId="15509851" w14:textId="1072020D" w:rsidR="007808F1" w:rsidRPr="00E91045" w:rsidRDefault="007808F1">
      <w:pPr>
        <w:rPr>
          <w:b/>
          <w:bCs/>
          <w:sz w:val="28"/>
          <w:szCs w:val="28"/>
        </w:rPr>
      </w:pPr>
      <w:r w:rsidRPr="00E91045">
        <w:rPr>
          <w:b/>
          <w:bCs/>
          <w:sz w:val="28"/>
          <w:szCs w:val="28"/>
        </w:rPr>
        <w:t xml:space="preserve">For converting the categorical variable to train models we have to convert it into encoded variables which can be understood by the </w:t>
      </w:r>
      <w:proofErr w:type="gramStart"/>
      <w:r w:rsidRPr="00E91045">
        <w:rPr>
          <w:b/>
          <w:bCs/>
          <w:sz w:val="28"/>
          <w:szCs w:val="28"/>
        </w:rPr>
        <w:t>fit(</w:t>
      </w:r>
      <w:proofErr w:type="gramEnd"/>
      <w:r w:rsidRPr="00E91045">
        <w:rPr>
          <w:b/>
          <w:bCs/>
          <w:sz w:val="28"/>
          <w:szCs w:val="28"/>
        </w:rPr>
        <w:t>) function.</w:t>
      </w:r>
    </w:p>
    <w:p w14:paraId="00C556FD" w14:textId="2DA6C61C" w:rsidR="007808F1" w:rsidRPr="00E91045" w:rsidRDefault="007808F1">
      <w:pPr>
        <w:rPr>
          <w:b/>
          <w:bCs/>
          <w:sz w:val="28"/>
          <w:szCs w:val="28"/>
        </w:rPr>
      </w:pPr>
    </w:p>
    <w:p w14:paraId="720ADB5D" w14:textId="0EE7C804" w:rsidR="007808F1" w:rsidRPr="00E91045" w:rsidRDefault="007808F1">
      <w:pPr>
        <w:rPr>
          <w:b/>
          <w:bCs/>
          <w:sz w:val="28"/>
          <w:szCs w:val="28"/>
        </w:rPr>
      </w:pPr>
      <w:r w:rsidRPr="00E91045">
        <w:rPr>
          <w:b/>
          <w:bCs/>
          <w:noProof/>
          <w:sz w:val="28"/>
          <w:szCs w:val="28"/>
        </w:rPr>
        <w:drawing>
          <wp:inline distT="0" distB="0" distL="0" distR="0" wp14:anchorId="2735FACB" wp14:editId="748CCA87">
            <wp:extent cx="6858000" cy="2453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2453640"/>
                    </a:xfrm>
                    <a:prstGeom prst="rect">
                      <a:avLst/>
                    </a:prstGeom>
                    <a:noFill/>
                    <a:ln>
                      <a:noFill/>
                    </a:ln>
                  </pic:spPr>
                </pic:pic>
              </a:graphicData>
            </a:graphic>
          </wp:inline>
        </w:drawing>
      </w:r>
    </w:p>
    <w:p w14:paraId="6CF0FB25" w14:textId="7CC72463" w:rsidR="007808F1" w:rsidRPr="00E91045" w:rsidRDefault="007808F1">
      <w:pPr>
        <w:rPr>
          <w:b/>
          <w:bCs/>
          <w:sz w:val="28"/>
          <w:szCs w:val="28"/>
        </w:rPr>
      </w:pPr>
    </w:p>
    <w:p w14:paraId="7ECBE8AA" w14:textId="7AA876F8" w:rsidR="007808F1" w:rsidRPr="00E91045" w:rsidRDefault="0044466E">
      <w:pPr>
        <w:rPr>
          <w:b/>
          <w:bCs/>
          <w:sz w:val="28"/>
          <w:szCs w:val="28"/>
        </w:rPr>
      </w:pPr>
      <w:r w:rsidRPr="00E91045">
        <w:rPr>
          <w:b/>
          <w:bCs/>
          <w:sz w:val="28"/>
          <w:szCs w:val="28"/>
        </w:rPr>
        <w:t>VIF score:</w:t>
      </w:r>
    </w:p>
    <w:p w14:paraId="2BE8FBB6" w14:textId="240D3316" w:rsidR="0044466E" w:rsidRPr="00E91045" w:rsidRDefault="0044466E">
      <w:pPr>
        <w:rPr>
          <w:b/>
          <w:bCs/>
          <w:sz w:val="28"/>
          <w:szCs w:val="28"/>
        </w:rPr>
      </w:pPr>
    </w:p>
    <w:p w14:paraId="296D8EC9" w14:textId="515BEE4F" w:rsidR="0044466E" w:rsidRPr="00E91045" w:rsidRDefault="0044466E">
      <w:pPr>
        <w:rPr>
          <w:b/>
          <w:bCs/>
          <w:sz w:val="28"/>
          <w:szCs w:val="28"/>
        </w:rPr>
      </w:pPr>
      <w:r w:rsidRPr="00E91045">
        <w:rPr>
          <w:b/>
          <w:bCs/>
          <w:noProof/>
          <w:sz w:val="28"/>
          <w:szCs w:val="28"/>
        </w:rPr>
        <w:drawing>
          <wp:inline distT="0" distB="0" distL="0" distR="0" wp14:anchorId="294A4AFA" wp14:editId="284009DA">
            <wp:extent cx="6858000" cy="1531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531620"/>
                    </a:xfrm>
                    <a:prstGeom prst="rect">
                      <a:avLst/>
                    </a:prstGeom>
                    <a:noFill/>
                    <a:ln>
                      <a:noFill/>
                    </a:ln>
                  </pic:spPr>
                </pic:pic>
              </a:graphicData>
            </a:graphic>
          </wp:inline>
        </w:drawing>
      </w:r>
    </w:p>
    <w:p w14:paraId="3C6A8F08" w14:textId="69686FEF" w:rsidR="007808F1" w:rsidRPr="00E91045" w:rsidRDefault="0044466E">
      <w:pPr>
        <w:rPr>
          <w:b/>
          <w:bCs/>
          <w:sz w:val="28"/>
          <w:szCs w:val="28"/>
        </w:rPr>
      </w:pPr>
      <w:r w:rsidRPr="00E91045">
        <w:rPr>
          <w:b/>
          <w:bCs/>
          <w:sz w:val="28"/>
          <w:szCs w:val="28"/>
        </w:rPr>
        <w:t>Heat map:</w:t>
      </w:r>
    </w:p>
    <w:p w14:paraId="681829DA" w14:textId="64125771" w:rsidR="0044466E" w:rsidRPr="00E91045" w:rsidRDefault="0044466E">
      <w:pPr>
        <w:rPr>
          <w:b/>
          <w:bCs/>
          <w:sz w:val="28"/>
          <w:szCs w:val="28"/>
        </w:rPr>
      </w:pPr>
      <w:r w:rsidRPr="00E91045">
        <w:rPr>
          <w:b/>
          <w:bCs/>
          <w:noProof/>
          <w:sz w:val="28"/>
          <w:szCs w:val="28"/>
        </w:rPr>
        <w:drawing>
          <wp:inline distT="0" distB="0" distL="0" distR="0" wp14:anchorId="21DAF61A" wp14:editId="53279972">
            <wp:extent cx="2667000" cy="262607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4054" cy="2642866"/>
                    </a:xfrm>
                    <a:prstGeom prst="rect">
                      <a:avLst/>
                    </a:prstGeom>
                    <a:noFill/>
                    <a:ln>
                      <a:noFill/>
                    </a:ln>
                  </pic:spPr>
                </pic:pic>
              </a:graphicData>
            </a:graphic>
          </wp:inline>
        </w:drawing>
      </w:r>
    </w:p>
    <w:p w14:paraId="2EB1787F" w14:textId="77777777" w:rsidR="00E330F2" w:rsidRPr="00E91045" w:rsidRDefault="00E330F2">
      <w:pPr>
        <w:rPr>
          <w:b/>
          <w:bCs/>
          <w:sz w:val="28"/>
          <w:szCs w:val="28"/>
        </w:rPr>
      </w:pPr>
    </w:p>
    <w:p w14:paraId="6B439A08" w14:textId="77777777" w:rsidR="007808F1" w:rsidRPr="00E91045" w:rsidRDefault="007808F1">
      <w:pPr>
        <w:rPr>
          <w:b/>
          <w:bCs/>
          <w:sz w:val="28"/>
          <w:szCs w:val="28"/>
        </w:rPr>
      </w:pPr>
    </w:p>
    <w:p w14:paraId="7ED455FD" w14:textId="7FF881F3" w:rsidR="007808F1" w:rsidRPr="00E91045" w:rsidRDefault="00E330F2">
      <w:pPr>
        <w:rPr>
          <w:b/>
          <w:bCs/>
          <w:sz w:val="28"/>
          <w:szCs w:val="28"/>
        </w:rPr>
      </w:pPr>
      <w:r w:rsidRPr="00E91045">
        <w:rPr>
          <w:b/>
          <w:bCs/>
          <w:sz w:val="28"/>
          <w:szCs w:val="28"/>
        </w:rPr>
        <w:t>MLR modeling and fitting:</w:t>
      </w:r>
    </w:p>
    <w:p w14:paraId="7B9E50B1" w14:textId="038A9B9A" w:rsidR="00E330F2" w:rsidRPr="00E91045" w:rsidRDefault="00E330F2">
      <w:pPr>
        <w:rPr>
          <w:b/>
          <w:bCs/>
          <w:sz w:val="28"/>
          <w:szCs w:val="28"/>
        </w:rPr>
      </w:pPr>
    </w:p>
    <w:p w14:paraId="77801BD0" w14:textId="6C5E316E" w:rsidR="00E330F2" w:rsidRPr="00E91045" w:rsidRDefault="00E330F2">
      <w:pPr>
        <w:rPr>
          <w:b/>
          <w:bCs/>
          <w:sz w:val="28"/>
          <w:szCs w:val="28"/>
        </w:rPr>
      </w:pPr>
      <w:r w:rsidRPr="00E91045">
        <w:rPr>
          <w:b/>
          <w:bCs/>
          <w:sz w:val="28"/>
          <w:szCs w:val="28"/>
        </w:rPr>
        <w:t>X lab</w:t>
      </w:r>
      <w:r w:rsidR="00CE3165" w:rsidRPr="00E91045">
        <w:rPr>
          <w:b/>
          <w:bCs/>
          <w:sz w:val="28"/>
          <w:szCs w:val="28"/>
        </w:rPr>
        <w:t>el</w:t>
      </w:r>
      <w:r w:rsidRPr="00E91045">
        <w:rPr>
          <w:b/>
          <w:bCs/>
          <w:sz w:val="28"/>
          <w:szCs w:val="28"/>
        </w:rPr>
        <w:t>s and y lab</w:t>
      </w:r>
      <w:r w:rsidR="00CE3165" w:rsidRPr="00E91045">
        <w:rPr>
          <w:b/>
          <w:bCs/>
          <w:sz w:val="28"/>
          <w:szCs w:val="28"/>
        </w:rPr>
        <w:t>el</w:t>
      </w:r>
      <w:r w:rsidRPr="00E91045">
        <w:rPr>
          <w:b/>
          <w:bCs/>
          <w:sz w:val="28"/>
          <w:szCs w:val="28"/>
        </w:rPr>
        <w:t>:</w:t>
      </w:r>
    </w:p>
    <w:p w14:paraId="4283412C" w14:textId="714EAA5D" w:rsidR="00E330F2" w:rsidRPr="00E91045" w:rsidRDefault="00E330F2">
      <w:pPr>
        <w:rPr>
          <w:b/>
          <w:bCs/>
          <w:sz w:val="28"/>
          <w:szCs w:val="28"/>
        </w:rPr>
      </w:pPr>
      <w:r w:rsidRPr="00E91045">
        <w:rPr>
          <w:b/>
          <w:bCs/>
          <w:noProof/>
          <w:sz w:val="28"/>
          <w:szCs w:val="28"/>
        </w:rPr>
        <w:drawing>
          <wp:inline distT="0" distB="0" distL="0" distR="0" wp14:anchorId="1E62CB7C" wp14:editId="5C097703">
            <wp:extent cx="6858000" cy="49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95300"/>
                    </a:xfrm>
                    <a:prstGeom prst="rect">
                      <a:avLst/>
                    </a:prstGeom>
                    <a:noFill/>
                    <a:ln>
                      <a:noFill/>
                    </a:ln>
                  </pic:spPr>
                </pic:pic>
              </a:graphicData>
            </a:graphic>
          </wp:inline>
        </w:drawing>
      </w:r>
    </w:p>
    <w:p w14:paraId="7CEC4D54" w14:textId="2FB0A5C9" w:rsidR="00E330F2" w:rsidRPr="00E91045" w:rsidRDefault="00E330F2">
      <w:pPr>
        <w:rPr>
          <w:b/>
          <w:bCs/>
          <w:sz w:val="28"/>
          <w:szCs w:val="28"/>
        </w:rPr>
      </w:pPr>
    </w:p>
    <w:p w14:paraId="26D4DB19" w14:textId="04DF7B99" w:rsidR="00E330F2" w:rsidRPr="00E91045" w:rsidRDefault="00E330F2">
      <w:pPr>
        <w:rPr>
          <w:b/>
          <w:bCs/>
          <w:sz w:val="28"/>
          <w:szCs w:val="28"/>
        </w:rPr>
      </w:pPr>
      <w:r w:rsidRPr="00E91045">
        <w:rPr>
          <w:b/>
          <w:bCs/>
          <w:sz w:val="28"/>
          <w:szCs w:val="28"/>
        </w:rPr>
        <w:t>Training and Testing Data</w:t>
      </w:r>
      <w:r w:rsidR="00CE3165" w:rsidRPr="00E91045">
        <w:rPr>
          <w:b/>
          <w:bCs/>
          <w:sz w:val="28"/>
          <w:szCs w:val="28"/>
        </w:rPr>
        <w:t>s</w:t>
      </w:r>
      <w:r w:rsidRPr="00E91045">
        <w:rPr>
          <w:b/>
          <w:bCs/>
          <w:sz w:val="28"/>
          <w:szCs w:val="28"/>
        </w:rPr>
        <w:t>ets:</w:t>
      </w:r>
    </w:p>
    <w:p w14:paraId="0E35BC08" w14:textId="22BD7A6B" w:rsidR="00E330F2" w:rsidRPr="00E91045" w:rsidRDefault="00E330F2">
      <w:pPr>
        <w:rPr>
          <w:b/>
          <w:bCs/>
          <w:sz w:val="28"/>
          <w:szCs w:val="28"/>
        </w:rPr>
      </w:pPr>
      <w:r w:rsidRPr="00E91045">
        <w:rPr>
          <w:b/>
          <w:bCs/>
          <w:noProof/>
          <w:sz w:val="28"/>
          <w:szCs w:val="28"/>
        </w:rPr>
        <w:drawing>
          <wp:inline distT="0" distB="0" distL="0" distR="0" wp14:anchorId="5B666308" wp14:editId="765ECFE7">
            <wp:extent cx="6858000" cy="502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02920"/>
                    </a:xfrm>
                    <a:prstGeom prst="rect">
                      <a:avLst/>
                    </a:prstGeom>
                    <a:noFill/>
                    <a:ln>
                      <a:noFill/>
                    </a:ln>
                  </pic:spPr>
                </pic:pic>
              </a:graphicData>
            </a:graphic>
          </wp:inline>
        </w:drawing>
      </w:r>
    </w:p>
    <w:p w14:paraId="1B8E8F47" w14:textId="77777777" w:rsidR="00CE3165" w:rsidRPr="00E91045" w:rsidRDefault="00CE3165">
      <w:pPr>
        <w:rPr>
          <w:b/>
          <w:bCs/>
          <w:sz w:val="28"/>
          <w:szCs w:val="28"/>
        </w:rPr>
      </w:pPr>
    </w:p>
    <w:p w14:paraId="701FA89A" w14:textId="30BED0CB" w:rsidR="00CE3165" w:rsidRPr="00E91045" w:rsidRDefault="00CE3165">
      <w:pPr>
        <w:rPr>
          <w:b/>
          <w:bCs/>
          <w:sz w:val="28"/>
          <w:szCs w:val="28"/>
        </w:rPr>
      </w:pPr>
      <w:r w:rsidRPr="00E91045">
        <w:rPr>
          <w:b/>
          <w:bCs/>
          <w:sz w:val="28"/>
          <w:szCs w:val="28"/>
        </w:rPr>
        <w:t>Model training:</w:t>
      </w:r>
    </w:p>
    <w:p w14:paraId="3C734C82" w14:textId="235CBB23" w:rsidR="00CE3165" w:rsidRPr="00E91045" w:rsidRDefault="00CE3165">
      <w:pPr>
        <w:rPr>
          <w:b/>
          <w:bCs/>
          <w:sz w:val="28"/>
          <w:szCs w:val="28"/>
        </w:rPr>
      </w:pPr>
      <w:r w:rsidRPr="00E91045">
        <w:rPr>
          <w:b/>
          <w:bCs/>
          <w:noProof/>
          <w:sz w:val="28"/>
          <w:szCs w:val="28"/>
        </w:rPr>
        <w:drawing>
          <wp:inline distT="0" distB="0" distL="0" distR="0" wp14:anchorId="77073766" wp14:editId="0A46B8A4">
            <wp:extent cx="6858000" cy="61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617220"/>
                    </a:xfrm>
                    <a:prstGeom prst="rect">
                      <a:avLst/>
                    </a:prstGeom>
                    <a:noFill/>
                    <a:ln>
                      <a:noFill/>
                    </a:ln>
                  </pic:spPr>
                </pic:pic>
              </a:graphicData>
            </a:graphic>
          </wp:inline>
        </w:drawing>
      </w:r>
    </w:p>
    <w:p w14:paraId="3783FAD1" w14:textId="22E2AFE8" w:rsidR="00CE3165" w:rsidRPr="00E91045" w:rsidRDefault="00CE3165">
      <w:pPr>
        <w:rPr>
          <w:b/>
          <w:bCs/>
          <w:sz w:val="28"/>
          <w:szCs w:val="28"/>
        </w:rPr>
      </w:pPr>
      <w:r w:rsidRPr="00E91045">
        <w:rPr>
          <w:b/>
          <w:bCs/>
          <w:sz w:val="28"/>
          <w:szCs w:val="28"/>
        </w:rPr>
        <w:t>Train and test MSE:</w:t>
      </w:r>
    </w:p>
    <w:p w14:paraId="37275AE6" w14:textId="0C954592" w:rsidR="00CE3165" w:rsidRPr="00E91045" w:rsidRDefault="00CE3165">
      <w:pPr>
        <w:rPr>
          <w:b/>
          <w:bCs/>
          <w:sz w:val="28"/>
          <w:szCs w:val="28"/>
        </w:rPr>
      </w:pPr>
      <w:r w:rsidRPr="00E91045">
        <w:rPr>
          <w:b/>
          <w:bCs/>
          <w:noProof/>
          <w:sz w:val="28"/>
          <w:szCs w:val="28"/>
        </w:rPr>
        <w:drawing>
          <wp:inline distT="0" distB="0" distL="0" distR="0" wp14:anchorId="22B4CEDC" wp14:editId="2FF89650">
            <wp:extent cx="6858000" cy="1127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127760"/>
                    </a:xfrm>
                    <a:prstGeom prst="rect">
                      <a:avLst/>
                    </a:prstGeom>
                    <a:noFill/>
                    <a:ln>
                      <a:noFill/>
                    </a:ln>
                  </pic:spPr>
                </pic:pic>
              </a:graphicData>
            </a:graphic>
          </wp:inline>
        </w:drawing>
      </w:r>
    </w:p>
    <w:p w14:paraId="559AB33A" w14:textId="524A9669" w:rsidR="00CE3165" w:rsidRPr="00E91045" w:rsidRDefault="00CE3165">
      <w:r w:rsidRPr="00E91045">
        <w:t>As the value of training and testing are almost same so there is no overfitting in the model.</w:t>
      </w:r>
    </w:p>
    <w:p w14:paraId="12791782" w14:textId="4A879624" w:rsidR="00CE3165" w:rsidRPr="00E91045" w:rsidRDefault="00CE3165"/>
    <w:p w14:paraId="4E97BA98" w14:textId="3A585903" w:rsidR="00CE3165" w:rsidRPr="00E91045" w:rsidRDefault="00CE3165">
      <w:pPr>
        <w:rPr>
          <w:b/>
          <w:bCs/>
          <w:sz w:val="28"/>
          <w:szCs w:val="28"/>
        </w:rPr>
      </w:pPr>
      <w:r w:rsidRPr="00E91045">
        <w:rPr>
          <w:b/>
          <w:bCs/>
          <w:sz w:val="28"/>
          <w:szCs w:val="28"/>
        </w:rPr>
        <w:t>Accuracy:</w:t>
      </w:r>
    </w:p>
    <w:p w14:paraId="770A8504" w14:textId="6253373D" w:rsidR="00CE3165" w:rsidRPr="00E91045" w:rsidRDefault="00CE3165">
      <w:pPr>
        <w:rPr>
          <w:b/>
          <w:bCs/>
          <w:sz w:val="28"/>
          <w:szCs w:val="28"/>
        </w:rPr>
      </w:pPr>
      <w:r w:rsidRPr="00E91045">
        <w:rPr>
          <w:b/>
          <w:bCs/>
          <w:noProof/>
          <w:sz w:val="28"/>
          <w:szCs w:val="28"/>
        </w:rPr>
        <w:drawing>
          <wp:inline distT="0" distB="0" distL="0" distR="0" wp14:anchorId="067742CC" wp14:editId="2AC05DE2">
            <wp:extent cx="6850380" cy="4267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0380" cy="426720"/>
                    </a:xfrm>
                    <a:prstGeom prst="rect">
                      <a:avLst/>
                    </a:prstGeom>
                    <a:noFill/>
                    <a:ln>
                      <a:noFill/>
                    </a:ln>
                  </pic:spPr>
                </pic:pic>
              </a:graphicData>
            </a:graphic>
          </wp:inline>
        </w:drawing>
      </w:r>
    </w:p>
    <w:p w14:paraId="2D7B11E0" w14:textId="71F420B4" w:rsidR="00CE3165" w:rsidRPr="00E91045" w:rsidRDefault="00CE3165">
      <w:r w:rsidRPr="00E91045">
        <w:t>The accuracy is 77.9% even when the features are insufficient.</w:t>
      </w:r>
    </w:p>
    <w:p w14:paraId="07E7BD2C" w14:textId="2365D1DD" w:rsidR="00CE3165" w:rsidRPr="00E91045" w:rsidRDefault="00CE3165">
      <w:pPr>
        <w:rPr>
          <w:b/>
          <w:bCs/>
          <w:sz w:val="28"/>
          <w:szCs w:val="28"/>
        </w:rPr>
      </w:pPr>
      <w:r w:rsidRPr="00E91045">
        <w:rPr>
          <w:b/>
          <w:bCs/>
          <w:sz w:val="28"/>
          <w:szCs w:val="28"/>
        </w:rPr>
        <w:t>Residual plot:</w:t>
      </w:r>
    </w:p>
    <w:p w14:paraId="3859EFE5" w14:textId="24FD4ACB" w:rsidR="00CE3165" w:rsidRPr="00E91045" w:rsidRDefault="00876280">
      <w:pPr>
        <w:rPr>
          <w:b/>
          <w:bCs/>
          <w:noProof/>
          <w:sz w:val="28"/>
          <w:szCs w:val="28"/>
        </w:rPr>
      </w:pPr>
      <w:r w:rsidRPr="00E91045">
        <w:rPr>
          <w:b/>
          <w:bCs/>
          <w:noProof/>
          <w:sz w:val="28"/>
          <w:szCs w:val="28"/>
        </w:rPr>
        <w:drawing>
          <wp:inline distT="0" distB="0" distL="0" distR="0" wp14:anchorId="242B1561" wp14:editId="4199B85C">
            <wp:extent cx="4853940" cy="2230127"/>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4673" cy="2303975"/>
                    </a:xfrm>
                    <a:prstGeom prst="rect">
                      <a:avLst/>
                    </a:prstGeom>
                    <a:noFill/>
                    <a:ln>
                      <a:noFill/>
                    </a:ln>
                  </pic:spPr>
                </pic:pic>
              </a:graphicData>
            </a:graphic>
          </wp:inline>
        </w:drawing>
      </w:r>
    </w:p>
    <w:p w14:paraId="117D422B" w14:textId="55585783" w:rsidR="00CE3165" w:rsidRPr="00E91045" w:rsidRDefault="00CE3165">
      <w:pPr>
        <w:rPr>
          <w:b/>
          <w:bCs/>
          <w:sz w:val="28"/>
          <w:szCs w:val="28"/>
        </w:rPr>
      </w:pPr>
    </w:p>
    <w:p w14:paraId="7FD18C3A" w14:textId="24FD7DD7" w:rsidR="00256464" w:rsidRPr="00E91045" w:rsidRDefault="00256464">
      <w:pPr>
        <w:rPr>
          <w:b/>
          <w:bCs/>
          <w:sz w:val="28"/>
          <w:szCs w:val="28"/>
        </w:rPr>
      </w:pPr>
    </w:p>
    <w:p w14:paraId="2BD162D2" w14:textId="6E382121" w:rsidR="00256464" w:rsidRPr="00E91045" w:rsidRDefault="00256464">
      <w:pPr>
        <w:rPr>
          <w:b/>
          <w:bCs/>
          <w:sz w:val="28"/>
          <w:szCs w:val="28"/>
        </w:rPr>
      </w:pPr>
      <w:r w:rsidRPr="00E91045">
        <w:rPr>
          <w:b/>
          <w:bCs/>
          <w:sz w:val="28"/>
          <w:szCs w:val="28"/>
        </w:rPr>
        <w:t xml:space="preserve">Distribution is with in a certain area it violates one the assumption of the linear model. </w:t>
      </w:r>
      <w:proofErr w:type="gramStart"/>
      <w:r w:rsidRPr="00E91045">
        <w:rPr>
          <w:b/>
          <w:bCs/>
          <w:sz w:val="28"/>
          <w:szCs w:val="28"/>
        </w:rPr>
        <w:t>So</w:t>
      </w:r>
      <w:proofErr w:type="gramEnd"/>
      <w:r w:rsidRPr="00E91045">
        <w:rPr>
          <w:b/>
          <w:bCs/>
          <w:sz w:val="28"/>
          <w:szCs w:val="28"/>
        </w:rPr>
        <w:t xml:space="preserve"> it is our own risk whether we have work with this module or not.</w:t>
      </w:r>
    </w:p>
    <w:p w14:paraId="7A5BEF6A" w14:textId="33FC9C3C" w:rsidR="00E2513A" w:rsidRPr="00E91045" w:rsidRDefault="00E2513A">
      <w:pPr>
        <w:rPr>
          <w:b/>
          <w:bCs/>
          <w:sz w:val="28"/>
          <w:szCs w:val="28"/>
        </w:rPr>
      </w:pPr>
    </w:p>
    <w:p w14:paraId="2609C04D" w14:textId="77777777" w:rsidR="000F0D2E" w:rsidRPr="00E91045" w:rsidRDefault="000F0D2E" w:rsidP="000F0D2E">
      <w:pPr>
        <w:rPr>
          <w:rFonts w:cs="Arial"/>
          <w:b/>
          <w:bCs/>
          <w:sz w:val="28"/>
          <w:szCs w:val="28"/>
          <w:u w:val="single"/>
        </w:rPr>
      </w:pPr>
      <w:r w:rsidRPr="00E91045">
        <w:rPr>
          <w:rFonts w:cs="Arial"/>
          <w:b/>
          <w:bCs/>
          <w:sz w:val="28"/>
          <w:szCs w:val="28"/>
          <w:u w:val="single"/>
        </w:rPr>
        <w:t>Ridge &amp; Lasso Regression</w:t>
      </w:r>
    </w:p>
    <w:p w14:paraId="5F230C82" w14:textId="77777777" w:rsidR="000F0D2E" w:rsidRPr="00E91045" w:rsidRDefault="000F0D2E" w:rsidP="000F0D2E">
      <w:pPr>
        <w:rPr>
          <w:sz w:val="22"/>
          <w:szCs w:val="22"/>
        </w:rPr>
      </w:pPr>
      <w:r w:rsidRPr="00E91045">
        <w:rPr>
          <w:rFonts w:cs="Arial"/>
          <w:sz w:val="28"/>
          <w:szCs w:val="28"/>
        </w:rPr>
        <w:t>Ridge and Lasso regression are some of the simple techniques to reduce model complexity and prevent over-fitting which may result from simple linear regression.</w:t>
      </w:r>
      <w:r w:rsidRPr="00E91045">
        <w:t xml:space="preserve"> </w:t>
      </w:r>
    </w:p>
    <w:p w14:paraId="5EA3BC74" w14:textId="77777777" w:rsidR="000F0D2E" w:rsidRPr="00E91045" w:rsidRDefault="000F0D2E" w:rsidP="000F0D2E">
      <w:pPr>
        <w:jc w:val="both"/>
        <w:rPr>
          <w:rFonts w:cs="Arial"/>
          <w:sz w:val="28"/>
          <w:szCs w:val="28"/>
        </w:rPr>
      </w:pPr>
      <w:r w:rsidRPr="00E91045">
        <w:rPr>
          <w:rFonts w:cs="Arial"/>
          <w:sz w:val="28"/>
          <w:szCs w:val="28"/>
        </w:rPr>
        <w:t>Ridge Regression</w:t>
      </w:r>
      <w:r w:rsidRPr="00E91045">
        <w:rPr>
          <w:rFonts w:cs="Arial"/>
          <w:b/>
          <w:bCs/>
          <w:i/>
          <w:iCs/>
          <w:sz w:val="28"/>
          <w:szCs w:val="28"/>
        </w:rPr>
        <w:t>:</w:t>
      </w:r>
      <w:r w:rsidRPr="00E91045">
        <w:rPr>
          <w:rFonts w:cs="Arial"/>
          <w:i/>
          <w:iCs/>
          <w:sz w:val="28"/>
          <w:szCs w:val="28"/>
        </w:rPr>
        <w:t> </w:t>
      </w:r>
      <w:r w:rsidRPr="00E91045">
        <w:rPr>
          <w:rFonts w:cs="Arial"/>
          <w:sz w:val="28"/>
          <w:szCs w:val="28"/>
        </w:rPr>
        <w:t>In ridge regression, the cost function is altered by adding a penalty equivalent to square of the magnitude of the coefficients</w:t>
      </w:r>
    </w:p>
    <w:p w14:paraId="4A819731" w14:textId="4C0B115C" w:rsidR="000F0D2E" w:rsidRPr="00E91045" w:rsidRDefault="000F0D2E" w:rsidP="000F0D2E">
      <w:pPr>
        <w:rPr>
          <w:sz w:val="22"/>
          <w:szCs w:val="22"/>
        </w:rPr>
      </w:pPr>
      <w:r w:rsidRPr="00E91045">
        <w:rPr>
          <w:noProof/>
        </w:rPr>
        <w:drawing>
          <wp:inline distT="0" distB="0" distL="0" distR="0" wp14:anchorId="0BF59679" wp14:editId="602379F8">
            <wp:extent cx="4538345" cy="7194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8345" cy="719455"/>
                    </a:xfrm>
                    <a:prstGeom prst="rect">
                      <a:avLst/>
                    </a:prstGeom>
                    <a:noFill/>
                    <a:ln>
                      <a:noFill/>
                    </a:ln>
                  </pic:spPr>
                </pic:pic>
              </a:graphicData>
            </a:graphic>
          </wp:inline>
        </w:drawing>
      </w:r>
    </w:p>
    <w:p w14:paraId="6891FF9A" w14:textId="77777777" w:rsidR="000F0D2E" w:rsidRPr="00E91045" w:rsidRDefault="000F0D2E" w:rsidP="000F0D2E">
      <w:pPr>
        <w:rPr>
          <w:rFonts w:cs="Arial"/>
          <w:sz w:val="28"/>
          <w:szCs w:val="28"/>
        </w:rPr>
      </w:pPr>
      <w:r w:rsidRPr="00E91045">
        <w:rPr>
          <w:rFonts w:cs="Arial"/>
          <w:sz w:val="28"/>
          <w:szCs w:val="28"/>
        </w:rPr>
        <w:t>Lasso Regression: The cost function for Lasso (least absolute shrinkage and selection operator) regression can be written as</w:t>
      </w:r>
    </w:p>
    <w:p w14:paraId="440797C1" w14:textId="1EA9ECBE" w:rsidR="000F0D2E" w:rsidRPr="00E91045" w:rsidRDefault="000F0D2E" w:rsidP="000F0D2E">
      <w:pPr>
        <w:rPr>
          <w:rFonts w:cs="Arial"/>
          <w:sz w:val="28"/>
          <w:szCs w:val="28"/>
        </w:rPr>
      </w:pPr>
      <w:r w:rsidRPr="00E91045">
        <w:rPr>
          <w:rFonts w:cs="Arial"/>
          <w:noProof/>
          <w:sz w:val="28"/>
          <w:szCs w:val="28"/>
        </w:rPr>
        <w:drawing>
          <wp:inline distT="0" distB="0" distL="0" distR="0" wp14:anchorId="679A505C" wp14:editId="2BB3755B">
            <wp:extent cx="5359400" cy="652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9400" cy="652145"/>
                    </a:xfrm>
                    <a:prstGeom prst="rect">
                      <a:avLst/>
                    </a:prstGeom>
                    <a:noFill/>
                    <a:ln>
                      <a:noFill/>
                    </a:ln>
                  </pic:spPr>
                </pic:pic>
              </a:graphicData>
            </a:graphic>
          </wp:inline>
        </w:drawing>
      </w:r>
    </w:p>
    <w:p w14:paraId="5D95A3C0" w14:textId="725594A9" w:rsidR="000F0D2E" w:rsidRPr="00E91045" w:rsidRDefault="000F0D2E" w:rsidP="000F0D2E">
      <w:pPr>
        <w:rPr>
          <w:b/>
          <w:bCs/>
          <w:sz w:val="28"/>
          <w:szCs w:val="28"/>
        </w:rPr>
      </w:pPr>
      <w:r w:rsidRPr="00E91045">
        <w:rPr>
          <w:rFonts w:cs="Arial"/>
          <w:sz w:val="28"/>
          <w:szCs w:val="28"/>
        </w:rPr>
        <w:t xml:space="preserve">We import the required libraries and use </w:t>
      </w:r>
      <w:proofErr w:type="spellStart"/>
      <w:r w:rsidRPr="00E91045">
        <w:rPr>
          <w:rFonts w:cs="Arial"/>
          <w:sz w:val="28"/>
          <w:szCs w:val="28"/>
        </w:rPr>
        <w:t>GridSearchCV</w:t>
      </w:r>
      <w:proofErr w:type="spellEnd"/>
      <w:r w:rsidRPr="00E91045">
        <w:rPr>
          <w:rFonts w:cs="Arial"/>
          <w:sz w:val="28"/>
          <w:szCs w:val="28"/>
        </w:rPr>
        <w:t xml:space="preserve"> to get the best alpha value for optimizing coefficients in ridge regression.</w:t>
      </w:r>
      <w:r w:rsidRPr="00E91045">
        <w:t xml:space="preserve"> </w:t>
      </w:r>
      <w:r w:rsidRPr="00E91045">
        <w:rPr>
          <w:rFonts w:cs="Arial"/>
          <w:sz w:val="28"/>
          <w:szCs w:val="28"/>
        </w:rPr>
        <w:t>Higher the alpha value, more restriction on the coefficients; when alpha value is 0 linear and ridge regression resembles</w:t>
      </w:r>
    </w:p>
    <w:p w14:paraId="7D0284D5" w14:textId="232F0313" w:rsidR="00E2513A" w:rsidRPr="00E91045" w:rsidRDefault="00E2513A">
      <w:pPr>
        <w:rPr>
          <w:b/>
          <w:bCs/>
          <w:sz w:val="28"/>
          <w:szCs w:val="28"/>
        </w:rPr>
      </w:pPr>
      <w:r w:rsidRPr="00E91045">
        <w:rPr>
          <w:b/>
          <w:bCs/>
          <w:sz w:val="28"/>
          <w:szCs w:val="28"/>
        </w:rPr>
        <w:t>Ridge:</w:t>
      </w:r>
    </w:p>
    <w:p w14:paraId="4A704B6C" w14:textId="510A5B54" w:rsidR="00E2513A" w:rsidRPr="00E91045" w:rsidRDefault="00E2513A">
      <w:pPr>
        <w:rPr>
          <w:b/>
          <w:bCs/>
          <w:sz w:val="28"/>
          <w:szCs w:val="28"/>
        </w:rPr>
      </w:pPr>
    </w:p>
    <w:p w14:paraId="155E9157" w14:textId="139CE18D" w:rsidR="00E2513A" w:rsidRPr="00E91045" w:rsidRDefault="00E2513A">
      <w:pPr>
        <w:rPr>
          <w:b/>
          <w:bCs/>
          <w:sz w:val="28"/>
          <w:szCs w:val="28"/>
        </w:rPr>
      </w:pPr>
      <w:r w:rsidRPr="00E91045">
        <w:rPr>
          <w:b/>
          <w:bCs/>
          <w:noProof/>
          <w:sz w:val="28"/>
          <w:szCs w:val="28"/>
        </w:rPr>
        <w:drawing>
          <wp:inline distT="0" distB="0" distL="0" distR="0" wp14:anchorId="62EF0D37" wp14:editId="27189CB2">
            <wp:extent cx="6858000" cy="2621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621280"/>
                    </a:xfrm>
                    <a:prstGeom prst="rect">
                      <a:avLst/>
                    </a:prstGeom>
                    <a:noFill/>
                    <a:ln>
                      <a:noFill/>
                    </a:ln>
                  </pic:spPr>
                </pic:pic>
              </a:graphicData>
            </a:graphic>
          </wp:inline>
        </w:drawing>
      </w:r>
    </w:p>
    <w:p w14:paraId="423A174B" w14:textId="02F55AB0" w:rsidR="00483F62" w:rsidRPr="00E91045" w:rsidRDefault="00483F62" w:rsidP="00483F62">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w:t>
      </w:r>
      <w:r w:rsidRPr="00E91045">
        <w:rPr>
          <w:rFonts w:asciiTheme="minorHAnsi" w:hAnsiTheme="minorHAnsi"/>
          <w:color w:val="000000"/>
          <w:sz w:val="24"/>
          <w:szCs w:val="24"/>
        </w:rPr>
        <w:t>:</w:t>
      </w:r>
      <w:r w:rsidRPr="00E91045">
        <w:rPr>
          <w:rFonts w:asciiTheme="minorHAnsi" w:hAnsiTheme="minorHAnsi"/>
          <w:color w:val="000000"/>
          <w:sz w:val="24"/>
          <w:szCs w:val="24"/>
        </w:rPr>
        <w:t xml:space="preserve"> 0.7497</w:t>
      </w:r>
    </w:p>
    <w:p w14:paraId="499C5E4E" w14:textId="6BD1D9AC" w:rsidR="00483F62" w:rsidRPr="00483F62" w:rsidRDefault="00483F62" w:rsidP="00483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val="en-IN" w:eastAsia="en-IN"/>
        </w:rPr>
      </w:pPr>
      <w:r w:rsidRPr="00483F62">
        <w:rPr>
          <w:rFonts w:eastAsia="Times New Roman" w:cs="Courier New"/>
          <w:color w:val="000000"/>
          <w:lang w:val="en-IN" w:eastAsia="en-IN"/>
        </w:rPr>
        <w:t>R-squared Testing</w:t>
      </w:r>
      <w:r w:rsidRPr="00E91045">
        <w:rPr>
          <w:rFonts w:eastAsia="Times New Roman" w:cs="Courier New"/>
          <w:color w:val="000000"/>
          <w:lang w:val="en-IN" w:eastAsia="en-IN"/>
        </w:rPr>
        <w:t>:</w:t>
      </w:r>
      <w:r w:rsidRPr="00483F62">
        <w:rPr>
          <w:rFonts w:eastAsia="Times New Roman" w:cs="Courier New"/>
          <w:color w:val="000000"/>
          <w:lang w:val="en-IN" w:eastAsia="en-IN"/>
        </w:rPr>
        <w:t xml:space="preserve"> 0.7475</w:t>
      </w:r>
    </w:p>
    <w:p w14:paraId="0EDAA9CF" w14:textId="4F0D2620" w:rsidR="00483F62" w:rsidRPr="00483F62" w:rsidRDefault="00483F62" w:rsidP="00483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val="en-IN" w:eastAsia="en-IN"/>
        </w:rPr>
      </w:pPr>
      <w:r w:rsidRPr="00483F62">
        <w:rPr>
          <w:rFonts w:eastAsia="Times New Roman" w:cs="Courier New"/>
          <w:color w:val="000000"/>
          <w:lang w:val="en-IN" w:eastAsia="en-IN"/>
        </w:rPr>
        <w:t xml:space="preserve">Train </w:t>
      </w:r>
      <w:proofErr w:type="gramStart"/>
      <w:r w:rsidRPr="00483F62">
        <w:rPr>
          <w:rFonts w:eastAsia="Times New Roman" w:cs="Courier New"/>
          <w:color w:val="000000"/>
          <w:lang w:val="en-IN" w:eastAsia="en-IN"/>
        </w:rPr>
        <w:t>RMSE :</w:t>
      </w:r>
      <w:proofErr w:type="gramEnd"/>
      <w:r w:rsidRPr="00483F62">
        <w:rPr>
          <w:rFonts w:eastAsia="Times New Roman" w:cs="Courier New"/>
          <w:color w:val="000000"/>
          <w:lang w:val="en-IN" w:eastAsia="en-IN"/>
        </w:rPr>
        <w:t xml:space="preserve">  1.2466</w:t>
      </w:r>
    </w:p>
    <w:p w14:paraId="75B12B02" w14:textId="5F351911" w:rsidR="00483F62" w:rsidRPr="00483F62" w:rsidRDefault="00483F62" w:rsidP="00483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val="en-IN" w:eastAsia="en-IN"/>
        </w:rPr>
      </w:pPr>
      <w:r w:rsidRPr="00483F62">
        <w:rPr>
          <w:rFonts w:eastAsia="Times New Roman" w:cs="Courier New"/>
          <w:color w:val="000000"/>
          <w:lang w:val="en-IN" w:eastAsia="en-IN"/>
        </w:rPr>
        <w:t xml:space="preserve">Test </w:t>
      </w:r>
      <w:proofErr w:type="gramStart"/>
      <w:r w:rsidRPr="00483F62">
        <w:rPr>
          <w:rFonts w:eastAsia="Times New Roman" w:cs="Courier New"/>
          <w:color w:val="000000"/>
          <w:lang w:val="en-IN" w:eastAsia="en-IN"/>
        </w:rPr>
        <w:t>RMSE :</w:t>
      </w:r>
      <w:proofErr w:type="gramEnd"/>
      <w:r w:rsidRPr="00483F62">
        <w:rPr>
          <w:rFonts w:eastAsia="Times New Roman" w:cs="Courier New"/>
          <w:color w:val="000000"/>
          <w:lang w:val="en-IN" w:eastAsia="en-IN"/>
        </w:rPr>
        <w:t xml:space="preserve">  1.3358</w:t>
      </w:r>
    </w:p>
    <w:p w14:paraId="42C3A623" w14:textId="634B3867" w:rsidR="00E2513A" w:rsidRPr="00E91045" w:rsidRDefault="00E2513A">
      <w:pPr>
        <w:rPr>
          <w:b/>
          <w:bCs/>
          <w:sz w:val="28"/>
          <w:szCs w:val="28"/>
        </w:rPr>
      </w:pPr>
    </w:p>
    <w:p w14:paraId="07D39437" w14:textId="77777777" w:rsidR="000F0D2E" w:rsidRPr="00E91045" w:rsidRDefault="000F0D2E" w:rsidP="000F0D2E">
      <w:pPr>
        <w:rPr>
          <w:rFonts w:cs="Arial"/>
          <w:sz w:val="28"/>
          <w:szCs w:val="28"/>
        </w:rPr>
      </w:pPr>
      <w:r w:rsidRPr="00E91045">
        <w:rPr>
          <w:rFonts w:cs="Arial"/>
          <w:sz w:val="28"/>
          <w:szCs w:val="28"/>
        </w:rPr>
        <w:lastRenderedPageBreak/>
        <w:t>Lasso regression can lead to zero coefficients i.e. some of the features are completely neglected for the evaluation of output. So, Lasso regression not only helps in reducing over-fitting but it can help us in feature selection</w:t>
      </w:r>
    </w:p>
    <w:p w14:paraId="57BFB57D" w14:textId="19CDF768" w:rsidR="009A046C" w:rsidRPr="00E91045" w:rsidRDefault="009A046C">
      <w:pPr>
        <w:rPr>
          <w:b/>
          <w:bCs/>
          <w:sz w:val="28"/>
          <w:szCs w:val="28"/>
        </w:rPr>
      </w:pPr>
      <w:r w:rsidRPr="00E91045">
        <w:rPr>
          <w:b/>
          <w:bCs/>
          <w:sz w:val="28"/>
          <w:szCs w:val="28"/>
        </w:rPr>
        <w:t>Lasso:</w:t>
      </w:r>
    </w:p>
    <w:p w14:paraId="55F17F40" w14:textId="2CABAA6B" w:rsidR="009A046C" w:rsidRPr="00E91045" w:rsidRDefault="009A046C">
      <w:pPr>
        <w:rPr>
          <w:b/>
          <w:bCs/>
          <w:sz w:val="28"/>
          <w:szCs w:val="28"/>
        </w:rPr>
      </w:pPr>
    </w:p>
    <w:p w14:paraId="50B5A17D" w14:textId="38DDB6F9" w:rsidR="009A046C" w:rsidRPr="00E91045" w:rsidRDefault="009A046C">
      <w:pPr>
        <w:rPr>
          <w:b/>
          <w:bCs/>
          <w:sz w:val="28"/>
          <w:szCs w:val="28"/>
        </w:rPr>
      </w:pPr>
      <w:r w:rsidRPr="00E91045">
        <w:rPr>
          <w:b/>
          <w:bCs/>
          <w:noProof/>
          <w:sz w:val="28"/>
          <w:szCs w:val="28"/>
        </w:rPr>
        <w:drawing>
          <wp:inline distT="0" distB="0" distL="0" distR="0" wp14:anchorId="67924938" wp14:editId="61E24434">
            <wp:extent cx="6858000"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758440"/>
                    </a:xfrm>
                    <a:prstGeom prst="rect">
                      <a:avLst/>
                    </a:prstGeom>
                    <a:noFill/>
                    <a:ln>
                      <a:noFill/>
                    </a:ln>
                  </pic:spPr>
                </pic:pic>
              </a:graphicData>
            </a:graphic>
          </wp:inline>
        </w:drawing>
      </w:r>
    </w:p>
    <w:p w14:paraId="2CC14B12" w14:textId="32F60966" w:rsidR="009A046C" w:rsidRPr="00E91045" w:rsidRDefault="009A046C">
      <w:pPr>
        <w:rPr>
          <w:b/>
          <w:bCs/>
          <w:sz w:val="28"/>
          <w:szCs w:val="28"/>
        </w:rPr>
      </w:pPr>
    </w:p>
    <w:p w14:paraId="07ED3AF4" w14:textId="45C4C0C1" w:rsidR="009A046C" w:rsidRPr="00E91045" w:rsidRDefault="009A046C" w:rsidP="009A04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 0.7497</w:t>
      </w:r>
    </w:p>
    <w:p w14:paraId="32FB4E2D" w14:textId="0CFCD49B" w:rsidR="009A046C" w:rsidRPr="00E91045" w:rsidRDefault="009A046C" w:rsidP="009A04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Testing 0.7475</w:t>
      </w:r>
    </w:p>
    <w:p w14:paraId="6DF2DC47" w14:textId="15A3C7AA" w:rsidR="009A046C" w:rsidRPr="00E91045" w:rsidRDefault="009A046C" w:rsidP="009A04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Train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1.2466</w:t>
      </w:r>
    </w:p>
    <w:p w14:paraId="18F97805" w14:textId="521BF355" w:rsidR="009A046C" w:rsidRPr="00E91045" w:rsidRDefault="009A046C" w:rsidP="009A04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Test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1.3358</w:t>
      </w:r>
    </w:p>
    <w:p w14:paraId="1552EE81" w14:textId="2994908C" w:rsidR="00AF736C" w:rsidRPr="00E91045" w:rsidRDefault="00AF736C" w:rsidP="009A046C">
      <w:pPr>
        <w:pStyle w:val="HTMLPreformatted"/>
        <w:shd w:val="clear" w:color="auto" w:fill="FFFFFF"/>
        <w:wordWrap w:val="0"/>
        <w:textAlignment w:val="baseline"/>
        <w:rPr>
          <w:rFonts w:asciiTheme="minorHAnsi" w:hAnsiTheme="minorHAnsi"/>
          <w:color w:val="000000"/>
          <w:sz w:val="24"/>
          <w:szCs w:val="24"/>
        </w:rPr>
      </w:pPr>
    </w:p>
    <w:p w14:paraId="02A4117D"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00F8F467"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3E95FF47"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0F696DDE"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0E2DBD50"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0567036C"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47056462"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648CA955"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25C1C76B"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6890D257"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7E8039E0"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675E38A2" w14:textId="77777777" w:rsidR="00AF736C" w:rsidRPr="00E91045" w:rsidRDefault="00AF736C" w:rsidP="00AF736C">
      <w:pPr>
        <w:pStyle w:val="Heading1"/>
        <w:shd w:val="clear" w:color="auto" w:fill="FFFFFF"/>
        <w:spacing w:before="129"/>
        <w:jc w:val="left"/>
        <w:rPr>
          <w:rFonts w:asciiTheme="minorHAnsi" w:hAnsiTheme="minorHAnsi"/>
          <w:color w:val="000000"/>
          <w:sz w:val="28"/>
          <w:szCs w:val="28"/>
        </w:rPr>
      </w:pPr>
    </w:p>
    <w:p w14:paraId="657C3858" w14:textId="77777777" w:rsidR="00E91045" w:rsidRDefault="00E91045" w:rsidP="00B20F49">
      <w:pPr>
        <w:rPr>
          <w:rFonts w:cs="Arial"/>
          <w:b/>
          <w:bCs/>
          <w:sz w:val="28"/>
          <w:szCs w:val="28"/>
          <w:u w:val="single"/>
        </w:rPr>
      </w:pPr>
    </w:p>
    <w:p w14:paraId="0E902954" w14:textId="5F915524" w:rsidR="00B20F49" w:rsidRPr="00E91045" w:rsidRDefault="00B20F49" w:rsidP="00B20F49">
      <w:pPr>
        <w:rPr>
          <w:rFonts w:cs="Arial"/>
          <w:b/>
          <w:bCs/>
          <w:sz w:val="28"/>
          <w:szCs w:val="28"/>
          <w:u w:val="single"/>
        </w:rPr>
      </w:pPr>
      <w:r w:rsidRPr="00E91045">
        <w:rPr>
          <w:rFonts w:cs="Arial"/>
          <w:b/>
          <w:bCs/>
          <w:sz w:val="28"/>
          <w:szCs w:val="28"/>
          <w:u w:val="single"/>
        </w:rPr>
        <w:lastRenderedPageBreak/>
        <w:t>Bagged Decision Trees</w:t>
      </w:r>
    </w:p>
    <w:p w14:paraId="4B8E4312" w14:textId="77777777" w:rsidR="00B20F49" w:rsidRPr="00E91045" w:rsidRDefault="00B20F49" w:rsidP="00B20F49">
      <w:pPr>
        <w:jc w:val="both"/>
        <w:rPr>
          <w:rFonts w:cs="Arial"/>
          <w:sz w:val="28"/>
          <w:szCs w:val="28"/>
        </w:rPr>
      </w:pPr>
      <w:r w:rsidRPr="00E91045">
        <w:rPr>
          <w:rFonts w:cs="Arial"/>
          <w:sz w:val="28"/>
          <w:szCs w:val="28"/>
        </w:rPr>
        <w:t>Many times, the single model does not perform well alone. In</w:t>
      </w:r>
      <w:r w:rsidRPr="00E91045">
        <w:t xml:space="preserve"> </w:t>
      </w:r>
      <w:r w:rsidRPr="00E91045">
        <w:rPr>
          <w:rFonts w:cs="Arial"/>
          <w:sz w:val="28"/>
          <w:szCs w:val="28"/>
        </w:rPr>
        <w:t>Ensemble learning multiple models (“weak learners”) are trained and combined to get improved results. Bagging, that often considers weak learners, learns them independently from each other in parallel and combines them following some kind of averaging process</w:t>
      </w:r>
    </w:p>
    <w:p w14:paraId="2BAFF54A" w14:textId="77777777" w:rsidR="00B20F49" w:rsidRPr="00E91045" w:rsidRDefault="00B20F49" w:rsidP="00B20F49">
      <w:pPr>
        <w:rPr>
          <w:rFonts w:cs="Arial"/>
          <w:sz w:val="28"/>
          <w:szCs w:val="28"/>
        </w:rPr>
      </w:pPr>
      <w:r w:rsidRPr="00E91045">
        <w:rPr>
          <w:rFonts w:cs="Arial"/>
          <w:sz w:val="28"/>
          <w:szCs w:val="28"/>
        </w:rPr>
        <w:t>We use binning for better sampling before applying bagging.</w:t>
      </w:r>
    </w:p>
    <w:p w14:paraId="52742470" w14:textId="77777777" w:rsidR="00B20F49" w:rsidRPr="00E91045" w:rsidRDefault="00B20F49" w:rsidP="00AF736C">
      <w:pPr>
        <w:pStyle w:val="Heading1"/>
        <w:shd w:val="clear" w:color="auto" w:fill="FFFFFF"/>
        <w:spacing w:before="129"/>
        <w:jc w:val="left"/>
        <w:rPr>
          <w:rFonts w:asciiTheme="minorHAnsi" w:hAnsiTheme="minorHAnsi"/>
          <w:color w:val="000000"/>
          <w:sz w:val="28"/>
          <w:szCs w:val="28"/>
        </w:rPr>
      </w:pPr>
    </w:p>
    <w:p w14:paraId="4D095BA3" w14:textId="1BE8F10C" w:rsidR="00AF736C" w:rsidRPr="00E91045" w:rsidRDefault="00AF736C" w:rsidP="00AF736C">
      <w:pPr>
        <w:pStyle w:val="Heading1"/>
        <w:shd w:val="clear" w:color="auto" w:fill="FFFFFF"/>
        <w:spacing w:before="129"/>
        <w:jc w:val="left"/>
        <w:rPr>
          <w:rFonts w:asciiTheme="minorHAnsi" w:hAnsiTheme="minorHAnsi"/>
          <w:color w:val="000000"/>
          <w:sz w:val="28"/>
          <w:szCs w:val="28"/>
        </w:rPr>
      </w:pPr>
      <w:r w:rsidRPr="00E91045">
        <w:rPr>
          <w:rFonts w:asciiTheme="minorHAnsi" w:hAnsiTheme="minorHAnsi"/>
          <w:color w:val="000000"/>
          <w:sz w:val="28"/>
          <w:szCs w:val="28"/>
        </w:rPr>
        <w:t>Bagged Decision Tree</w:t>
      </w:r>
      <w:r w:rsidRPr="00E91045">
        <w:rPr>
          <w:rFonts w:asciiTheme="minorHAnsi" w:hAnsiTheme="minorHAnsi"/>
          <w:color w:val="000000"/>
          <w:sz w:val="28"/>
          <w:szCs w:val="28"/>
        </w:rPr>
        <w:t>:</w:t>
      </w:r>
    </w:p>
    <w:p w14:paraId="48A46293" w14:textId="65667745" w:rsidR="00AF736C" w:rsidRPr="00E91045" w:rsidRDefault="00AF736C" w:rsidP="00AF736C"/>
    <w:p w14:paraId="26FA720D" w14:textId="1D1AA211" w:rsidR="00AF736C" w:rsidRPr="00E91045" w:rsidRDefault="00AF736C" w:rsidP="00AF736C">
      <w:r w:rsidRPr="00E91045">
        <w:rPr>
          <w:noProof/>
        </w:rPr>
        <w:drawing>
          <wp:inline distT="0" distB="0" distL="0" distR="0" wp14:anchorId="615321A6" wp14:editId="0C694BE3">
            <wp:extent cx="6850380" cy="41376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0380" cy="4137660"/>
                    </a:xfrm>
                    <a:prstGeom prst="rect">
                      <a:avLst/>
                    </a:prstGeom>
                    <a:noFill/>
                    <a:ln>
                      <a:noFill/>
                    </a:ln>
                  </pic:spPr>
                </pic:pic>
              </a:graphicData>
            </a:graphic>
          </wp:inline>
        </w:drawing>
      </w:r>
    </w:p>
    <w:p w14:paraId="52097646" w14:textId="77777777"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 0.8028937884960422</w:t>
      </w:r>
    </w:p>
    <w:p w14:paraId="500B411B" w14:textId="77777777"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Testing 0.6873804017794123</w:t>
      </w:r>
    </w:p>
    <w:p w14:paraId="5ACD954E" w14:textId="77777777"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Train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1.15757418745997</w:t>
      </w:r>
    </w:p>
    <w:p w14:paraId="1BE5ABC7" w14:textId="78E733D4"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Test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1.213336537092128</w:t>
      </w:r>
    </w:p>
    <w:p w14:paraId="58BC4566" w14:textId="49BF3DC9"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48B218CB" w14:textId="736DF63D"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5C8C81D6" w14:textId="155DDC5D"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4CDBABA9" w14:textId="22553E00"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3B38440B" w14:textId="78971CC1"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5837123F" w14:textId="53C3D7B9"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1B37B012" w14:textId="426A708A"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p>
    <w:p w14:paraId="3A40A96E" w14:textId="77777777" w:rsidR="000F0D2E" w:rsidRPr="00E91045" w:rsidRDefault="000F0D2E" w:rsidP="00AF736C">
      <w:pPr>
        <w:pStyle w:val="Heading1"/>
        <w:shd w:val="clear" w:color="auto" w:fill="FFFFFF"/>
        <w:spacing w:before="129"/>
        <w:jc w:val="left"/>
        <w:rPr>
          <w:rFonts w:asciiTheme="minorHAnsi" w:hAnsiTheme="minorHAnsi"/>
          <w:color w:val="000000"/>
          <w:sz w:val="28"/>
          <w:szCs w:val="28"/>
        </w:rPr>
      </w:pPr>
    </w:p>
    <w:p w14:paraId="7CD9F3BD" w14:textId="77777777" w:rsidR="00E91045" w:rsidRDefault="00E91045" w:rsidP="00AF736C">
      <w:pPr>
        <w:pStyle w:val="Heading1"/>
        <w:shd w:val="clear" w:color="auto" w:fill="FFFFFF"/>
        <w:spacing w:before="129"/>
        <w:jc w:val="left"/>
        <w:rPr>
          <w:rFonts w:asciiTheme="minorHAnsi" w:hAnsiTheme="minorHAnsi"/>
          <w:color w:val="000000"/>
          <w:sz w:val="28"/>
          <w:szCs w:val="28"/>
        </w:rPr>
      </w:pPr>
    </w:p>
    <w:p w14:paraId="02B80CCB" w14:textId="698A61E1" w:rsidR="00AF736C" w:rsidRPr="00E91045" w:rsidRDefault="00AF736C" w:rsidP="00AF736C">
      <w:pPr>
        <w:pStyle w:val="Heading1"/>
        <w:shd w:val="clear" w:color="auto" w:fill="FFFFFF"/>
        <w:spacing w:before="129"/>
        <w:jc w:val="left"/>
        <w:rPr>
          <w:rFonts w:asciiTheme="minorHAnsi" w:hAnsiTheme="minorHAnsi"/>
          <w:color w:val="000000"/>
          <w:sz w:val="28"/>
          <w:szCs w:val="28"/>
        </w:rPr>
      </w:pPr>
      <w:r w:rsidRPr="00E91045">
        <w:rPr>
          <w:rFonts w:asciiTheme="minorHAnsi" w:hAnsiTheme="minorHAnsi"/>
          <w:color w:val="000000"/>
          <w:sz w:val="28"/>
          <w:szCs w:val="28"/>
        </w:rPr>
        <w:lastRenderedPageBreak/>
        <w:t xml:space="preserve">Bagging </w:t>
      </w:r>
      <w:proofErr w:type="spellStart"/>
      <w:r w:rsidRPr="00E91045">
        <w:rPr>
          <w:rFonts w:asciiTheme="minorHAnsi" w:hAnsiTheme="minorHAnsi"/>
          <w:color w:val="000000"/>
          <w:sz w:val="28"/>
          <w:szCs w:val="28"/>
        </w:rPr>
        <w:t>KNeighborsRegressor</w:t>
      </w:r>
      <w:proofErr w:type="spellEnd"/>
      <w:r w:rsidRPr="00E91045">
        <w:rPr>
          <w:rFonts w:asciiTheme="minorHAnsi" w:hAnsiTheme="minorHAnsi"/>
          <w:color w:val="000000"/>
          <w:sz w:val="28"/>
          <w:szCs w:val="28"/>
        </w:rPr>
        <w:t>:</w:t>
      </w:r>
    </w:p>
    <w:p w14:paraId="2BEE002D" w14:textId="648996E9" w:rsidR="00AF736C" w:rsidRPr="00E91045" w:rsidRDefault="00AF736C" w:rsidP="00AF736C"/>
    <w:p w14:paraId="0D6F5D50" w14:textId="62341558" w:rsidR="00AF736C" w:rsidRPr="00E91045" w:rsidRDefault="00AF736C" w:rsidP="00AF736C">
      <w:r w:rsidRPr="00E91045">
        <w:rPr>
          <w:noProof/>
        </w:rPr>
        <w:drawing>
          <wp:inline distT="0" distB="0" distL="0" distR="0" wp14:anchorId="450BD218" wp14:editId="0433E23C">
            <wp:extent cx="6850380" cy="47472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0380" cy="4747260"/>
                    </a:xfrm>
                    <a:prstGeom prst="rect">
                      <a:avLst/>
                    </a:prstGeom>
                    <a:noFill/>
                    <a:ln>
                      <a:noFill/>
                    </a:ln>
                  </pic:spPr>
                </pic:pic>
              </a:graphicData>
            </a:graphic>
          </wp:inline>
        </w:drawing>
      </w:r>
    </w:p>
    <w:p w14:paraId="0323AAF6" w14:textId="443FD5CB" w:rsidR="00AF736C" w:rsidRPr="00E91045" w:rsidRDefault="00AF736C" w:rsidP="00AF736C"/>
    <w:p w14:paraId="53BCE475" w14:textId="37E3A5B3"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 0.8006</w:t>
      </w:r>
    </w:p>
    <w:p w14:paraId="10953765" w14:textId="2844E5CC"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Testing 0.6900</w:t>
      </w:r>
    </w:p>
    <w:p w14:paraId="477ADDD4" w14:textId="63955B83"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Train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1.1771</w:t>
      </w:r>
    </w:p>
    <w:p w14:paraId="4F9CFA70" w14:textId="6B9DA386" w:rsidR="00AF736C" w:rsidRPr="00E91045" w:rsidRDefault="00AF736C"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Test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1.1245</w:t>
      </w:r>
    </w:p>
    <w:p w14:paraId="1997345B" w14:textId="58C05775"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65E7F985" w14:textId="0F5C513D"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63A5568B" w14:textId="58F5F3FA"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6E9DA3B8" w14:textId="309ECB3F"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56E7FE09" w14:textId="1D098A6B"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120FFAF9" w14:textId="0A1BDC9B"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69EAD7FC" w14:textId="716CC8CB"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75600350" w14:textId="7F6BFFBB"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6D3EA9E2" w14:textId="1808342C"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0DC63336" w14:textId="07A74D14"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38449D0E" w14:textId="3B4A030B"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2163987C" w14:textId="04DD9E93"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4519127E" w14:textId="6DE7423D" w:rsidR="000E43C7" w:rsidRPr="00E91045" w:rsidRDefault="000E43C7" w:rsidP="00AF736C">
      <w:pPr>
        <w:pStyle w:val="HTMLPreformatted"/>
        <w:shd w:val="clear" w:color="auto" w:fill="FFFFFF"/>
        <w:wordWrap w:val="0"/>
        <w:textAlignment w:val="baseline"/>
        <w:rPr>
          <w:rFonts w:asciiTheme="minorHAnsi" w:hAnsiTheme="minorHAnsi"/>
          <w:color w:val="000000"/>
          <w:sz w:val="24"/>
          <w:szCs w:val="24"/>
        </w:rPr>
      </w:pPr>
    </w:p>
    <w:p w14:paraId="57342CFF" w14:textId="77777777" w:rsidR="00E91045" w:rsidRDefault="00E91045" w:rsidP="00AF736C">
      <w:pPr>
        <w:pStyle w:val="HTMLPreformatted"/>
        <w:shd w:val="clear" w:color="auto" w:fill="FFFFFF"/>
        <w:wordWrap w:val="0"/>
        <w:textAlignment w:val="baseline"/>
        <w:rPr>
          <w:rFonts w:asciiTheme="minorHAnsi" w:hAnsiTheme="minorHAnsi"/>
          <w:color w:val="000000"/>
          <w:sz w:val="28"/>
          <w:szCs w:val="28"/>
        </w:rPr>
      </w:pPr>
    </w:p>
    <w:p w14:paraId="52140669" w14:textId="5068954B" w:rsidR="000E43C7" w:rsidRPr="00E91045" w:rsidRDefault="000E43C7" w:rsidP="00AF736C">
      <w:pPr>
        <w:pStyle w:val="HTMLPreformatted"/>
        <w:shd w:val="clear" w:color="auto" w:fill="FFFFFF"/>
        <w:wordWrap w:val="0"/>
        <w:textAlignment w:val="baseline"/>
        <w:rPr>
          <w:rFonts w:asciiTheme="minorHAnsi" w:hAnsiTheme="minorHAnsi"/>
          <w:color w:val="000000"/>
          <w:sz w:val="28"/>
          <w:szCs w:val="28"/>
        </w:rPr>
      </w:pPr>
      <w:r w:rsidRPr="00E91045">
        <w:rPr>
          <w:rFonts w:asciiTheme="minorHAnsi" w:hAnsiTheme="minorHAnsi"/>
          <w:color w:val="000000"/>
          <w:sz w:val="28"/>
          <w:szCs w:val="28"/>
        </w:rPr>
        <w:lastRenderedPageBreak/>
        <w:t>SVR (LINEAR):</w:t>
      </w:r>
    </w:p>
    <w:p w14:paraId="757D473B" w14:textId="622286B0" w:rsidR="000E43C7" w:rsidRPr="00E91045" w:rsidRDefault="000E43C7" w:rsidP="00AF736C">
      <w:pPr>
        <w:pStyle w:val="HTMLPreformatted"/>
        <w:shd w:val="clear" w:color="auto" w:fill="FFFFFF"/>
        <w:wordWrap w:val="0"/>
        <w:textAlignment w:val="baseline"/>
        <w:rPr>
          <w:rFonts w:asciiTheme="minorHAnsi" w:hAnsiTheme="minorHAnsi"/>
          <w:color w:val="000000"/>
          <w:sz w:val="28"/>
          <w:szCs w:val="28"/>
        </w:rPr>
      </w:pPr>
    </w:p>
    <w:p w14:paraId="6195E946" w14:textId="6FD65D9E" w:rsidR="000E43C7" w:rsidRPr="00E91045" w:rsidRDefault="000E43C7" w:rsidP="00AF736C">
      <w:pPr>
        <w:pStyle w:val="HTMLPreformatted"/>
        <w:shd w:val="clear" w:color="auto" w:fill="FFFFFF"/>
        <w:wordWrap w:val="0"/>
        <w:textAlignment w:val="baseline"/>
        <w:rPr>
          <w:rFonts w:asciiTheme="minorHAnsi" w:hAnsiTheme="minorHAnsi"/>
          <w:color w:val="000000"/>
          <w:sz w:val="28"/>
          <w:szCs w:val="28"/>
        </w:rPr>
      </w:pPr>
      <w:r w:rsidRPr="00E91045">
        <w:rPr>
          <w:rFonts w:asciiTheme="minorHAnsi" w:hAnsiTheme="minorHAnsi"/>
          <w:noProof/>
          <w:color w:val="000000"/>
          <w:sz w:val="28"/>
          <w:szCs w:val="28"/>
        </w:rPr>
        <w:drawing>
          <wp:inline distT="0" distB="0" distL="0" distR="0" wp14:anchorId="0A9EC29E" wp14:editId="6F08C262">
            <wp:extent cx="6850380" cy="16078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0380" cy="1607820"/>
                    </a:xfrm>
                    <a:prstGeom prst="rect">
                      <a:avLst/>
                    </a:prstGeom>
                    <a:noFill/>
                    <a:ln>
                      <a:noFill/>
                    </a:ln>
                  </pic:spPr>
                </pic:pic>
              </a:graphicData>
            </a:graphic>
          </wp:inline>
        </w:drawing>
      </w:r>
    </w:p>
    <w:p w14:paraId="0DD26525" w14:textId="2553B3DB" w:rsidR="000E43C7" w:rsidRPr="00E91045" w:rsidRDefault="000E43C7" w:rsidP="00AF736C">
      <w:pPr>
        <w:pStyle w:val="HTMLPreformatted"/>
        <w:shd w:val="clear" w:color="auto" w:fill="FFFFFF"/>
        <w:wordWrap w:val="0"/>
        <w:textAlignment w:val="baseline"/>
        <w:rPr>
          <w:rFonts w:asciiTheme="minorHAnsi" w:hAnsiTheme="minorHAnsi"/>
          <w:color w:val="000000"/>
          <w:sz w:val="28"/>
          <w:szCs w:val="28"/>
        </w:rPr>
      </w:pPr>
    </w:p>
    <w:p w14:paraId="6C4D9E66" w14:textId="3E1E7B58" w:rsidR="000E43C7" w:rsidRPr="00E91045" w:rsidRDefault="000E43C7" w:rsidP="000E43C7">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 0.7533</w:t>
      </w:r>
    </w:p>
    <w:p w14:paraId="78C2A164" w14:textId="61488FDE" w:rsidR="000E43C7" w:rsidRPr="00E91045" w:rsidRDefault="000E43C7" w:rsidP="000E43C7">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Testing 0.7702</w:t>
      </w:r>
    </w:p>
    <w:p w14:paraId="5DB680B9" w14:textId="70273BD8" w:rsidR="000E43C7" w:rsidRPr="00E91045" w:rsidRDefault="000E43C7" w:rsidP="000E43C7">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Train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1.2310</w:t>
      </w:r>
    </w:p>
    <w:p w14:paraId="3D751BBD" w14:textId="2CF96109" w:rsidR="000E43C7" w:rsidRPr="00E91045" w:rsidRDefault="000E43C7" w:rsidP="000E43C7">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Test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1.2986</w:t>
      </w:r>
    </w:p>
    <w:p w14:paraId="1727A31D" w14:textId="77777777" w:rsidR="000E43C7" w:rsidRPr="00E91045" w:rsidRDefault="000E43C7" w:rsidP="00AF736C">
      <w:pPr>
        <w:pStyle w:val="HTMLPreformatted"/>
        <w:shd w:val="clear" w:color="auto" w:fill="FFFFFF"/>
        <w:wordWrap w:val="0"/>
        <w:textAlignment w:val="baseline"/>
        <w:rPr>
          <w:rFonts w:asciiTheme="minorHAnsi" w:hAnsiTheme="minorHAnsi"/>
          <w:color w:val="000000"/>
          <w:sz w:val="28"/>
          <w:szCs w:val="28"/>
        </w:rPr>
      </w:pPr>
    </w:p>
    <w:p w14:paraId="0E367D73" w14:textId="5B776BA8"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0F6A05CB" w14:textId="716CF697"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7C3CE162" w14:textId="469F6769"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6C4EF5E4" w14:textId="2C3C285C"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1AE52711" w14:textId="64188241"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1B49D19B" w14:textId="79FAE08D"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288578BC" w14:textId="23759359"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70A28902" w14:textId="266EFD1A"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0AF08D2A" w14:textId="49643902"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24EBD6C6" w14:textId="069B23A1"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08B285B9" w14:textId="43C0C075"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54A40F76" w14:textId="34F1FC3B"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42663F85" w14:textId="679FB438"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1136CB2B"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38B47EBC"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553053B3"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5D121262"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64CBD241"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19B4E678"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5C5012D4" w14:textId="77777777" w:rsidR="005D1485" w:rsidRPr="00E91045" w:rsidRDefault="005D1485" w:rsidP="00AF736C">
      <w:pPr>
        <w:pStyle w:val="HTMLPreformatted"/>
        <w:shd w:val="clear" w:color="auto" w:fill="FFFFFF"/>
        <w:wordWrap w:val="0"/>
        <w:textAlignment w:val="baseline"/>
        <w:rPr>
          <w:rFonts w:asciiTheme="minorHAnsi" w:hAnsiTheme="minorHAnsi"/>
          <w:color w:val="000000"/>
          <w:sz w:val="24"/>
          <w:szCs w:val="24"/>
        </w:rPr>
      </w:pPr>
    </w:p>
    <w:p w14:paraId="5C7D245D" w14:textId="77777777" w:rsidR="000F0D2E" w:rsidRPr="00E91045" w:rsidRDefault="000F0D2E" w:rsidP="00B20F49">
      <w:pPr>
        <w:rPr>
          <w:rFonts w:cs="Arial"/>
          <w:b/>
          <w:bCs/>
          <w:sz w:val="28"/>
          <w:szCs w:val="28"/>
        </w:rPr>
      </w:pPr>
      <w:bookmarkStart w:id="0" w:name="_Hlk38544405"/>
    </w:p>
    <w:p w14:paraId="4DD29A8B" w14:textId="77777777" w:rsidR="000F0D2E" w:rsidRPr="00E91045" w:rsidRDefault="000F0D2E" w:rsidP="00B20F49">
      <w:pPr>
        <w:rPr>
          <w:rFonts w:cs="Arial"/>
          <w:b/>
          <w:bCs/>
          <w:sz w:val="28"/>
          <w:szCs w:val="28"/>
        </w:rPr>
      </w:pPr>
    </w:p>
    <w:p w14:paraId="734228E2" w14:textId="77777777" w:rsidR="000F0D2E" w:rsidRPr="00E91045" w:rsidRDefault="000F0D2E" w:rsidP="00B20F49">
      <w:pPr>
        <w:rPr>
          <w:rFonts w:cs="Arial"/>
          <w:b/>
          <w:bCs/>
          <w:sz w:val="28"/>
          <w:szCs w:val="28"/>
        </w:rPr>
      </w:pPr>
    </w:p>
    <w:p w14:paraId="1E89B04A" w14:textId="77777777" w:rsidR="000F0D2E" w:rsidRPr="00E91045" w:rsidRDefault="000F0D2E" w:rsidP="00B20F49">
      <w:pPr>
        <w:rPr>
          <w:rFonts w:cs="Arial"/>
          <w:b/>
          <w:bCs/>
          <w:sz w:val="28"/>
          <w:szCs w:val="28"/>
        </w:rPr>
      </w:pPr>
    </w:p>
    <w:p w14:paraId="6E69AEB3" w14:textId="77777777" w:rsidR="000F0D2E" w:rsidRPr="00E91045" w:rsidRDefault="000F0D2E" w:rsidP="00B20F49">
      <w:pPr>
        <w:rPr>
          <w:rFonts w:cs="Arial"/>
          <w:b/>
          <w:bCs/>
          <w:sz w:val="28"/>
          <w:szCs w:val="28"/>
        </w:rPr>
      </w:pPr>
    </w:p>
    <w:p w14:paraId="68D65F0C" w14:textId="77777777" w:rsidR="000F0D2E" w:rsidRPr="00E91045" w:rsidRDefault="000F0D2E" w:rsidP="00B20F49">
      <w:pPr>
        <w:rPr>
          <w:rFonts w:cs="Arial"/>
          <w:b/>
          <w:bCs/>
          <w:sz w:val="28"/>
          <w:szCs w:val="28"/>
        </w:rPr>
      </w:pPr>
    </w:p>
    <w:p w14:paraId="11D77731" w14:textId="77777777" w:rsidR="000F0D2E" w:rsidRPr="00E91045" w:rsidRDefault="000F0D2E" w:rsidP="00B20F49">
      <w:pPr>
        <w:rPr>
          <w:rFonts w:cs="Arial"/>
          <w:b/>
          <w:bCs/>
          <w:sz w:val="28"/>
          <w:szCs w:val="28"/>
        </w:rPr>
      </w:pPr>
    </w:p>
    <w:p w14:paraId="4CD1AEE2" w14:textId="77777777" w:rsidR="000F0D2E" w:rsidRPr="00E91045" w:rsidRDefault="000F0D2E" w:rsidP="00B20F49">
      <w:pPr>
        <w:rPr>
          <w:rFonts w:cs="Arial"/>
          <w:b/>
          <w:bCs/>
          <w:sz w:val="28"/>
          <w:szCs w:val="28"/>
        </w:rPr>
      </w:pPr>
    </w:p>
    <w:p w14:paraId="60F19C54" w14:textId="77777777" w:rsidR="00E91045" w:rsidRDefault="00E91045" w:rsidP="00B20F49">
      <w:pPr>
        <w:rPr>
          <w:rFonts w:cs="Arial"/>
          <w:b/>
          <w:bCs/>
          <w:sz w:val="28"/>
          <w:szCs w:val="28"/>
        </w:rPr>
      </w:pPr>
    </w:p>
    <w:p w14:paraId="1D4A700D" w14:textId="77777777" w:rsidR="00E91045" w:rsidRDefault="00E91045" w:rsidP="00B20F49">
      <w:pPr>
        <w:rPr>
          <w:rFonts w:cs="Arial"/>
          <w:b/>
          <w:bCs/>
          <w:sz w:val="28"/>
          <w:szCs w:val="28"/>
        </w:rPr>
      </w:pPr>
    </w:p>
    <w:p w14:paraId="01AD60ED" w14:textId="30072606" w:rsidR="00B20F49" w:rsidRPr="00E91045" w:rsidRDefault="00B20F49" w:rsidP="00B20F49">
      <w:pPr>
        <w:rPr>
          <w:rFonts w:cs="Arial"/>
          <w:b/>
          <w:bCs/>
          <w:sz w:val="28"/>
          <w:szCs w:val="28"/>
        </w:rPr>
      </w:pPr>
      <w:r w:rsidRPr="00E91045">
        <w:rPr>
          <w:rFonts w:cs="Arial"/>
          <w:b/>
          <w:bCs/>
          <w:sz w:val="28"/>
          <w:szCs w:val="28"/>
        </w:rPr>
        <w:lastRenderedPageBreak/>
        <w:t>Gradient Boosting regression</w:t>
      </w:r>
    </w:p>
    <w:bookmarkEnd w:id="0"/>
    <w:p w14:paraId="736C21D6" w14:textId="77777777" w:rsidR="00B20F49" w:rsidRPr="00E91045" w:rsidRDefault="00B20F49" w:rsidP="00B20F49">
      <w:pPr>
        <w:jc w:val="both"/>
        <w:rPr>
          <w:rFonts w:cs="Arial"/>
          <w:sz w:val="28"/>
          <w:szCs w:val="28"/>
        </w:rPr>
      </w:pPr>
      <w:r w:rsidRPr="00E91045">
        <w:rPr>
          <w:rStyle w:val="Strong"/>
          <w:rFonts w:cs="Arial"/>
          <w:spacing w:val="-1"/>
          <w:sz w:val="28"/>
          <w:szCs w:val="28"/>
          <w:shd w:val="clear" w:color="auto" w:fill="FFFFFF"/>
        </w:rPr>
        <w:t>Boosting</w:t>
      </w:r>
      <w:r w:rsidRPr="00E91045">
        <w:rPr>
          <w:rFonts w:cs="Arial"/>
          <w:spacing w:val="-1"/>
          <w:sz w:val="28"/>
          <w:szCs w:val="28"/>
          <w:shd w:val="clear" w:color="auto" w:fill="FFFFFF"/>
        </w:rPr>
        <w:t xml:space="preserve"> ensemble technique which considers weak learners, learns them sequentially in a very adaptative way (base model depends on the previous ones) and combines them following a deterministic strategy.</w:t>
      </w:r>
      <w:r w:rsidRPr="00E91045">
        <w:t xml:space="preserve"> </w:t>
      </w:r>
      <w:r w:rsidRPr="00E91045">
        <w:rPr>
          <w:rFonts w:cs="Arial"/>
          <w:spacing w:val="-1"/>
          <w:sz w:val="28"/>
          <w:szCs w:val="28"/>
          <w:shd w:val="clear" w:color="auto" w:fill="FFFFFF"/>
        </w:rPr>
        <w:t>gradient boosting combines weak "learners” into a single strong learner in an iterative fashion.</w:t>
      </w:r>
      <w:r w:rsidRPr="00E91045">
        <w:rPr>
          <w:color w:val="555555"/>
          <w:sz w:val="23"/>
          <w:szCs w:val="23"/>
          <w:shd w:val="clear" w:color="auto" w:fill="FFFFFF"/>
        </w:rPr>
        <w:t xml:space="preserve"> </w:t>
      </w:r>
      <w:r w:rsidRPr="00E91045">
        <w:rPr>
          <w:rFonts w:cs="Arial"/>
          <w:spacing w:val="-1"/>
          <w:sz w:val="28"/>
          <w:szCs w:val="28"/>
          <w:shd w:val="clear" w:color="auto" w:fill="FFFFFF"/>
        </w:rPr>
        <w:t>Decision trees are used as the weak learner in gradient boosting</w:t>
      </w:r>
    </w:p>
    <w:p w14:paraId="165B025D" w14:textId="77777777" w:rsidR="00B20F49" w:rsidRPr="00E91045" w:rsidRDefault="00B20F49" w:rsidP="00B20F49">
      <w:pPr>
        <w:rPr>
          <w:rFonts w:cs="Arial"/>
          <w:sz w:val="28"/>
          <w:szCs w:val="28"/>
        </w:rPr>
      </w:pPr>
      <w:r w:rsidRPr="00E91045">
        <w:rPr>
          <w:rFonts w:cs="Arial"/>
          <w:sz w:val="28"/>
          <w:szCs w:val="28"/>
        </w:rPr>
        <w:t xml:space="preserve">The parameters that can be tuned are similar to the decision tree regressor explained above but in addition we need to specify </w:t>
      </w:r>
    </w:p>
    <w:p w14:paraId="3C765851" w14:textId="77777777" w:rsidR="00B20F49" w:rsidRPr="00E91045" w:rsidRDefault="00B20F49" w:rsidP="00B20F49">
      <w:pPr>
        <w:numPr>
          <w:ilvl w:val="0"/>
          <w:numId w:val="5"/>
        </w:numPr>
        <w:spacing w:after="160" w:line="256" w:lineRule="auto"/>
        <w:rPr>
          <w:rFonts w:cs="Arial"/>
          <w:sz w:val="28"/>
          <w:szCs w:val="28"/>
        </w:rPr>
      </w:pPr>
      <w:proofErr w:type="spellStart"/>
      <w:r w:rsidRPr="00E91045">
        <w:rPr>
          <w:rFonts w:cs="Arial"/>
          <w:sz w:val="28"/>
          <w:szCs w:val="28"/>
        </w:rPr>
        <w:t>n_</w:t>
      </w:r>
      <w:proofErr w:type="gramStart"/>
      <w:r w:rsidRPr="00E91045">
        <w:rPr>
          <w:rFonts w:cs="Arial"/>
          <w:sz w:val="28"/>
          <w:szCs w:val="28"/>
        </w:rPr>
        <w:t>estimators</w:t>
      </w:r>
      <w:proofErr w:type="spellEnd"/>
      <w:r w:rsidRPr="00E91045">
        <w:rPr>
          <w:rFonts w:cs="Arial"/>
          <w:sz w:val="28"/>
          <w:szCs w:val="28"/>
        </w:rPr>
        <w:t>:-</w:t>
      </w:r>
      <w:proofErr w:type="gramEnd"/>
      <w:r w:rsidRPr="00E91045">
        <w:rPr>
          <w:rFonts w:cs="Arial"/>
          <w:sz w:val="28"/>
          <w:szCs w:val="28"/>
        </w:rPr>
        <w:t xml:space="preserve"> Number of trees to be added </w:t>
      </w:r>
    </w:p>
    <w:p w14:paraId="2326ED8D" w14:textId="77777777" w:rsidR="00B20F49" w:rsidRPr="00E91045" w:rsidRDefault="00B20F49" w:rsidP="00B20F49">
      <w:pPr>
        <w:numPr>
          <w:ilvl w:val="0"/>
          <w:numId w:val="5"/>
        </w:numPr>
        <w:spacing w:after="160" w:line="256" w:lineRule="auto"/>
        <w:rPr>
          <w:rFonts w:cs="Arial"/>
          <w:b/>
          <w:bCs/>
          <w:sz w:val="28"/>
          <w:szCs w:val="28"/>
        </w:rPr>
      </w:pPr>
      <w:r w:rsidRPr="00E91045">
        <w:rPr>
          <w:rFonts w:cs="Arial"/>
          <w:sz w:val="28"/>
          <w:szCs w:val="28"/>
        </w:rPr>
        <w:t>'learning rate' is a tuning parameter in an optimization algorithm that determines the step size at each iteration while moving toward a minimum of a loss function</w:t>
      </w:r>
    </w:p>
    <w:p w14:paraId="2773F0B3" w14:textId="77777777" w:rsidR="00B20F49" w:rsidRPr="00E91045" w:rsidRDefault="00B20F49" w:rsidP="00B20F49">
      <w:pPr>
        <w:numPr>
          <w:ilvl w:val="0"/>
          <w:numId w:val="5"/>
        </w:numPr>
        <w:spacing w:after="160" w:line="256" w:lineRule="auto"/>
        <w:rPr>
          <w:rFonts w:cs="Arial"/>
          <w:sz w:val="28"/>
          <w:szCs w:val="28"/>
        </w:rPr>
      </w:pPr>
      <w:r w:rsidRPr="00E91045">
        <w:rPr>
          <w:rFonts w:cs="Arial"/>
          <w:sz w:val="28"/>
          <w:szCs w:val="28"/>
        </w:rPr>
        <w:t xml:space="preserve">There is a trade-off between learning rate and </w:t>
      </w:r>
      <w:proofErr w:type="spellStart"/>
      <w:r w:rsidRPr="00E91045">
        <w:rPr>
          <w:rFonts w:cs="Arial"/>
          <w:sz w:val="28"/>
          <w:szCs w:val="28"/>
        </w:rPr>
        <w:t>n_estimators</w:t>
      </w:r>
      <w:proofErr w:type="spellEnd"/>
      <w:r w:rsidRPr="00E91045">
        <w:rPr>
          <w:rFonts w:cs="Arial"/>
          <w:sz w:val="28"/>
          <w:szCs w:val="28"/>
        </w:rPr>
        <w:t>.</w:t>
      </w:r>
    </w:p>
    <w:p w14:paraId="1B0CBC12" w14:textId="4CBB6E77"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Gradient Boosting Regression:</w:t>
      </w:r>
    </w:p>
    <w:p w14:paraId="78EA3FB9" w14:textId="4D9BA4BA" w:rsidR="00764DE3" w:rsidRPr="00E91045" w:rsidRDefault="00764DE3" w:rsidP="00AF736C">
      <w:pPr>
        <w:pStyle w:val="HTMLPreformatted"/>
        <w:shd w:val="clear" w:color="auto" w:fill="FFFFFF"/>
        <w:wordWrap w:val="0"/>
        <w:textAlignment w:val="baseline"/>
        <w:rPr>
          <w:rFonts w:asciiTheme="minorHAnsi" w:hAnsiTheme="minorHAnsi"/>
          <w:color w:val="000000"/>
          <w:sz w:val="24"/>
          <w:szCs w:val="24"/>
        </w:rPr>
      </w:pPr>
    </w:p>
    <w:p w14:paraId="670B4B9C" w14:textId="0A80EE05" w:rsidR="00764DE3" w:rsidRPr="00E91045" w:rsidRDefault="001A3272" w:rsidP="00AF736C">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noProof/>
          <w:color w:val="000000"/>
          <w:sz w:val="24"/>
          <w:szCs w:val="24"/>
        </w:rPr>
        <w:drawing>
          <wp:inline distT="0" distB="0" distL="0" distR="0" wp14:anchorId="5867C853" wp14:editId="62835236">
            <wp:extent cx="6858000" cy="4251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251960"/>
                    </a:xfrm>
                    <a:prstGeom prst="rect">
                      <a:avLst/>
                    </a:prstGeom>
                    <a:noFill/>
                    <a:ln>
                      <a:noFill/>
                    </a:ln>
                  </pic:spPr>
                </pic:pic>
              </a:graphicData>
            </a:graphic>
          </wp:inline>
        </w:drawing>
      </w:r>
    </w:p>
    <w:p w14:paraId="0F37F9C8" w14:textId="71761777" w:rsidR="001A3272" w:rsidRPr="00E91045" w:rsidRDefault="001A3272" w:rsidP="00AF736C">
      <w:pPr>
        <w:pStyle w:val="HTMLPreformatted"/>
        <w:shd w:val="clear" w:color="auto" w:fill="FFFFFF"/>
        <w:wordWrap w:val="0"/>
        <w:textAlignment w:val="baseline"/>
        <w:rPr>
          <w:rFonts w:asciiTheme="minorHAnsi" w:hAnsiTheme="minorHAnsi"/>
          <w:color w:val="000000"/>
          <w:sz w:val="24"/>
          <w:szCs w:val="24"/>
        </w:rPr>
      </w:pPr>
    </w:p>
    <w:p w14:paraId="35CA95D0" w14:textId="20CFD2C9" w:rsidR="001A3272" w:rsidRPr="00E91045" w:rsidRDefault="001A3272" w:rsidP="001A3272">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Training 0.7719</w:t>
      </w:r>
    </w:p>
    <w:p w14:paraId="37E226B4" w14:textId="45AAD901" w:rsidR="001A3272" w:rsidRPr="00E91045" w:rsidRDefault="001A3272" w:rsidP="001A3272">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R-squared Testing 0.7919</w:t>
      </w:r>
    </w:p>
    <w:p w14:paraId="79F38E92" w14:textId="63A20667" w:rsidR="001A3272" w:rsidRPr="00E91045" w:rsidRDefault="001A3272" w:rsidP="001A3272">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Train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1.1900</w:t>
      </w:r>
    </w:p>
    <w:p w14:paraId="0FB16650" w14:textId="61B9FA70" w:rsidR="001A3272" w:rsidRPr="00E91045" w:rsidRDefault="001A3272" w:rsidP="001A3272">
      <w:pPr>
        <w:pStyle w:val="HTMLPreformatted"/>
        <w:shd w:val="clear" w:color="auto" w:fill="FFFFFF"/>
        <w:wordWrap w:val="0"/>
        <w:textAlignment w:val="baseline"/>
        <w:rPr>
          <w:rFonts w:asciiTheme="minorHAnsi" w:hAnsiTheme="minorHAnsi"/>
          <w:color w:val="000000"/>
          <w:sz w:val="24"/>
          <w:szCs w:val="24"/>
        </w:rPr>
      </w:pPr>
      <w:r w:rsidRPr="00E91045">
        <w:rPr>
          <w:rFonts w:asciiTheme="minorHAnsi" w:hAnsiTheme="minorHAnsi"/>
          <w:color w:val="000000"/>
          <w:sz w:val="24"/>
          <w:szCs w:val="24"/>
        </w:rPr>
        <w:t xml:space="preserve">Test </w:t>
      </w:r>
      <w:proofErr w:type="gramStart"/>
      <w:r w:rsidRPr="00E91045">
        <w:rPr>
          <w:rFonts w:asciiTheme="minorHAnsi" w:hAnsiTheme="minorHAnsi"/>
          <w:color w:val="000000"/>
          <w:sz w:val="24"/>
          <w:szCs w:val="24"/>
        </w:rPr>
        <w:t>RMSE  :</w:t>
      </w:r>
      <w:proofErr w:type="gramEnd"/>
      <w:r w:rsidRPr="00E91045">
        <w:rPr>
          <w:rFonts w:asciiTheme="minorHAnsi" w:hAnsiTheme="minorHAnsi"/>
          <w:color w:val="000000"/>
          <w:sz w:val="24"/>
          <w:szCs w:val="24"/>
        </w:rPr>
        <w:t xml:space="preserve">  1.2125</w:t>
      </w:r>
    </w:p>
    <w:p w14:paraId="5A6F17B5" w14:textId="77777777" w:rsidR="001A3272" w:rsidRPr="00E91045" w:rsidRDefault="001A3272" w:rsidP="00AF736C">
      <w:pPr>
        <w:pStyle w:val="HTMLPreformatted"/>
        <w:shd w:val="clear" w:color="auto" w:fill="FFFFFF"/>
        <w:wordWrap w:val="0"/>
        <w:textAlignment w:val="baseline"/>
        <w:rPr>
          <w:rFonts w:asciiTheme="minorHAnsi" w:hAnsiTheme="minorHAnsi"/>
          <w:color w:val="000000"/>
          <w:sz w:val="24"/>
          <w:szCs w:val="24"/>
        </w:rPr>
      </w:pPr>
    </w:p>
    <w:p w14:paraId="23D05D96" w14:textId="77777777" w:rsidR="00B20F49" w:rsidRPr="00E91045" w:rsidRDefault="00B20F49" w:rsidP="00B20F49">
      <w:pPr>
        <w:pStyle w:val="ListParagraph"/>
        <w:ind w:left="825"/>
        <w:jc w:val="both"/>
        <w:rPr>
          <w:rFonts w:cs="Arial"/>
          <w:sz w:val="28"/>
          <w:szCs w:val="28"/>
          <w:u w:val="single"/>
        </w:rPr>
      </w:pPr>
      <w:r w:rsidRPr="00E91045">
        <w:rPr>
          <w:rFonts w:cs="Arial"/>
          <w:sz w:val="28"/>
          <w:szCs w:val="28"/>
          <w:u w:val="single"/>
        </w:rPr>
        <w:lastRenderedPageBreak/>
        <w:t>Decision-Tree Regression</w:t>
      </w:r>
    </w:p>
    <w:p w14:paraId="0BA2FCD1" w14:textId="77777777" w:rsidR="00B20F49" w:rsidRPr="00E91045" w:rsidRDefault="00B20F49" w:rsidP="00B20F49">
      <w:pPr>
        <w:pStyle w:val="ListParagraph"/>
        <w:ind w:left="825"/>
        <w:jc w:val="both"/>
        <w:rPr>
          <w:rFonts w:cs="Arial"/>
          <w:sz w:val="28"/>
          <w:szCs w:val="28"/>
          <w:u w:val="single"/>
        </w:rPr>
      </w:pPr>
    </w:p>
    <w:p w14:paraId="06C98FAF" w14:textId="77777777" w:rsidR="00B20F49" w:rsidRPr="00E91045" w:rsidRDefault="00B20F49" w:rsidP="00B20F49">
      <w:pPr>
        <w:pStyle w:val="ListParagraph"/>
        <w:ind w:left="825"/>
        <w:jc w:val="both"/>
        <w:rPr>
          <w:rFonts w:cs="Arial"/>
          <w:sz w:val="28"/>
          <w:szCs w:val="28"/>
        </w:rPr>
      </w:pPr>
      <w:r w:rsidRPr="00E91045">
        <w:rPr>
          <w:rFonts w:cs="Arial"/>
          <w:sz w:val="28"/>
          <w:szCs w:val="28"/>
        </w:rPr>
        <w:t>Regression trees are used when the dependent variable is continuous. For regression trees, the value of terminal nodes is the mean of the observations falling in that region. Therefore, if an unseen data point falls in that region, we predict using the mean value. Decision tree algorithms can be applied to both regression and classification tasks; in this project we have done a simple regression implementation using Python and scikit-learn.</w:t>
      </w:r>
    </w:p>
    <w:p w14:paraId="7D99D110" w14:textId="77777777" w:rsidR="00B20F49" w:rsidRPr="00E91045" w:rsidRDefault="00B20F49" w:rsidP="00B20F49">
      <w:pPr>
        <w:pStyle w:val="ListParagraph"/>
        <w:ind w:left="825"/>
        <w:jc w:val="both"/>
        <w:rPr>
          <w:rFonts w:cs="Arial"/>
          <w:sz w:val="28"/>
          <w:szCs w:val="28"/>
        </w:rPr>
      </w:pPr>
    </w:p>
    <w:p w14:paraId="10F63E43" w14:textId="1C278B1A" w:rsidR="00B20F49" w:rsidRPr="00E91045" w:rsidRDefault="00B20F49" w:rsidP="00B20F49">
      <w:pPr>
        <w:pStyle w:val="ListParagraph"/>
        <w:ind w:left="825"/>
        <w:jc w:val="both"/>
        <w:rPr>
          <w:rFonts w:cs="Arial"/>
          <w:sz w:val="28"/>
          <w:szCs w:val="28"/>
        </w:rPr>
      </w:pPr>
      <w:r w:rsidRPr="00E91045">
        <w:rPr>
          <w:rFonts w:cs="Arial"/>
          <w:noProof/>
          <w:sz w:val="28"/>
          <w:szCs w:val="28"/>
        </w:rPr>
        <w:drawing>
          <wp:inline distT="0" distB="0" distL="0" distR="0" wp14:anchorId="3F791967" wp14:editId="2BC115AB">
            <wp:extent cx="5234940" cy="26289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4940" cy="2628900"/>
                    </a:xfrm>
                    <a:prstGeom prst="rect">
                      <a:avLst/>
                    </a:prstGeom>
                    <a:noFill/>
                    <a:ln>
                      <a:noFill/>
                    </a:ln>
                  </pic:spPr>
                </pic:pic>
              </a:graphicData>
            </a:graphic>
          </wp:inline>
        </w:drawing>
      </w:r>
    </w:p>
    <w:p w14:paraId="34102E8D" w14:textId="0058BBAE" w:rsidR="00B20F49" w:rsidRPr="00E91045" w:rsidRDefault="00B20F49" w:rsidP="00B20F49">
      <w:pPr>
        <w:pStyle w:val="ListParagraph"/>
        <w:ind w:left="825"/>
        <w:jc w:val="both"/>
        <w:rPr>
          <w:rFonts w:cs="Arial"/>
          <w:sz w:val="28"/>
          <w:szCs w:val="28"/>
        </w:rPr>
      </w:pPr>
    </w:p>
    <w:p w14:paraId="7CEF1594" w14:textId="77777777" w:rsidR="00B20F49" w:rsidRPr="00E91045" w:rsidRDefault="00B20F49" w:rsidP="00B20F49">
      <w:pPr>
        <w:jc w:val="both"/>
        <w:rPr>
          <w:rFonts w:cs="Arial"/>
          <w:b/>
          <w:bCs/>
          <w:sz w:val="28"/>
          <w:szCs w:val="28"/>
        </w:rPr>
      </w:pPr>
      <w:r w:rsidRPr="00E91045">
        <w:rPr>
          <w:rFonts w:cs="Arial"/>
          <w:b/>
          <w:bCs/>
          <w:sz w:val="28"/>
          <w:szCs w:val="28"/>
        </w:rPr>
        <w:t>Decision Tree Parameters</w:t>
      </w:r>
    </w:p>
    <w:p w14:paraId="7B1BB87C" w14:textId="77777777" w:rsidR="00B20F49" w:rsidRPr="00E91045" w:rsidRDefault="00B20F49" w:rsidP="00B20F49">
      <w:pPr>
        <w:jc w:val="both"/>
        <w:rPr>
          <w:rFonts w:cs="Arial"/>
          <w:sz w:val="28"/>
          <w:szCs w:val="28"/>
        </w:rPr>
      </w:pPr>
      <w:r w:rsidRPr="00E91045">
        <w:rPr>
          <w:rFonts w:cs="Arial"/>
          <w:b/>
          <w:bCs/>
          <w:sz w:val="28"/>
          <w:szCs w:val="28"/>
        </w:rPr>
        <w:t>criterion</w:t>
      </w:r>
      <w:r w:rsidRPr="00E91045">
        <w:rPr>
          <w:rFonts w:cs="Arial"/>
          <w:sz w:val="28"/>
          <w:szCs w:val="28"/>
        </w:rPr>
        <w:t>: This parameter determines how the impurity of a split will be measured. </w:t>
      </w:r>
    </w:p>
    <w:p w14:paraId="718178A3" w14:textId="77777777" w:rsidR="00B20F49" w:rsidRPr="00E91045" w:rsidRDefault="00B20F49" w:rsidP="00B20F49">
      <w:pPr>
        <w:jc w:val="both"/>
        <w:rPr>
          <w:rFonts w:cs="Arial"/>
          <w:sz w:val="28"/>
          <w:szCs w:val="28"/>
        </w:rPr>
      </w:pPr>
      <w:proofErr w:type="spellStart"/>
      <w:r w:rsidRPr="00E91045">
        <w:rPr>
          <w:rFonts w:cs="Arial"/>
          <w:b/>
          <w:bCs/>
          <w:sz w:val="28"/>
          <w:szCs w:val="28"/>
        </w:rPr>
        <w:t>max_depth</w:t>
      </w:r>
      <w:proofErr w:type="spellEnd"/>
      <w:r w:rsidRPr="00E91045">
        <w:rPr>
          <w:rFonts w:cs="Arial"/>
          <w:b/>
          <w:bCs/>
          <w:sz w:val="28"/>
          <w:szCs w:val="28"/>
        </w:rPr>
        <w:t>: </w:t>
      </w:r>
      <w:r w:rsidRPr="00E91045">
        <w:rPr>
          <w:rFonts w:cs="Arial"/>
          <w:sz w:val="28"/>
          <w:szCs w:val="28"/>
        </w:rPr>
        <w:t>This determines the maximum depth of the tree. The default value is set to none. This will often result in over-fitted decision trees. The depth parameter is one of the ways in which we can regularize the tree, or limit the way it grows to prevent </w:t>
      </w:r>
      <w:r w:rsidRPr="00E91045">
        <w:rPr>
          <w:rFonts w:cs="Arial"/>
          <w:b/>
          <w:bCs/>
          <w:sz w:val="28"/>
          <w:szCs w:val="28"/>
        </w:rPr>
        <w:t>over-fitting</w:t>
      </w:r>
      <w:r w:rsidRPr="00E91045">
        <w:rPr>
          <w:rFonts w:cs="Arial"/>
          <w:sz w:val="28"/>
          <w:szCs w:val="28"/>
        </w:rPr>
        <w:t>.</w:t>
      </w:r>
    </w:p>
    <w:p w14:paraId="0EFDEE58" w14:textId="77777777" w:rsidR="00B20F49" w:rsidRPr="00E91045" w:rsidRDefault="00B20F49" w:rsidP="00B20F49">
      <w:pPr>
        <w:jc w:val="both"/>
        <w:rPr>
          <w:rFonts w:cs="Arial"/>
          <w:sz w:val="28"/>
          <w:szCs w:val="28"/>
        </w:rPr>
      </w:pPr>
      <w:proofErr w:type="spellStart"/>
      <w:r w:rsidRPr="00E91045">
        <w:rPr>
          <w:rFonts w:cs="Arial"/>
          <w:b/>
          <w:bCs/>
          <w:sz w:val="28"/>
          <w:szCs w:val="28"/>
        </w:rPr>
        <w:t>min_samples_split</w:t>
      </w:r>
      <w:proofErr w:type="spellEnd"/>
      <w:r w:rsidRPr="00E91045">
        <w:rPr>
          <w:rFonts w:cs="Arial"/>
          <w:b/>
          <w:bCs/>
          <w:sz w:val="28"/>
          <w:szCs w:val="28"/>
        </w:rPr>
        <w:t>: </w:t>
      </w:r>
      <w:r w:rsidRPr="00E91045">
        <w:rPr>
          <w:rFonts w:cs="Arial"/>
          <w:sz w:val="28"/>
          <w:szCs w:val="28"/>
        </w:rPr>
        <w:t>The minimum number of samples a node must contain in order to consider splitting.</w:t>
      </w:r>
      <w:r w:rsidRPr="00E91045">
        <w:rPr>
          <w:spacing w:val="-1"/>
          <w:sz w:val="32"/>
          <w:szCs w:val="32"/>
          <w:shd w:val="clear" w:color="auto" w:fill="FFFFFF"/>
        </w:rPr>
        <w:t xml:space="preserve"> </w:t>
      </w:r>
      <w:r w:rsidRPr="00E91045">
        <w:rPr>
          <w:rFonts w:cs="Arial"/>
          <w:sz w:val="28"/>
          <w:szCs w:val="28"/>
        </w:rPr>
        <w:t>The default value is two.</w:t>
      </w:r>
    </w:p>
    <w:p w14:paraId="3EAD5373" w14:textId="77777777" w:rsidR="00B20F49" w:rsidRPr="00E91045" w:rsidRDefault="00B20F49" w:rsidP="00B20F49">
      <w:pPr>
        <w:jc w:val="both"/>
        <w:rPr>
          <w:rFonts w:cs="Arial"/>
          <w:sz w:val="28"/>
          <w:szCs w:val="28"/>
        </w:rPr>
      </w:pPr>
      <w:proofErr w:type="spellStart"/>
      <w:r w:rsidRPr="00E91045">
        <w:rPr>
          <w:rFonts w:cs="Arial"/>
          <w:b/>
          <w:bCs/>
          <w:sz w:val="28"/>
          <w:szCs w:val="28"/>
        </w:rPr>
        <w:t>min_samples_leaf</w:t>
      </w:r>
      <w:proofErr w:type="spellEnd"/>
      <w:r w:rsidRPr="00E91045">
        <w:rPr>
          <w:rFonts w:cs="Arial"/>
          <w:b/>
          <w:bCs/>
          <w:sz w:val="28"/>
          <w:szCs w:val="28"/>
        </w:rPr>
        <w:t>: </w:t>
      </w:r>
      <w:r w:rsidRPr="00E91045">
        <w:rPr>
          <w:rFonts w:cs="Arial"/>
          <w:sz w:val="28"/>
          <w:szCs w:val="28"/>
        </w:rPr>
        <w:t>The minimum number of samples needed to be considered a leaf node. The default value is set to one. Use this parameter to limit the growth of the tree</w:t>
      </w:r>
    </w:p>
    <w:p w14:paraId="1A67466F" w14:textId="77777777" w:rsidR="00B20F49" w:rsidRPr="00E91045" w:rsidRDefault="00B20F49" w:rsidP="00B20F49">
      <w:pPr>
        <w:jc w:val="both"/>
        <w:rPr>
          <w:rFonts w:cs="Arial"/>
          <w:sz w:val="28"/>
          <w:szCs w:val="28"/>
        </w:rPr>
      </w:pPr>
      <w:r w:rsidRPr="00E91045">
        <w:rPr>
          <w:rFonts w:cs="Arial"/>
          <w:sz w:val="28"/>
          <w:szCs w:val="28"/>
        </w:rPr>
        <w:t xml:space="preserve">We fit the tree with the following best parameters as obtained by </w:t>
      </w:r>
      <w:proofErr w:type="spellStart"/>
      <w:r w:rsidRPr="00E91045">
        <w:rPr>
          <w:rFonts w:cs="Arial"/>
          <w:sz w:val="28"/>
          <w:szCs w:val="28"/>
        </w:rPr>
        <w:t>GridSearchCV</w:t>
      </w:r>
      <w:proofErr w:type="spellEnd"/>
      <w:r w:rsidRPr="00E91045">
        <w:rPr>
          <w:rFonts w:cs="Arial"/>
          <w:sz w:val="28"/>
          <w:szCs w:val="28"/>
        </w:rPr>
        <w:t>.</w:t>
      </w:r>
    </w:p>
    <w:p w14:paraId="6724C21F" w14:textId="77777777" w:rsidR="00B20F49" w:rsidRPr="00E91045" w:rsidRDefault="00B20F49" w:rsidP="00B20F49">
      <w:pPr>
        <w:pStyle w:val="ListParagraph"/>
        <w:ind w:left="825"/>
        <w:jc w:val="right"/>
        <w:rPr>
          <w:rFonts w:cs="Arial"/>
          <w:sz w:val="28"/>
          <w:szCs w:val="28"/>
        </w:rPr>
      </w:pPr>
    </w:p>
    <w:p w14:paraId="157F7177" w14:textId="0FD3E540" w:rsidR="00B20F49" w:rsidRPr="00E91045" w:rsidRDefault="00B20F49" w:rsidP="00C31E8B">
      <w:pPr>
        <w:rPr>
          <w:b/>
          <w:bCs/>
          <w:sz w:val="28"/>
          <w:szCs w:val="28"/>
        </w:rPr>
      </w:pPr>
    </w:p>
    <w:p w14:paraId="4F0E9307" w14:textId="7D2B5805" w:rsidR="00B20F49" w:rsidRPr="00E91045" w:rsidRDefault="00B20F49" w:rsidP="00C31E8B">
      <w:pPr>
        <w:rPr>
          <w:b/>
          <w:bCs/>
          <w:sz w:val="28"/>
          <w:szCs w:val="28"/>
        </w:rPr>
      </w:pPr>
    </w:p>
    <w:p w14:paraId="02DCA7EA" w14:textId="6622654B" w:rsidR="00B20F49" w:rsidRPr="00E91045" w:rsidRDefault="00B20F49" w:rsidP="00C31E8B">
      <w:pPr>
        <w:rPr>
          <w:b/>
          <w:bCs/>
          <w:sz w:val="28"/>
          <w:szCs w:val="28"/>
        </w:rPr>
      </w:pPr>
    </w:p>
    <w:p w14:paraId="5094CB4F" w14:textId="7748771A" w:rsidR="00B20F49" w:rsidRPr="00E91045" w:rsidRDefault="00B20F49" w:rsidP="00C31E8B">
      <w:pPr>
        <w:rPr>
          <w:b/>
          <w:bCs/>
          <w:sz w:val="28"/>
          <w:szCs w:val="28"/>
        </w:rPr>
      </w:pPr>
    </w:p>
    <w:p w14:paraId="320E25BE" w14:textId="77777777" w:rsidR="00B20F49" w:rsidRPr="00E91045" w:rsidRDefault="00B20F49" w:rsidP="00C31E8B">
      <w:pPr>
        <w:rPr>
          <w:b/>
          <w:bCs/>
          <w:sz w:val="28"/>
          <w:szCs w:val="28"/>
        </w:rPr>
      </w:pPr>
    </w:p>
    <w:p w14:paraId="4CA48464" w14:textId="0C4D88A2" w:rsidR="00C31E8B" w:rsidRPr="00E91045" w:rsidRDefault="00C31E8B" w:rsidP="00C31E8B">
      <w:pPr>
        <w:rPr>
          <w:b/>
          <w:bCs/>
          <w:sz w:val="28"/>
          <w:szCs w:val="28"/>
        </w:rPr>
      </w:pPr>
      <w:r w:rsidRPr="00E91045">
        <w:rPr>
          <w:b/>
          <w:bCs/>
          <w:sz w:val="28"/>
          <w:szCs w:val="28"/>
        </w:rPr>
        <w:lastRenderedPageBreak/>
        <w:t xml:space="preserve">Decision tree regressor with pipeline and standard scalar </w:t>
      </w:r>
      <w:proofErr w:type="gramStart"/>
      <w:r w:rsidRPr="00E91045">
        <w:rPr>
          <w:b/>
          <w:bCs/>
          <w:sz w:val="28"/>
          <w:szCs w:val="28"/>
        </w:rPr>
        <w:t>transformation :</w:t>
      </w:r>
      <w:proofErr w:type="gramEnd"/>
      <w:r w:rsidRPr="00E91045">
        <w:rPr>
          <w:b/>
          <w:bCs/>
          <w:sz w:val="28"/>
          <w:szCs w:val="28"/>
        </w:rPr>
        <w:t xml:space="preserve"> </w:t>
      </w:r>
    </w:p>
    <w:p w14:paraId="29DA0EFF" w14:textId="7A88E3DD" w:rsidR="00C31E8B" w:rsidRPr="00E91045" w:rsidRDefault="00C31E8B">
      <w:pPr>
        <w:rPr>
          <w:b/>
          <w:bCs/>
          <w:sz w:val="28"/>
          <w:szCs w:val="28"/>
        </w:rPr>
      </w:pPr>
      <w:r w:rsidRPr="00E91045">
        <w:rPr>
          <w:b/>
          <w:bCs/>
          <w:noProof/>
          <w:sz w:val="28"/>
          <w:szCs w:val="28"/>
        </w:rPr>
        <w:drawing>
          <wp:inline distT="0" distB="0" distL="0" distR="0" wp14:anchorId="0A043BE7" wp14:editId="1E8F3B80">
            <wp:extent cx="6301740" cy="444622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3130" cy="4489542"/>
                    </a:xfrm>
                    <a:prstGeom prst="rect">
                      <a:avLst/>
                    </a:prstGeom>
                    <a:noFill/>
                    <a:ln>
                      <a:noFill/>
                    </a:ln>
                  </pic:spPr>
                </pic:pic>
              </a:graphicData>
            </a:graphic>
          </wp:inline>
        </w:drawing>
      </w:r>
    </w:p>
    <w:p w14:paraId="70F6C0A6" w14:textId="4549A06F" w:rsidR="00F37259" w:rsidRPr="00E91045" w:rsidRDefault="00F37259">
      <w:pPr>
        <w:rPr>
          <w:b/>
          <w:bCs/>
          <w:sz w:val="28"/>
          <w:szCs w:val="28"/>
        </w:rPr>
      </w:pPr>
    </w:p>
    <w:p w14:paraId="349C8D2E" w14:textId="77EA6714" w:rsidR="00F37259" w:rsidRPr="00E91045" w:rsidRDefault="00F37259">
      <w:pPr>
        <w:rPr>
          <w:b/>
          <w:bCs/>
          <w:sz w:val="28"/>
          <w:szCs w:val="28"/>
        </w:rPr>
      </w:pPr>
      <w:r w:rsidRPr="00E91045">
        <w:rPr>
          <w:b/>
          <w:bCs/>
          <w:sz w:val="28"/>
          <w:szCs w:val="28"/>
        </w:rPr>
        <w:t xml:space="preserve"> </w:t>
      </w:r>
    </w:p>
    <w:p w14:paraId="76815257" w14:textId="5A40B8FB" w:rsidR="00B20F49" w:rsidRPr="00E91045" w:rsidRDefault="00B20F49">
      <w:pPr>
        <w:rPr>
          <w:b/>
          <w:bCs/>
          <w:sz w:val="28"/>
          <w:szCs w:val="28"/>
        </w:rPr>
      </w:pPr>
    </w:p>
    <w:p w14:paraId="00056C40" w14:textId="6B16786A" w:rsidR="00B20F49" w:rsidRPr="00E91045" w:rsidRDefault="00B20F49">
      <w:pPr>
        <w:rPr>
          <w:b/>
          <w:bCs/>
          <w:sz w:val="28"/>
          <w:szCs w:val="28"/>
        </w:rPr>
      </w:pPr>
    </w:p>
    <w:p w14:paraId="581657F2" w14:textId="6C38B3A8" w:rsidR="00B20F49" w:rsidRPr="00E91045" w:rsidRDefault="00B20F49">
      <w:pPr>
        <w:rPr>
          <w:b/>
          <w:bCs/>
          <w:sz w:val="28"/>
          <w:szCs w:val="28"/>
        </w:rPr>
      </w:pPr>
    </w:p>
    <w:p w14:paraId="56511E94" w14:textId="010EF8FF" w:rsidR="00B20F49" w:rsidRPr="00E91045" w:rsidRDefault="00B20F49">
      <w:pPr>
        <w:rPr>
          <w:b/>
          <w:bCs/>
          <w:sz w:val="28"/>
          <w:szCs w:val="28"/>
        </w:rPr>
      </w:pPr>
    </w:p>
    <w:p w14:paraId="36731153" w14:textId="776C69F4" w:rsidR="00B20F49" w:rsidRPr="00E91045" w:rsidRDefault="00B20F49">
      <w:pPr>
        <w:rPr>
          <w:b/>
          <w:bCs/>
          <w:sz w:val="28"/>
          <w:szCs w:val="28"/>
        </w:rPr>
      </w:pPr>
    </w:p>
    <w:p w14:paraId="1529A1EA" w14:textId="7935539D" w:rsidR="00B20F49" w:rsidRPr="00E91045" w:rsidRDefault="00B20F49">
      <w:pPr>
        <w:rPr>
          <w:b/>
          <w:bCs/>
          <w:sz w:val="28"/>
          <w:szCs w:val="28"/>
        </w:rPr>
      </w:pPr>
    </w:p>
    <w:p w14:paraId="0DD5A46D" w14:textId="58119CC6" w:rsidR="00B20F49" w:rsidRPr="00E91045" w:rsidRDefault="00B20F49">
      <w:pPr>
        <w:rPr>
          <w:b/>
          <w:bCs/>
          <w:sz w:val="28"/>
          <w:szCs w:val="28"/>
        </w:rPr>
      </w:pPr>
    </w:p>
    <w:p w14:paraId="36B83418" w14:textId="53B3403A" w:rsidR="00B20F49" w:rsidRPr="00E91045" w:rsidRDefault="00B20F49">
      <w:pPr>
        <w:rPr>
          <w:b/>
          <w:bCs/>
          <w:sz w:val="28"/>
          <w:szCs w:val="28"/>
        </w:rPr>
      </w:pPr>
    </w:p>
    <w:p w14:paraId="1EB3E42A" w14:textId="7644D2BB" w:rsidR="00B20F49" w:rsidRPr="00E91045" w:rsidRDefault="00B20F49">
      <w:pPr>
        <w:rPr>
          <w:b/>
          <w:bCs/>
          <w:sz w:val="28"/>
          <w:szCs w:val="28"/>
        </w:rPr>
      </w:pPr>
    </w:p>
    <w:p w14:paraId="495547F8" w14:textId="67B6CEA2" w:rsidR="00B20F49" w:rsidRPr="00E91045" w:rsidRDefault="00B20F49">
      <w:pPr>
        <w:rPr>
          <w:b/>
          <w:bCs/>
          <w:sz w:val="28"/>
          <w:szCs w:val="28"/>
        </w:rPr>
      </w:pPr>
    </w:p>
    <w:p w14:paraId="6B21F903" w14:textId="115AD1F7" w:rsidR="00B20F49" w:rsidRPr="00E91045" w:rsidRDefault="00B20F49">
      <w:pPr>
        <w:rPr>
          <w:b/>
          <w:bCs/>
          <w:sz w:val="28"/>
          <w:szCs w:val="28"/>
        </w:rPr>
      </w:pPr>
    </w:p>
    <w:p w14:paraId="6435BD88" w14:textId="7CB4EB36" w:rsidR="00B20F49" w:rsidRPr="00E91045" w:rsidRDefault="00B20F49">
      <w:pPr>
        <w:rPr>
          <w:b/>
          <w:bCs/>
          <w:sz w:val="28"/>
          <w:szCs w:val="28"/>
        </w:rPr>
      </w:pPr>
    </w:p>
    <w:p w14:paraId="43B06A88" w14:textId="61F3BD3E" w:rsidR="00B20F49" w:rsidRPr="00E91045" w:rsidRDefault="00B20F49">
      <w:pPr>
        <w:rPr>
          <w:b/>
          <w:bCs/>
          <w:sz w:val="28"/>
          <w:szCs w:val="28"/>
        </w:rPr>
      </w:pPr>
    </w:p>
    <w:p w14:paraId="5EAFEB8F" w14:textId="1DECA657" w:rsidR="00B20F49" w:rsidRPr="00E91045" w:rsidRDefault="00B20F49">
      <w:pPr>
        <w:rPr>
          <w:b/>
          <w:bCs/>
          <w:sz w:val="28"/>
          <w:szCs w:val="28"/>
        </w:rPr>
      </w:pPr>
    </w:p>
    <w:p w14:paraId="1AB625D5" w14:textId="58D62821" w:rsidR="00B20F49" w:rsidRPr="00E91045" w:rsidRDefault="00B20F49">
      <w:pPr>
        <w:rPr>
          <w:b/>
          <w:bCs/>
          <w:sz w:val="28"/>
          <w:szCs w:val="28"/>
        </w:rPr>
      </w:pPr>
    </w:p>
    <w:p w14:paraId="2ACE6C55" w14:textId="4C1EB366" w:rsidR="00B20F49" w:rsidRPr="00E91045" w:rsidRDefault="00B20F49">
      <w:pPr>
        <w:rPr>
          <w:b/>
          <w:bCs/>
          <w:sz w:val="28"/>
          <w:szCs w:val="28"/>
        </w:rPr>
      </w:pPr>
    </w:p>
    <w:p w14:paraId="50D52493" w14:textId="77777777" w:rsidR="00B20F49" w:rsidRPr="00E91045" w:rsidRDefault="00B20F49">
      <w:pPr>
        <w:rPr>
          <w:b/>
          <w:bCs/>
          <w:sz w:val="28"/>
          <w:szCs w:val="28"/>
        </w:rPr>
      </w:pPr>
    </w:p>
    <w:tbl>
      <w:tblPr>
        <w:tblStyle w:val="TableGrid"/>
        <w:tblW w:w="0" w:type="auto"/>
        <w:tblLook w:val="04A0" w:firstRow="1" w:lastRow="0" w:firstColumn="1" w:lastColumn="0" w:noHBand="0" w:noVBand="1"/>
      </w:tblPr>
      <w:tblGrid>
        <w:gridCol w:w="2246"/>
        <w:gridCol w:w="2135"/>
        <w:gridCol w:w="2135"/>
        <w:gridCol w:w="2137"/>
        <w:gridCol w:w="2137"/>
      </w:tblGrid>
      <w:tr w:rsidR="005D1485" w:rsidRPr="00E91045" w14:paraId="19E7D2A1" w14:textId="77777777" w:rsidTr="005D1485">
        <w:tc>
          <w:tcPr>
            <w:tcW w:w="2158" w:type="dxa"/>
          </w:tcPr>
          <w:p w14:paraId="1C347F81" w14:textId="0E580B7C" w:rsidR="005D1485" w:rsidRPr="00E91045" w:rsidRDefault="005D1485">
            <w:pPr>
              <w:rPr>
                <w:b/>
                <w:bCs/>
                <w:sz w:val="28"/>
                <w:szCs w:val="28"/>
              </w:rPr>
            </w:pPr>
            <w:r w:rsidRPr="00E91045">
              <w:rPr>
                <w:b/>
                <w:bCs/>
                <w:sz w:val="28"/>
                <w:szCs w:val="28"/>
              </w:rPr>
              <w:lastRenderedPageBreak/>
              <w:t>MODEL</w:t>
            </w:r>
          </w:p>
        </w:tc>
        <w:tc>
          <w:tcPr>
            <w:tcW w:w="2158" w:type="dxa"/>
          </w:tcPr>
          <w:p w14:paraId="250C32D5" w14:textId="1C5319A3" w:rsidR="005D1485" w:rsidRPr="00E91045" w:rsidRDefault="005D1485">
            <w:pPr>
              <w:rPr>
                <w:b/>
                <w:bCs/>
                <w:sz w:val="28"/>
                <w:szCs w:val="28"/>
              </w:rPr>
            </w:pPr>
            <w:r w:rsidRPr="00E91045">
              <w:rPr>
                <w:b/>
                <w:bCs/>
                <w:sz w:val="28"/>
                <w:szCs w:val="28"/>
              </w:rPr>
              <w:t>TRAIN RMSE</w:t>
            </w:r>
          </w:p>
        </w:tc>
        <w:tc>
          <w:tcPr>
            <w:tcW w:w="2158" w:type="dxa"/>
          </w:tcPr>
          <w:p w14:paraId="6006ED58" w14:textId="03EBCF19" w:rsidR="005D1485" w:rsidRPr="00E91045" w:rsidRDefault="005D1485">
            <w:pPr>
              <w:rPr>
                <w:b/>
                <w:bCs/>
                <w:sz w:val="28"/>
                <w:szCs w:val="28"/>
              </w:rPr>
            </w:pPr>
            <w:r w:rsidRPr="00E91045">
              <w:rPr>
                <w:b/>
                <w:bCs/>
                <w:sz w:val="28"/>
                <w:szCs w:val="28"/>
              </w:rPr>
              <w:t>TEST RMSE</w:t>
            </w:r>
          </w:p>
        </w:tc>
        <w:tc>
          <w:tcPr>
            <w:tcW w:w="2158" w:type="dxa"/>
          </w:tcPr>
          <w:p w14:paraId="04CC2C41" w14:textId="0BB46706" w:rsidR="005D1485" w:rsidRPr="00E91045" w:rsidRDefault="005D1485">
            <w:pPr>
              <w:rPr>
                <w:b/>
                <w:bCs/>
                <w:sz w:val="28"/>
                <w:szCs w:val="28"/>
              </w:rPr>
            </w:pPr>
            <w:r w:rsidRPr="00E91045">
              <w:rPr>
                <w:b/>
                <w:bCs/>
                <w:sz w:val="28"/>
                <w:szCs w:val="28"/>
              </w:rPr>
              <w:t>TRAIN ACC.</w:t>
            </w:r>
          </w:p>
        </w:tc>
        <w:tc>
          <w:tcPr>
            <w:tcW w:w="2158" w:type="dxa"/>
          </w:tcPr>
          <w:p w14:paraId="27CA6094" w14:textId="0E92DE7A" w:rsidR="005D1485" w:rsidRPr="00E91045" w:rsidRDefault="005D1485">
            <w:pPr>
              <w:rPr>
                <w:b/>
                <w:bCs/>
                <w:sz w:val="28"/>
                <w:szCs w:val="28"/>
              </w:rPr>
            </w:pPr>
            <w:r w:rsidRPr="00E91045">
              <w:rPr>
                <w:b/>
                <w:bCs/>
                <w:sz w:val="28"/>
                <w:szCs w:val="28"/>
              </w:rPr>
              <w:t>TEST ACC.</w:t>
            </w:r>
          </w:p>
        </w:tc>
      </w:tr>
      <w:tr w:rsidR="005D1485" w:rsidRPr="00E91045" w14:paraId="5BC7BB56" w14:textId="77777777" w:rsidTr="005D1485">
        <w:tc>
          <w:tcPr>
            <w:tcW w:w="2158" w:type="dxa"/>
          </w:tcPr>
          <w:p w14:paraId="6D881B30" w14:textId="2346BB11" w:rsidR="005D1485" w:rsidRPr="00E91045" w:rsidRDefault="005D1485">
            <w:pPr>
              <w:rPr>
                <w:b/>
                <w:bCs/>
                <w:sz w:val="28"/>
                <w:szCs w:val="28"/>
              </w:rPr>
            </w:pPr>
            <w:r w:rsidRPr="00E91045">
              <w:rPr>
                <w:b/>
                <w:bCs/>
                <w:sz w:val="28"/>
                <w:szCs w:val="28"/>
              </w:rPr>
              <w:t>MLR</w:t>
            </w:r>
          </w:p>
        </w:tc>
        <w:tc>
          <w:tcPr>
            <w:tcW w:w="2158" w:type="dxa"/>
          </w:tcPr>
          <w:p w14:paraId="19880331" w14:textId="14339A60" w:rsidR="005D1485" w:rsidRPr="00E91045" w:rsidRDefault="002E7A53">
            <w:pPr>
              <w:rPr>
                <w:b/>
                <w:bCs/>
                <w:sz w:val="28"/>
                <w:szCs w:val="28"/>
              </w:rPr>
            </w:pPr>
            <w:r w:rsidRPr="00E91045">
              <w:rPr>
                <w:b/>
                <w:bCs/>
                <w:sz w:val="28"/>
                <w:szCs w:val="28"/>
              </w:rPr>
              <w:t>1.1647</w:t>
            </w:r>
          </w:p>
        </w:tc>
        <w:tc>
          <w:tcPr>
            <w:tcW w:w="2158" w:type="dxa"/>
          </w:tcPr>
          <w:p w14:paraId="11EF20EE" w14:textId="1F162205" w:rsidR="005D1485" w:rsidRPr="00E91045" w:rsidRDefault="002E7A53">
            <w:pPr>
              <w:rPr>
                <w:b/>
                <w:bCs/>
                <w:sz w:val="28"/>
                <w:szCs w:val="28"/>
              </w:rPr>
            </w:pPr>
            <w:r w:rsidRPr="00E91045">
              <w:rPr>
                <w:b/>
                <w:bCs/>
                <w:sz w:val="28"/>
                <w:szCs w:val="28"/>
              </w:rPr>
              <w:t>1.3598</w:t>
            </w:r>
          </w:p>
        </w:tc>
        <w:tc>
          <w:tcPr>
            <w:tcW w:w="2158" w:type="dxa"/>
          </w:tcPr>
          <w:p w14:paraId="1DCF11CC" w14:textId="44951A0E" w:rsidR="005D1485" w:rsidRPr="00E91045" w:rsidRDefault="002E7A53">
            <w:pPr>
              <w:rPr>
                <w:b/>
                <w:bCs/>
                <w:sz w:val="28"/>
                <w:szCs w:val="28"/>
              </w:rPr>
            </w:pPr>
            <w:r w:rsidRPr="00E91045">
              <w:rPr>
                <w:b/>
                <w:bCs/>
                <w:sz w:val="28"/>
                <w:szCs w:val="28"/>
              </w:rPr>
              <w:t>0.7791</w:t>
            </w:r>
          </w:p>
        </w:tc>
        <w:tc>
          <w:tcPr>
            <w:tcW w:w="2158" w:type="dxa"/>
          </w:tcPr>
          <w:p w14:paraId="2BEA6F97" w14:textId="7BD43656" w:rsidR="005D1485" w:rsidRPr="00E91045" w:rsidRDefault="002E7A53">
            <w:pPr>
              <w:rPr>
                <w:b/>
                <w:bCs/>
                <w:sz w:val="28"/>
                <w:szCs w:val="28"/>
              </w:rPr>
            </w:pPr>
            <w:r w:rsidRPr="00E91045">
              <w:rPr>
                <w:b/>
                <w:bCs/>
                <w:sz w:val="28"/>
                <w:szCs w:val="28"/>
              </w:rPr>
              <w:t>0.7480</w:t>
            </w:r>
          </w:p>
        </w:tc>
      </w:tr>
      <w:tr w:rsidR="005D1485" w:rsidRPr="00E91045" w14:paraId="641A9887" w14:textId="77777777" w:rsidTr="005D1485">
        <w:tc>
          <w:tcPr>
            <w:tcW w:w="2158" w:type="dxa"/>
          </w:tcPr>
          <w:p w14:paraId="186AB706" w14:textId="0D587F27" w:rsidR="005D1485" w:rsidRPr="00E91045" w:rsidRDefault="005D1485">
            <w:pPr>
              <w:rPr>
                <w:b/>
                <w:bCs/>
                <w:sz w:val="28"/>
                <w:szCs w:val="28"/>
              </w:rPr>
            </w:pPr>
            <w:r w:rsidRPr="00E91045">
              <w:rPr>
                <w:b/>
                <w:bCs/>
                <w:sz w:val="28"/>
                <w:szCs w:val="28"/>
              </w:rPr>
              <w:t>LASSO</w:t>
            </w:r>
          </w:p>
        </w:tc>
        <w:tc>
          <w:tcPr>
            <w:tcW w:w="2158" w:type="dxa"/>
          </w:tcPr>
          <w:p w14:paraId="50FC206B" w14:textId="5E6E7A3C" w:rsidR="005D1485" w:rsidRPr="00E91045" w:rsidRDefault="002E7A53">
            <w:pPr>
              <w:rPr>
                <w:b/>
                <w:bCs/>
                <w:sz w:val="28"/>
                <w:szCs w:val="28"/>
              </w:rPr>
            </w:pPr>
            <w:r w:rsidRPr="00E91045">
              <w:rPr>
                <w:b/>
                <w:bCs/>
                <w:sz w:val="28"/>
                <w:szCs w:val="28"/>
              </w:rPr>
              <w:t>1.2466</w:t>
            </w:r>
          </w:p>
        </w:tc>
        <w:tc>
          <w:tcPr>
            <w:tcW w:w="2158" w:type="dxa"/>
          </w:tcPr>
          <w:p w14:paraId="73748E65" w14:textId="58CC13B6" w:rsidR="005D1485" w:rsidRPr="00E91045" w:rsidRDefault="002E7A53">
            <w:pPr>
              <w:rPr>
                <w:b/>
                <w:bCs/>
                <w:sz w:val="28"/>
                <w:szCs w:val="28"/>
              </w:rPr>
            </w:pPr>
            <w:r w:rsidRPr="00E91045">
              <w:rPr>
                <w:b/>
                <w:bCs/>
                <w:sz w:val="28"/>
                <w:szCs w:val="28"/>
              </w:rPr>
              <w:t>1.3358</w:t>
            </w:r>
          </w:p>
        </w:tc>
        <w:tc>
          <w:tcPr>
            <w:tcW w:w="2158" w:type="dxa"/>
          </w:tcPr>
          <w:p w14:paraId="5987BD9D" w14:textId="4F5E76A6" w:rsidR="005D1485" w:rsidRPr="00E91045" w:rsidRDefault="002E7A53">
            <w:pPr>
              <w:rPr>
                <w:b/>
                <w:bCs/>
                <w:sz w:val="28"/>
                <w:szCs w:val="28"/>
              </w:rPr>
            </w:pPr>
            <w:r w:rsidRPr="00E91045">
              <w:rPr>
                <w:b/>
                <w:bCs/>
                <w:sz w:val="28"/>
                <w:szCs w:val="28"/>
              </w:rPr>
              <w:t>0.7497</w:t>
            </w:r>
          </w:p>
        </w:tc>
        <w:tc>
          <w:tcPr>
            <w:tcW w:w="2158" w:type="dxa"/>
          </w:tcPr>
          <w:p w14:paraId="478212DE" w14:textId="29C5C698" w:rsidR="005D1485" w:rsidRPr="00E91045" w:rsidRDefault="002E7A53">
            <w:pPr>
              <w:rPr>
                <w:b/>
                <w:bCs/>
                <w:sz w:val="28"/>
                <w:szCs w:val="28"/>
              </w:rPr>
            </w:pPr>
            <w:r w:rsidRPr="00E91045">
              <w:rPr>
                <w:b/>
                <w:bCs/>
                <w:sz w:val="28"/>
                <w:szCs w:val="28"/>
              </w:rPr>
              <w:t>0.7475</w:t>
            </w:r>
          </w:p>
        </w:tc>
      </w:tr>
      <w:tr w:rsidR="005D1485" w:rsidRPr="00E91045" w14:paraId="5B72A3D9" w14:textId="77777777" w:rsidTr="005D1485">
        <w:tc>
          <w:tcPr>
            <w:tcW w:w="2158" w:type="dxa"/>
          </w:tcPr>
          <w:p w14:paraId="6B5A50A0" w14:textId="361BDC78" w:rsidR="005D1485" w:rsidRPr="00E91045" w:rsidRDefault="005D1485">
            <w:pPr>
              <w:rPr>
                <w:b/>
                <w:bCs/>
                <w:sz w:val="28"/>
                <w:szCs w:val="28"/>
              </w:rPr>
            </w:pPr>
            <w:r w:rsidRPr="00E91045">
              <w:rPr>
                <w:b/>
                <w:bCs/>
                <w:sz w:val="28"/>
                <w:szCs w:val="28"/>
              </w:rPr>
              <w:t>RIDGE</w:t>
            </w:r>
          </w:p>
        </w:tc>
        <w:tc>
          <w:tcPr>
            <w:tcW w:w="2158" w:type="dxa"/>
          </w:tcPr>
          <w:p w14:paraId="02D40550" w14:textId="5EDFF5F1" w:rsidR="005D1485" w:rsidRPr="00E91045" w:rsidRDefault="002E7A53">
            <w:pPr>
              <w:rPr>
                <w:b/>
                <w:bCs/>
                <w:sz w:val="28"/>
                <w:szCs w:val="28"/>
              </w:rPr>
            </w:pPr>
            <w:r w:rsidRPr="00E91045">
              <w:rPr>
                <w:b/>
                <w:bCs/>
                <w:sz w:val="28"/>
                <w:szCs w:val="28"/>
              </w:rPr>
              <w:t>1.1846</w:t>
            </w:r>
          </w:p>
        </w:tc>
        <w:tc>
          <w:tcPr>
            <w:tcW w:w="2158" w:type="dxa"/>
          </w:tcPr>
          <w:p w14:paraId="1ADC72DB" w14:textId="3CD6C510" w:rsidR="005D1485" w:rsidRPr="00E91045" w:rsidRDefault="002E7A53">
            <w:pPr>
              <w:rPr>
                <w:b/>
                <w:bCs/>
                <w:sz w:val="28"/>
                <w:szCs w:val="28"/>
              </w:rPr>
            </w:pPr>
            <w:r w:rsidRPr="00E91045">
              <w:rPr>
                <w:b/>
                <w:bCs/>
                <w:sz w:val="28"/>
                <w:szCs w:val="28"/>
              </w:rPr>
              <w:t>1.3071</w:t>
            </w:r>
          </w:p>
        </w:tc>
        <w:tc>
          <w:tcPr>
            <w:tcW w:w="2158" w:type="dxa"/>
          </w:tcPr>
          <w:p w14:paraId="162EF628" w14:textId="6A64DBD1" w:rsidR="005D1485" w:rsidRPr="00E91045" w:rsidRDefault="002E7A53">
            <w:pPr>
              <w:rPr>
                <w:b/>
                <w:bCs/>
                <w:sz w:val="28"/>
                <w:szCs w:val="28"/>
              </w:rPr>
            </w:pPr>
            <w:r w:rsidRPr="00E91045">
              <w:rPr>
                <w:b/>
                <w:bCs/>
                <w:sz w:val="28"/>
                <w:szCs w:val="28"/>
              </w:rPr>
              <w:t>0.7740</w:t>
            </w:r>
          </w:p>
        </w:tc>
        <w:tc>
          <w:tcPr>
            <w:tcW w:w="2158" w:type="dxa"/>
          </w:tcPr>
          <w:p w14:paraId="22A628A9" w14:textId="3AA5753E" w:rsidR="005D1485" w:rsidRPr="00E91045" w:rsidRDefault="002E7A53">
            <w:pPr>
              <w:rPr>
                <w:b/>
                <w:bCs/>
                <w:sz w:val="28"/>
                <w:szCs w:val="28"/>
              </w:rPr>
            </w:pPr>
            <w:r w:rsidRPr="00E91045">
              <w:rPr>
                <w:b/>
                <w:bCs/>
                <w:sz w:val="28"/>
                <w:szCs w:val="28"/>
              </w:rPr>
              <w:t>0.7584</w:t>
            </w:r>
          </w:p>
        </w:tc>
      </w:tr>
      <w:tr w:rsidR="005D1485" w:rsidRPr="00E91045" w14:paraId="3AA83724" w14:textId="77777777" w:rsidTr="005D1485">
        <w:tc>
          <w:tcPr>
            <w:tcW w:w="2158" w:type="dxa"/>
          </w:tcPr>
          <w:p w14:paraId="5804AE79" w14:textId="0DD53A2A" w:rsidR="005D1485" w:rsidRPr="00E91045" w:rsidRDefault="005D1485">
            <w:pPr>
              <w:rPr>
                <w:b/>
                <w:bCs/>
                <w:sz w:val="28"/>
                <w:szCs w:val="28"/>
              </w:rPr>
            </w:pPr>
            <w:r w:rsidRPr="00E91045">
              <w:rPr>
                <w:b/>
                <w:bCs/>
                <w:sz w:val="28"/>
                <w:szCs w:val="28"/>
              </w:rPr>
              <w:t>BAGG. D.T.</w:t>
            </w:r>
          </w:p>
        </w:tc>
        <w:tc>
          <w:tcPr>
            <w:tcW w:w="2158" w:type="dxa"/>
          </w:tcPr>
          <w:p w14:paraId="46A62E59" w14:textId="090470BA" w:rsidR="005D1485" w:rsidRPr="00E91045" w:rsidRDefault="002E7A53">
            <w:pPr>
              <w:rPr>
                <w:b/>
                <w:bCs/>
                <w:sz w:val="28"/>
                <w:szCs w:val="28"/>
              </w:rPr>
            </w:pPr>
            <w:r w:rsidRPr="00E91045">
              <w:rPr>
                <w:b/>
                <w:bCs/>
                <w:sz w:val="28"/>
                <w:szCs w:val="28"/>
              </w:rPr>
              <w:t>1.1575</w:t>
            </w:r>
          </w:p>
        </w:tc>
        <w:tc>
          <w:tcPr>
            <w:tcW w:w="2158" w:type="dxa"/>
          </w:tcPr>
          <w:p w14:paraId="704CF6BA" w14:textId="19D1206B" w:rsidR="005D1485" w:rsidRPr="00E91045" w:rsidRDefault="002E7A53">
            <w:pPr>
              <w:rPr>
                <w:b/>
                <w:bCs/>
                <w:sz w:val="28"/>
                <w:szCs w:val="28"/>
              </w:rPr>
            </w:pPr>
            <w:r w:rsidRPr="00E91045">
              <w:rPr>
                <w:b/>
                <w:bCs/>
                <w:sz w:val="28"/>
                <w:szCs w:val="28"/>
              </w:rPr>
              <w:t>1.2133</w:t>
            </w:r>
          </w:p>
        </w:tc>
        <w:tc>
          <w:tcPr>
            <w:tcW w:w="2158" w:type="dxa"/>
          </w:tcPr>
          <w:p w14:paraId="53A23B13" w14:textId="19EABB54" w:rsidR="005D1485" w:rsidRPr="00E91045" w:rsidRDefault="002E7A53">
            <w:pPr>
              <w:rPr>
                <w:b/>
                <w:bCs/>
                <w:sz w:val="28"/>
                <w:szCs w:val="28"/>
              </w:rPr>
            </w:pPr>
            <w:r w:rsidRPr="00E91045">
              <w:rPr>
                <w:b/>
                <w:bCs/>
                <w:sz w:val="28"/>
                <w:szCs w:val="28"/>
              </w:rPr>
              <w:t>0.8028</w:t>
            </w:r>
          </w:p>
        </w:tc>
        <w:tc>
          <w:tcPr>
            <w:tcW w:w="2158" w:type="dxa"/>
          </w:tcPr>
          <w:p w14:paraId="11C12B56" w14:textId="18075D56" w:rsidR="005D1485" w:rsidRPr="00E91045" w:rsidRDefault="002E7A53">
            <w:pPr>
              <w:rPr>
                <w:b/>
                <w:bCs/>
                <w:sz w:val="28"/>
                <w:szCs w:val="28"/>
              </w:rPr>
            </w:pPr>
            <w:r w:rsidRPr="00E91045">
              <w:rPr>
                <w:b/>
                <w:bCs/>
                <w:sz w:val="28"/>
                <w:szCs w:val="28"/>
              </w:rPr>
              <w:t>0.6873</w:t>
            </w:r>
          </w:p>
        </w:tc>
      </w:tr>
      <w:tr w:rsidR="005D1485" w:rsidRPr="00E91045" w14:paraId="2B4E740B" w14:textId="77777777" w:rsidTr="005D1485">
        <w:tc>
          <w:tcPr>
            <w:tcW w:w="2158" w:type="dxa"/>
          </w:tcPr>
          <w:p w14:paraId="6258430E" w14:textId="4D269F0C" w:rsidR="005D1485" w:rsidRPr="00E91045" w:rsidRDefault="005D1485">
            <w:pPr>
              <w:rPr>
                <w:b/>
                <w:bCs/>
                <w:sz w:val="28"/>
                <w:szCs w:val="28"/>
              </w:rPr>
            </w:pPr>
            <w:r w:rsidRPr="00E91045">
              <w:rPr>
                <w:b/>
                <w:bCs/>
                <w:sz w:val="28"/>
                <w:szCs w:val="28"/>
              </w:rPr>
              <w:t>BAGG. KNNR</w:t>
            </w:r>
          </w:p>
        </w:tc>
        <w:tc>
          <w:tcPr>
            <w:tcW w:w="2158" w:type="dxa"/>
          </w:tcPr>
          <w:p w14:paraId="6F116E43" w14:textId="7D9C8B99" w:rsidR="005D1485" w:rsidRPr="00E91045" w:rsidRDefault="002E7A53">
            <w:pPr>
              <w:rPr>
                <w:b/>
                <w:bCs/>
                <w:sz w:val="28"/>
                <w:szCs w:val="28"/>
              </w:rPr>
            </w:pPr>
            <w:r w:rsidRPr="00E91045">
              <w:rPr>
                <w:b/>
                <w:bCs/>
                <w:sz w:val="28"/>
                <w:szCs w:val="28"/>
              </w:rPr>
              <w:t>1.1771</w:t>
            </w:r>
          </w:p>
        </w:tc>
        <w:tc>
          <w:tcPr>
            <w:tcW w:w="2158" w:type="dxa"/>
          </w:tcPr>
          <w:p w14:paraId="0ABFFC0D" w14:textId="4616D9BB" w:rsidR="005D1485" w:rsidRPr="00E91045" w:rsidRDefault="002E7A53">
            <w:pPr>
              <w:rPr>
                <w:b/>
                <w:bCs/>
                <w:sz w:val="28"/>
                <w:szCs w:val="28"/>
              </w:rPr>
            </w:pPr>
            <w:r w:rsidRPr="00E91045">
              <w:rPr>
                <w:b/>
                <w:bCs/>
                <w:sz w:val="28"/>
                <w:szCs w:val="28"/>
              </w:rPr>
              <w:t>1.1245</w:t>
            </w:r>
          </w:p>
        </w:tc>
        <w:tc>
          <w:tcPr>
            <w:tcW w:w="2158" w:type="dxa"/>
          </w:tcPr>
          <w:p w14:paraId="02352E02" w14:textId="1AECCD71" w:rsidR="005D1485" w:rsidRPr="00E91045" w:rsidRDefault="002E7A53">
            <w:pPr>
              <w:rPr>
                <w:b/>
                <w:bCs/>
                <w:sz w:val="28"/>
                <w:szCs w:val="28"/>
              </w:rPr>
            </w:pPr>
            <w:r w:rsidRPr="00E91045">
              <w:rPr>
                <w:b/>
                <w:bCs/>
                <w:sz w:val="28"/>
                <w:szCs w:val="28"/>
              </w:rPr>
              <w:t>0.8006</w:t>
            </w:r>
          </w:p>
        </w:tc>
        <w:tc>
          <w:tcPr>
            <w:tcW w:w="2158" w:type="dxa"/>
          </w:tcPr>
          <w:p w14:paraId="4D32A771" w14:textId="0C18ABC6" w:rsidR="005D1485" w:rsidRPr="00E91045" w:rsidRDefault="002E7A53">
            <w:pPr>
              <w:rPr>
                <w:b/>
                <w:bCs/>
                <w:sz w:val="28"/>
                <w:szCs w:val="28"/>
              </w:rPr>
            </w:pPr>
            <w:r w:rsidRPr="00E91045">
              <w:rPr>
                <w:b/>
                <w:bCs/>
                <w:sz w:val="28"/>
                <w:szCs w:val="28"/>
              </w:rPr>
              <w:t>0.6900</w:t>
            </w:r>
          </w:p>
        </w:tc>
      </w:tr>
      <w:tr w:rsidR="005D1485" w:rsidRPr="00E91045" w14:paraId="5983B63E" w14:textId="77777777" w:rsidTr="005D1485">
        <w:tc>
          <w:tcPr>
            <w:tcW w:w="2158" w:type="dxa"/>
          </w:tcPr>
          <w:p w14:paraId="7BC69A3E" w14:textId="3346F2AE" w:rsidR="005D1485" w:rsidRPr="00E91045" w:rsidRDefault="005D1485">
            <w:pPr>
              <w:rPr>
                <w:b/>
                <w:bCs/>
                <w:sz w:val="28"/>
                <w:szCs w:val="28"/>
              </w:rPr>
            </w:pPr>
            <w:r w:rsidRPr="00E91045">
              <w:rPr>
                <w:b/>
                <w:bCs/>
                <w:sz w:val="28"/>
                <w:szCs w:val="28"/>
              </w:rPr>
              <w:t>GRADIENT BOOSTING REGRESSION</w:t>
            </w:r>
          </w:p>
        </w:tc>
        <w:tc>
          <w:tcPr>
            <w:tcW w:w="2158" w:type="dxa"/>
          </w:tcPr>
          <w:p w14:paraId="0D182AF9" w14:textId="2899DFB4" w:rsidR="005D1485" w:rsidRPr="00E91045" w:rsidRDefault="005D1485">
            <w:pPr>
              <w:rPr>
                <w:b/>
                <w:bCs/>
                <w:sz w:val="28"/>
                <w:szCs w:val="28"/>
              </w:rPr>
            </w:pPr>
            <w:r w:rsidRPr="00E91045">
              <w:rPr>
                <w:b/>
                <w:bCs/>
                <w:sz w:val="28"/>
                <w:szCs w:val="28"/>
              </w:rPr>
              <w:t>1.1900</w:t>
            </w:r>
          </w:p>
        </w:tc>
        <w:tc>
          <w:tcPr>
            <w:tcW w:w="2158" w:type="dxa"/>
          </w:tcPr>
          <w:p w14:paraId="73353C0A" w14:textId="6534ECDB" w:rsidR="005D1485" w:rsidRPr="00E91045" w:rsidRDefault="005D1485">
            <w:pPr>
              <w:rPr>
                <w:b/>
                <w:bCs/>
                <w:sz w:val="28"/>
                <w:szCs w:val="28"/>
              </w:rPr>
            </w:pPr>
            <w:r w:rsidRPr="00E91045">
              <w:rPr>
                <w:b/>
                <w:bCs/>
                <w:sz w:val="28"/>
                <w:szCs w:val="28"/>
              </w:rPr>
              <w:t>1.2125</w:t>
            </w:r>
          </w:p>
        </w:tc>
        <w:tc>
          <w:tcPr>
            <w:tcW w:w="2158" w:type="dxa"/>
          </w:tcPr>
          <w:p w14:paraId="5C4D4491" w14:textId="3D041B7C" w:rsidR="005D1485" w:rsidRPr="00E91045" w:rsidRDefault="002E7A53">
            <w:pPr>
              <w:rPr>
                <w:b/>
                <w:bCs/>
                <w:sz w:val="28"/>
                <w:szCs w:val="28"/>
              </w:rPr>
            </w:pPr>
            <w:r w:rsidRPr="00E91045">
              <w:rPr>
                <w:b/>
                <w:bCs/>
                <w:sz w:val="28"/>
                <w:szCs w:val="28"/>
              </w:rPr>
              <w:t>0.7719</w:t>
            </w:r>
          </w:p>
        </w:tc>
        <w:tc>
          <w:tcPr>
            <w:tcW w:w="2158" w:type="dxa"/>
          </w:tcPr>
          <w:p w14:paraId="1B4C4F1C" w14:textId="0279DCAD" w:rsidR="005D1485" w:rsidRPr="00E91045" w:rsidRDefault="002E7A53">
            <w:pPr>
              <w:rPr>
                <w:b/>
                <w:bCs/>
                <w:sz w:val="28"/>
                <w:szCs w:val="28"/>
              </w:rPr>
            </w:pPr>
            <w:r w:rsidRPr="00E91045">
              <w:rPr>
                <w:b/>
                <w:bCs/>
                <w:sz w:val="28"/>
                <w:szCs w:val="28"/>
              </w:rPr>
              <w:t>0.7919</w:t>
            </w:r>
          </w:p>
        </w:tc>
      </w:tr>
      <w:tr w:rsidR="005D1485" w:rsidRPr="00E91045" w14:paraId="4ADC9931" w14:textId="77777777" w:rsidTr="005D1485">
        <w:tc>
          <w:tcPr>
            <w:tcW w:w="2158" w:type="dxa"/>
          </w:tcPr>
          <w:p w14:paraId="57F880EC" w14:textId="27697A89" w:rsidR="005D1485" w:rsidRPr="00E91045" w:rsidRDefault="005D1485">
            <w:pPr>
              <w:rPr>
                <w:b/>
                <w:bCs/>
                <w:sz w:val="28"/>
                <w:szCs w:val="28"/>
              </w:rPr>
            </w:pPr>
            <w:r w:rsidRPr="00E91045">
              <w:rPr>
                <w:b/>
                <w:bCs/>
                <w:sz w:val="28"/>
                <w:szCs w:val="28"/>
              </w:rPr>
              <w:t>SVR</w:t>
            </w:r>
          </w:p>
        </w:tc>
        <w:tc>
          <w:tcPr>
            <w:tcW w:w="2158" w:type="dxa"/>
          </w:tcPr>
          <w:p w14:paraId="7376CDD3" w14:textId="28C96A6D" w:rsidR="005D1485" w:rsidRPr="00E91045" w:rsidRDefault="005D1485">
            <w:pPr>
              <w:rPr>
                <w:b/>
                <w:bCs/>
                <w:sz w:val="28"/>
                <w:szCs w:val="28"/>
              </w:rPr>
            </w:pPr>
            <w:r w:rsidRPr="00E91045">
              <w:rPr>
                <w:b/>
                <w:bCs/>
                <w:sz w:val="28"/>
                <w:szCs w:val="28"/>
              </w:rPr>
              <w:t>1.2310</w:t>
            </w:r>
          </w:p>
        </w:tc>
        <w:tc>
          <w:tcPr>
            <w:tcW w:w="2158" w:type="dxa"/>
          </w:tcPr>
          <w:p w14:paraId="2FC30DAA" w14:textId="1EAD7A65" w:rsidR="005D1485" w:rsidRPr="00E91045" w:rsidRDefault="005D1485">
            <w:pPr>
              <w:rPr>
                <w:b/>
                <w:bCs/>
                <w:sz w:val="28"/>
                <w:szCs w:val="28"/>
              </w:rPr>
            </w:pPr>
            <w:r w:rsidRPr="00E91045">
              <w:rPr>
                <w:b/>
                <w:bCs/>
                <w:sz w:val="28"/>
                <w:szCs w:val="28"/>
              </w:rPr>
              <w:t>1.2986</w:t>
            </w:r>
          </w:p>
        </w:tc>
        <w:tc>
          <w:tcPr>
            <w:tcW w:w="2158" w:type="dxa"/>
          </w:tcPr>
          <w:p w14:paraId="68F00FE4" w14:textId="586E57C9" w:rsidR="005D1485" w:rsidRPr="00E91045" w:rsidRDefault="005D1485">
            <w:pPr>
              <w:rPr>
                <w:b/>
                <w:bCs/>
                <w:sz w:val="28"/>
                <w:szCs w:val="28"/>
              </w:rPr>
            </w:pPr>
            <w:r w:rsidRPr="00E91045">
              <w:rPr>
                <w:b/>
                <w:bCs/>
                <w:sz w:val="28"/>
                <w:szCs w:val="28"/>
              </w:rPr>
              <w:t>0.7533</w:t>
            </w:r>
          </w:p>
        </w:tc>
        <w:tc>
          <w:tcPr>
            <w:tcW w:w="2158" w:type="dxa"/>
          </w:tcPr>
          <w:p w14:paraId="5C9E9590" w14:textId="7F2FA156" w:rsidR="005D1485" w:rsidRPr="00E91045" w:rsidRDefault="005D1485">
            <w:pPr>
              <w:rPr>
                <w:b/>
                <w:bCs/>
                <w:sz w:val="28"/>
                <w:szCs w:val="28"/>
              </w:rPr>
            </w:pPr>
            <w:r w:rsidRPr="00E91045">
              <w:rPr>
                <w:b/>
                <w:bCs/>
                <w:sz w:val="28"/>
                <w:szCs w:val="28"/>
              </w:rPr>
              <w:t>0.7702</w:t>
            </w:r>
          </w:p>
        </w:tc>
      </w:tr>
    </w:tbl>
    <w:p w14:paraId="4043BB3F" w14:textId="73A87044" w:rsidR="00C705E9" w:rsidRPr="00E91045" w:rsidRDefault="00C705E9">
      <w:pPr>
        <w:rPr>
          <w:b/>
          <w:bCs/>
          <w:sz w:val="28"/>
          <w:szCs w:val="28"/>
        </w:rPr>
      </w:pPr>
    </w:p>
    <w:p w14:paraId="1968A770" w14:textId="77777777" w:rsidR="00CE3165" w:rsidRPr="00E91045" w:rsidRDefault="00CE3165">
      <w:pPr>
        <w:rPr>
          <w:b/>
          <w:bCs/>
          <w:sz w:val="28"/>
          <w:szCs w:val="28"/>
        </w:rPr>
      </w:pPr>
    </w:p>
    <w:p w14:paraId="1574CBDB" w14:textId="77777777" w:rsidR="00B066C2" w:rsidRPr="00E91045" w:rsidRDefault="00B066C2">
      <w:pPr>
        <w:rPr>
          <w:b/>
          <w:bCs/>
          <w:sz w:val="28"/>
          <w:szCs w:val="28"/>
        </w:rPr>
      </w:pPr>
    </w:p>
    <w:p w14:paraId="3255559A" w14:textId="77777777" w:rsidR="00BD20AD" w:rsidRPr="00E91045" w:rsidRDefault="00BD20A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67"/>
        <w:gridCol w:w="4468"/>
        <w:gridCol w:w="719"/>
        <w:gridCol w:w="3957"/>
        <w:gridCol w:w="1079"/>
      </w:tblGrid>
      <w:tr w:rsidR="0048120C" w:rsidRPr="00E91045" w14:paraId="0C35746C" w14:textId="77777777" w:rsidTr="000F0D2E">
        <w:trPr>
          <w:trHeight w:val="3990"/>
        </w:trPr>
        <w:tc>
          <w:tcPr>
            <w:tcW w:w="567" w:type="dxa"/>
          </w:tcPr>
          <w:p w14:paraId="4B1B147D" w14:textId="47FBAFD1" w:rsidR="0048120C" w:rsidRPr="00E91045" w:rsidRDefault="0048120C"/>
        </w:tc>
        <w:tc>
          <w:tcPr>
            <w:tcW w:w="4468" w:type="dxa"/>
          </w:tcPr>
          <w:p w14:paraId="68EDDFD7" w14:textId="01527DA6" w:rsidR="0048120C" w:rsidRPr="00E91045" w:rsidRDefault="00091BF8" w:rsidP="000F0D2E">
            <w:pPr>
              <w:pStyle w:val="Text"/>
              <w:jc w:val="both"/>
            </w:pPr>
            <w:r w:rsidRPr="00E91045">
              <w:t>WITH ALL THE ACCURACY SCORE WE CAN SAY THAT ALL THE MODEL HAVE A MODERATE ACCURACY AND WE CAN CHOOSE ANY OF THEM WITH HAVING ACCURACY OF MORE THAN 70% IN EACH OF THEM</w:t>
            </w:r>
          </w:p>
        </w:tc>
        <w:tc>
          <w:tcPr>
            <w:tcW w:w="719" w:type="dxa"/>
          </w:tcPr>
          <w:p w14:paraId="08B1328B" w14:textId="77777777" w:rsidR="0048120C" w:rsidRPr="00E91045" w:rsidRDefault="0048120C" w:rsidP="0048120C">
            <w:pPr>
              <w:pStyle w:val="Text"/>
            </w:pPr>
          </w:p>
        </w:tc>
        <w:tc>
          <w:tcPr>
            <w:tcW w:w="3957" w:type="dxa"/>
          </w:tcPr>
          <w:p w14:paraId="10ECC681" w14:textId="1857633C" w:rsidR="0048120C" w:rsidRPr="00E91045" w:rsidRDefault="00091BF8" w:rsidP="000F0D2E">
            <w:pPr>
              <w:pStyle w:val="Text"/>
              <w:jc w:val="both"/>
            </w:pPr>
            <w:r w:rsidRPr="00E91045">
              <w:t>THE BEST OF ALL CAN BE SAID TO GRADIENT BOOSTING REGRESSION</w:t>
            </w:r>
          </w:p>
        </w:tc>
        <w:tc>
          <w:tcPr>
            <w:tcW w:w="1079" w:type="dxa"/>
          </w:tcPr>
          <w:p w14:paraId="66880BB1" w14:textId="77777777" w:rsidR="0048120C" w:rsidRPr="00E91045" w:rsidRDefault="0048120C"/>
        </w:tc>
      </w:tr>
    </w:tbl>
    <w:p w14:paraId="79C01505" w14:textId="7AB90A00" w:rsidR="0048120C" w:rsidRPr="00E91045" w:rsidRDefault="0048120C"/>
    <w:p w14:paraId="27C19671" w14:textId="5B49AA90" w:rsidR="004C4DCB" w:rsidRPr="00E91045" w:rsidRDefault="004C4DCB"/>
    <w:p w14:paraId="342132A0" w14:textId="789FF592" w:rsidR="004C4DCB" w:rsidRPr="00E91045" w:rsidRDefault="004C4DCB"/>
    <w:p w14:paraId="2B9CCCE3" w14:textId="396CFB34" w:rsidR="004C4DCB" w:rsidRPr="00E91045" w:rsidRDefault="004C4DCB"/>
    <w:p w14:paraId="24EDD275" w14:textId="52AFA0CE" w:rsidR="004C4DCB" w:rsidRPr="00E91045" w:rsidRDefault="004C4DCB"/>
    <w:p w14:paraId="36B8D18F" w14:textId="6B4C22CE" w:rsidR="004C4DCB" w:rsidRPr="00E91045" w:rsidRDefault="004C4DCB"/>
    <w:p w14:paraId="62E01A17" w14:textId="4A55DBDE" w:rsidR="004C4DCB" w:rsidRPr="00E91045" w:rsidRDefault="004C4DCB"/>
    <w:p w14:paraId="5AE0A29F" w14:textId="76CB98D5" w:rsidR="004C4DCB" w:rsidRPr="00E91045" w:rsidRDefault="004C4DCB"/>
    <w:p w14:paraId="7BB312DE" w14:textId="1FE7D9A5" w:rsidR="004C4DCB" w:rsidRPr="00E91045" w:rsidRDefault="004C4DCB"/>
    <w:p w14:paraId="1C954052" w14:textId="24D1582B" w:rsidR="004C4DCB" w:rsidRPr="00E91045" w:rsidRDefault="004C4DCB"/>
    <w:p w14:paraId="0E301CF3" w14:textId="66D35A03" w:rsidR="004C4DCB" w:rsidRPr="00E91045" w:rsidRDefault="004C4DCB"/>
    <w:p w14:paraId="553106B8" w14:textId="54DBB4AF" w:rsidR="004C4DCB" w:rsidRPr="00E91045" w:rsidRDefault="004C4DCB"/>
    <w:p w14:paraId="0BAF7060" w14:textId="6476BB56" w:rsidR="004C4DCB" w:rsidRPr="00E91045" w:rsidRDefault="004C4DCB"/>
    <w:p w14:paraId="39FDAF61" w14:textId="543DED9C" w:rsidR="004C4DCB" w:rsidRPr="00E91045" w:rsidRDefault="004C4DCB"/>
    <w:p w14:paraId="66D15D8D" w14:textId="08FEC8F0" w:rsidR="004C4DCB" w:rsidRPr="00E91045" w:rsidRDefault="004C4DCB"/>
    <w:p w14:paraId="316F4314" w14:textId="146D3055" w:rsidR="004C4DCB" w:rsidRPr="00E91045" w:rsidRDefault="004C4DCB"/>
    <w:p w14:paraId="3BE3ED18" w14:textId="320B7EBF" w:rsidR="004C4DCB" w:rsidRPr="00E91045" w:rsidRDefault="004C4DCB"/>
    <w:p w14:paraId="7E0A34BB" w14:textId="07082E5D" w:rsidR="004C4DCB" w:rsidRPr="00E91045" w:rsidRDefault="007878FE">
      <w:r w:rsidRPr="00E91045">
        <w:lastRenderedPageBreak/>
        <w:t>SOME OF THE MAJOR PROBLEM FACED:</w:t>
      </w:r>
    </w:p>
    <w:p w14:paraId="5FE7653F" w14:textId="4B241C52" w:rsidR="007878FE" w:rsidRPr="00E91045" w:rsidRDefault="007878FE"/>
    <w:p w14:paraId="435F47FC" w14:textId="53877E7D" w:rsidR="007878FE" w:rsidRPr="00E91045" w:rsidRDefault="007878FE">
      <w:r w:rsidRPr="00E91045">
        <w:t>DATA IS SCEWED AND STANDARD SCALAR SHOULD BE APPLIED AS THERE IS A UNIT DIFFERENCE BUT AS WE APPLIED IT THE ACCURACY DECRESED DRASTICALLY.</w:t>
      </w:r>
    </w:p>
    <w:p w14:paraId="100C7015" w14:textId="483493F8" w:rsidR="007878FE" w:rsidRPr="00E91045" w:rsidRDefault="007878FE"/>
    <w:p w14:paraId="241D6FBB" w14:textId="46CB2F13" w:rsidR="007878FE" w:rsidRPr="00E91045" w:rsidRDefault="007878FE">
      <w:r w:rsidRPr="00E91045">
        <w:t>INFORMATION WHICH WAS NEEDED WERE NOT ABLE TO SCRAPED FROM THE WEBSITE.</w:t>
      </w:r>
    </w:p>
    <w:p w14:paraId="7BD9D3F9" w14:textId="6EA6031F" w:rsidR="007878FE" w:rsidRPr="00E91045" w:rsidRDefault="007878FE"/>
    <w:p w14:paraId="71D2AC47" w14:textId="33A61E32" w:rsidR="007878FE" w:rsidRPr="00E91045" w:rsidRDefault="007878FE">
      <w:r w:rsidRPr="00E91045">
        <w:t>WE WERE HAVING JUST ONE NUMERICAL COLUMN AND NEEDED TO MAINTAIN IT.</w:t>
      </w:r>
    </w:p>
    <w:p w14:paraId="06E133BE" w14:textId="088AAFC2" w:rsidR="007878FE" w:rsidRPr="00E91045" w:rsidRDefault="007878FE"/>
    <w:p w14:paraId="4B854DA3" w14:textId="7C2F2100" w:rsidR="007878FE" w:rsidRPr="00E91045" w:rsidRDefault="007878FE">
      <w:r w:rsidRPr="00E91045">
        <w:t>CLEANING OF DATA TOOK MAJOR PART.</w:t>
      </w:r>
    </w:p>
    <w:p w14:paraId="3711FC9B" w14:textId="481486AC" w:rsidR="007878FE" w:rsidRPr="00E91045" w:rsidRDefault="007878FE"/>
    <w:p w14:paraId="567F4F72" w14:textId="66D691BD" w:rsidR="007878FE" w:rsidRPr="00E91045" w:rsidRDefault="007878FE">
      <w:r w:rsidRPr="00E91045">
        <w:t>WE APPLIED OUR MODLE TO WHOLE DATA SET HAVING DIFFERENT TYPES OF HOUSES BUT THE ACCURACY WHICH WAS THERE WAS EVEN LESS THAN 15%.</w:t>
      </w:r>
    </w:p>
    <w:p w14:paraId="50A1EDCE" w14:textId="6F2CD21F" w:rsidR="007878FE" w:rsidRPr="00E91045" w:rsidRDefault="007878FE"/>
    <w:p w14:paraId="2585EABF" w14:textId="77777777" w:rsidR="007878FE" w:rsidRPr="00E91045" w:rsidRDefault="007878FE"/>
    <w:p w14:paraId="4C27A11D" w14:textId="77777777" w:rsidR="007878FE" w:rsidRPr="00E91045" w:rsidRDefault="007878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E91045" w14:paraId="6AD41CA6" w14:textId="77777777" w:rsidTr="00185F4A">
        <w:trPr>
          <w:trHeight w:val="6254"/>
        </w:trPr>
        <w:tc>
          <w:tcPr>
            <w:tcW w:w="1079" w:type="dxa"/>
          </w:tcPr>
          <w:p w14:paraId="58F34D16" w14:textId="77777777" w:rsidR="0048120C" w:rsidRPr="00E91045" w:rsidRDefault="0048120C"/>
        </w:tc>
        <w:tc>
          <w:tcPr>
            <w:tcW w:w="8632" w:type="dxa"/>
            <w:gridSpan w:val="5"/>
            <w:tcBorders>
              <w:bottom w:val="single" w:sz="18" w:space="0" w:color="476166" w:themeColor="accent1"/>
            </w:tcBorders>
            <w:vAlign w:val="center"/>
          </w:tcPr>
          <w:p w14:paraId="08E130F8" w14:textId="1A824859" w:rsidR="0048120C" w:rsidRPr="00E91045" w:rsidRDefault="0048120C" w:rsidP="00837914">
            <w:pPr>
              <w:pStyle w:val="Quote"/>
            </w:pPr>
          </w:p>
        </w:tc>
        <w:tc>
          <w:tcPr>
            <w:tcW w:w="1079" w:type="dxa"/>
          </w:tcPr>
          <w:p w14:paraId="422043C1" w14:textId="77777777" w:rsidR="0048120C" w:rsidRPr="00E91045" w:rsidRDefault="0048120C"/>
        </w:tc>
      </w:tr>
      <w:tr w:rsidR="0048120C" w:rsidRPr="00E91045" w14:paraId="6A4F9DF9" w14:textId="77777777" w:rsidTr="00185F4A">
        <w:trPr>
          <w:trHeight w:val="339"/>
        </w:trPr>
        <w:tc>
          <w:tcPr>
            <w:tcW w:w="2158" w:type="dxa"/>
            <w:gridSpan w:val="2"/>
          </w:tcPr>
          <w:p w14:paraId="665C0ED4" w14:textId="77777777" w:rsidR="0048120C" w:rsidRPr="00E91045" w:rsidRDefault="0048120C"/>
        </w:tc>
        <w:tc>
          <w:tcPr>
            <w:tcW w:w="2158" w:type="dxa"/>
          </w:tcPr>
          <w:p w14:paraId="74B1C509" w14:textId="77777777" w:rsidR="0048120C" w:rsidRPr="00E91045" w:rsidRDefault="0048120C"/>
        </w:tc>
        <w:tc>
          <w:tcPr>
            <w:tcW w:w="2158" w:type="dxa"/>
          </w:tcPr>
          <w:p w14:paraId="62E0EB4B" w14:textId="77777777" w:rsidR="0048120C" w:rsidRPr="00E91045" w:rsidRDefault="0048120C"/>
        </w:tc>
        <w:tc>
          <w:tcPr>
            <w:tcW w:w="2158" w:type="dxa"/>
          </w:tcPr>
          <w:p w14:paraId="69AF945B" w14:textId="77777777" w:rsidR="0048120C" w:rsidRPr="00E91045" w:rsidRDefault="0048120C"/>
        </w:tc>
        <w:tc>
          <w:tcPr>
            <w:tcW w:w="2158" w:type="dxa"/>
            <w:gridSpan w:val="2"/>
          </w:tcPr>
          <w:p w14:paraId="0FDB476B" w14:textId="77777777" w:rsidR="0048120C" w:rsidRPr="00E91045" w:rsidRDefault="0048120C"/>
        </w:tc>
      </w:tr>
      <w:tr w:rsidR="0048120C" w:rsidRPr="00E91045" w14:paraId="2C14AECC" w14:textId="77777777" w:rsidTr="00185F4A">
        <w:tc>
          <w:tcPr>
            <w:tcW w:w="1079" w:type="dxa"/>
          </w:tcPr>
          <w:p w14:paraId="0B6C4BF3" w14:textId="77777777" w:rsidR="0048120C" w:rsidRPr="00E91045" w:rsidRDefault="0048120C"/>
        </w:tc>
        <w:tc>
          <w:tcPr>
            <w:tcW w:w="8632" w:type="dxa"/>
            <w:gridSpan w:val="5"/>
          </w:tcPr>
          <w:p w14:paraId="54AA71BB" w14:textId="131E3316" w:rsidR="0048120C" w:rsidRPr="00E91045" w:rsidRDefault="0048120C"/>
        </w:tc>
        <w:tc>
          <w:tcPr>
            <w:tcW w:w="1079" w:type="dxa"/>
          </w:tcPr>
          <w:p w14:paraId="29DA0593" w14:textId="77777777" w:rsidR="0048120C" w:rsidRPr="00E91045" w:rsidRDefault="0048120C"/>
        </w:tc>
      </w:tr>
    </w:tbl>
    <w:p w14:paraId="30828C25" w14:textId="77777777" w:rsidR="0048120C" w:rsidRPr="00E91045" w:rsidRDefault="0048120C"/>
    <w:sectPr w:rsidR="0048120C" w:rsidRPr="00E91045" w:rsidSect="00E74B29">
      <w:footerReference w:type="even" r:id="rId66"/>
      <w:footerReference w:type="default" r:id="rId6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23CFF" w14:textId="77777777" w:rsidR="00C23E31" w:rsidRDefault="00C23E31" w:rsidP="00E74B29">
      <w:r>
        <w:separator/>
      </w:r>
    </w:p>
  </w:endnote>
  <w:endnote w:type="continuationSeparator" w:id="0">
    <w:p w14:paraId="28372D9C" w14:textId="77777777" w:rsidR="00C23E31" w:rsidRDefault="00C23E3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4B6A1FB3"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4EF53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F266A"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5FC85228" w14:textId="77777777" w:rsidTr="006709F1">
      <w:tc>
        <w:tcPr>
          <w:tcW w:w="1079" w:type="dxa"/>
        </w:tcPr>
        <w:p w14:paraId="4E419955" w14:textId="77777777" w:rsidR="00E74B29" w:rsidRPr="00E74B29" w:rsidRDefault="00E74B29" w:rsidP="006709F1">
          <w:pPr>
            <w:pStyle w:val="Footer"/>
          </w:pPr>
        </w:p>
      </w:tc>
      <w:tc>
        <w:tcPr>
          <w:tcW w:w="5395" w:type="dxa"/>
        </w:tcPr>
        <w:p w14:paraId="45A43024" w14:textId="77777777" w:rsidR="00E74B29" w:rsidRPr="00874FE7" w:rsidRDefault="00C23E31" w:rsidP="006709F1">
          <w:pPr>
            <w:pStyle w:val="Footer"/>
          </w:pPr>
          <w:sdt>
            <w:sdtPr>
              <w:id w:val="707152945"/>
              <w:placeholder>
                <w:docPart w:val="8C02BB5AD4D24F8D90249FB4504B4F8E"/>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6D79BE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8841FE4" w14:textId="77777777" w:rsidR="00E74B29" w:rsidRPr="00E74B29" w:rsidRDefault="00E74B29" w:rsidP="006709F1">
          <w:pPr>
            <w:pStyle w:val="Footer"/>
          </w:pPr>
        </w:p>
      </w:tc>
    </w:tr>
  </w:tbl>
  <w:p w14:paraId="2304AAB0"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BCC9DA" w14:textId="77777777" w:rsidR="00C23E31" w:rsidRDefault="00C23E31" w:rsidP="00E74B29">
      <w:r>
        <w:separator/>
      </w:r>
    </w:p>
  </w:footnote>
  <w:footnote w:type="continuationSeparator" w:id="0">
    <w:p w14:paraId="30CF7127" w14:textId="77777777" w:rsidR="00C23E31" w:rsidRDefault="00C23E3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9074FDC"/>
    <w:multiLevelType w:val="multilevel"/>
    <w:tmpl w:val="EB3A996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532C1531"/>
    <w:multiLevelType w:val="multilevel"/>
    <w:tmpl w:val="28C2E7C6"/>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701127E"/>
    <w:multiLevelType w:val="multilevel"/>
    <w:tmpl w:val="4342A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86B0F61"/>
    <w:multiLevelType w:val="hybridMultilevel"/>
    <w:tmpl w:val="01D8F344"/>
    <w:lvl w:ilvl="0" w:tplc="861E9CC6">
      <w:start w:val="1"/>
      <w:numFmt w:val="decimal"/>
      <w:lvlText w:val="%1)"/>
      <w:lvlJc w:val="left"/>
      <w:pPr>
        <w:ind w:left="825" w:hanging="360"/>
      </w:pPr>
    </w:lvl>
    <w:lvl w:ilvl="1" w:tplc="04090019">
      <w:start w:val="1"/>
      <w:numFmt w:val="lowerLetter"/>
      <w:lvlText w:val="%2."/>
      <w:lvlJc w:val="left"/>
      <w:pPr>
        <w:ind w:left="1545" w:hanging="360"/>
      </w:pPr>
    </w:lvl>
    <w:lvl w:ilvl="2" w:tplc="0409001B">
      <w:start w:val="1"/>
      <w:numFmt w:val="lowerRoman"/>
      <w:lvlText w:val="%3."/>
      <w:lvlJc w:val="right"/>
      <w:pPr>
        <w:ind w:left="2265" w:hanging="180"/>
      </w:pPr>
    </w:lvl>
    <w:lvl w:ilvl="3" w:tplc="0409000F">
      <w:start w:val="1"/>
      <w:numFmt w:val="decimal"/>
      <w:lvlText w:val="%4."/>
      <w:lvlJc w:val="left"/>
      <w:pPr>
        <w:ind w:left="2985" w:hanging="360"/>
      </w:pPr>
    </w:lvl>
    <w:lvl w:ilvl="4" w:tplc="04090019">
      <w:start w:val="1"/>
      <w:numFmt w:val="lowerLetter"/>
      <w:lvlText w:val="%5."/>
      <w:lvlJc w:val="left"/>
      <w:pPr>
        <w:ind w:left="3705" w:hanging="360"/>
      </w:pPr>
    </w:lvl>
    <w:lvl w:ilvl="5" w:tplc="0409001B">
      <w:start w:val="1"/>
      <w:numFmt w:val="lowerRoman"/>
      <w:lvlText w:val="%6."/>
      <w:lvlJc w:val="right"/>
      <w:pPr>
        <w:ind w:left="4425" w:hanging="180"/>
      </w:pPr>
    </w:lvl>
    <w:lvl w:ilvl="6" w:tplc="0409000F">
      <w:start w:val="1"/>
      <w:numFmt w:val="decimal"/>
      <w:lvlText w:val="%7."/>
      <w:lvlJc w:val="left"/>
      <w:pPr>
        <w:ind w:left="5145" w:hanging="360"/>
      </w:pPr>
    </w:lvl>
    <w:lvl w:ilvl="7" w:tplc="04090019">
      <w:start w:val="1"/>
      <w:numFmt w:val="lowerLetter"/>
      <w:lvlText w:val="%8."/>
      <w:lvlJc w:val="left"/>
      <w:pPr>
        <w:ind w:left="5865" w:hanging="360"/>
      </w:pPr>
    </w:lvl>
    <w:lvl w:ilvl="8" w:tplc="0409001B">
      <w:start w:val="1"/>
      <w:numFmt w:val="lowerRoman"/>
      <w:lvlText w:val="%9."/>
      <w:lvlJc w:val="right"/>
      <w:pPr>
        <w:ind w:left="6585" w:hanging="1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0AD"/>
    <w:rsid w:val="0002088B"/>
    <w:rsid w:val="00021CCD"/>
    <w:rsid w:val="00086FA5"/>
    <w:rsid w:val="00091BF8"/>
    <w:rsid w:val="000E43C7"/>
    <w:rsid w:val="000E4641"/>
    <w:rsid w:val="000F0D2E"/>
    <w:rsid w:val="00151F66"/>
    <w:rsid w:val="00177F8D"/>
    <w:rsid w:val="00185F4A"/>
    <w:rsid w:val="001A3272"/>
    <w:rsid w:val="001C78FA"/>
    <w:rsid w:val="00236725"/>
    <w:rsid w:val="00255A1A"/>
    <w:rsid w:val="00256464"/>
    <w:rsid w:val="002A5ECF"/>
    <w:rsid w:val="002D2200"/>
    <w:rsid w:val="002E7A53"/>
    <w:rsid w:val="003C0FF7"/>
    <w:rsid w:val="003D2D8A"/>
    <w:rsid w:val="0040564B"/>
    <w:rsid w:val="00412828"/>
    <w:rsid w:val="0044466E"/>
    <w:rsid w:val="00472EB1"/>
    <w:rsid w:val="0048120C"/>
    <w:rsid w:val="00482C6E"/>
    <w:rsid w:val="00483F62"/>
    <w:rsid w:val="004909D9"/>
    <w:rsid w:val="004C4DCB"/>
    <w:rsid w:val="00521481"/>
    <w:rsid w:val="005D1485"/>
    <w:rsid w:val="005E0020"/>
    <w:rsid w:val="006019EB"/>
    <w:rsid w:val="00626F49"/>
    <w:rsid w:val="00665110"/>
    <w:rsid w:val="006709F1"/>
    <w:rsid w:val="006B450D"/>
    <w:rsid w:val="006C60E6"/>
    <w:rsid w:val="00764DE3"/>
    <w:rsid w:val="007808F1"/>
    <w:rsid w:val="007878FE"/>
    <w:rsid w:val="007A4757"/>
    <w:rsid w:val="007C4B8D"/>
    <w:rsid w:val="007F248E"/>
    <w:rsid w:val="007F7979"/>
    <w:rsid w:val="008038E6"/>
    <w:rsid w:val="00837914"/>
    <w:rsid w:val="00871A79"/>
    <w:rsid w:val="00874FE7"/>
    <w:rsid w:val="00876280"/>
    <w:rsid w:val="008D0352"/>
    <w:rsid w:val="008E34C3"/>
    <w:rsid w:val="0093376A"/>
    <w:rsid w:val="00952F7D"/>
    <w:rsid w:val="0095496A"/>
    <w:rsid w:val="00993A0D"/>
    <w:rsid w:val="009A046C"/>
    <w:rsid w:val="009A38BA"/>
    <w:rsid w:val="00AF736C"/>
    <w:rsid w:val="00B066C2"/>
    <w:rsid w:val="00B20F49"/>
    <w:rsid w:val="00B43E11"/>
    <w:rsid w:val="00BD20AD"/>
    <w:rsid w:val="00C15820"/>
    <w:rsid w:val="00C17076"/>
    <w:rsid w:val="00C23E31"/>
    <w:rsid w:val="00C31E8B"/>
    <w:rsid w:val="00C705E9"/>
    <w:rsid w:val="00C755AB"/>
    <w:rsid w:val="00CE3165"/>
    <w:rsid w:val="00D35C33"/>
    <w:rsid w:val="00D43125"/>
    <w:rsid w:val="00D66A3A"/>
    <w:rsid w:val="00DD714B"/>
    <w:rsid w:val="00DF198B"/>
    <w:rsid w:val="00E2513A"/>
    <w:rsid w:val="00E330F2"/>
    <w:rsid w:val="00E74B29"/>
    <w:rsid w:val="00E91045"/>
    <w:rsid w:val="00E94701"/>
    <w:rsid w:val="00F1066A"/>
    <w:rsid w:val="00F14EAF"/>
    <w:rsid w:val="00F27902"/>
    <w:rsid w:val="00F37259"/>
    <w:rsid w:val="00F50791"/>
    <w:rsid w:val="00F92672"/>
    <w:rsid w:val="00FB2F1A"/>
    <w:rsid w:val="00FF2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E79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F14EAF"/>
    <w:rPr>
      <w:color w:val="0000FF" w:themeColor="hyperlink"/>
      <w:u w:val="single"/>
    </w:rPr>
  </w:style>
  <w:style w:type="character" w:styleId="UnresolvedMention">
    <w:name w:val="Unresolved Mention"/>
    <w:basedOn w:val="DefaultParagraphFont"/>
    <w:uiPriority w:val="99"/>
    <w:semiHidden/>
    <w:unhideWhenUsed/>
    <w:rsid w:val="00F14EAF"/>
    <w:rPr>
      <w:color w:val="605E5C"/>
      <w:shd w:val="clear" w:color="auto" w:fill="E1DFDD"/>
    </w:rPr>
  </w:style>
  <w:style w:type="paragraph" w:styleId="HTMLPreformatted">
    <w:name w:val="HTML Preformatted"/>
    <w:basedOn w:val="Normal"/>
    <w:link w:val="HTMLPreformattedChar"/>
    <w:uiPriority w:val="99"/>
    <w:semiHidden/>
    <w:unhideWhenUsed/>
    <w:rsid w:val="0048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83F62"/>
    <w:rPr>
      <w:rFonts w:ascii="Courier New" w:eastAsia="Times New Roman" w:hAnsi="Courier New" w:cs="Courier New"/>
      <w:sz w:val="20"/>
      <w:szCs w:val="20"/>
      <w:lang w:val="en-IN" w:eastAsia="en-IN"/>
    </w:rPr>
  </w:style>
  <w:style w:type="paragraph" w:styleId="ListParagraph">
    <w:name w:val="List Paragraph"/>
    <w:basedOn w:val="Normal"/>
    <w:uiPriority w:val="34"/>
    <w:qFormat/>
    <w:rsid w:val="00871A79"/>
    <w:pPr>
      <w:spacing w:after="160" w:line="256" w:lineRule="auto"/>
      <w:ind w:left="720"/>
      <w:contextualSpacing/>
    </w:pPr>
    <w:rPr>
      <w:rFonts w:eastAsiaTheme="minorEastAsia"/>
      <w:sz w:val="22"/>
      <w:szCs w:val="22"/>
    </w:rPr>
  </w:style>
  <w:style w:type="character" w:styleId="Strong">
    <w:name w:val="Strong"/>
    <w:basedOn w:val="DefaultParagraphFont"/>
    <w:uiPriority w:val="22"/>
    <w:qFormat/>
    <w:rsid w:val="00B20F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0739">
      <w:bodyDiv w:val="1"/>
      <w:marLeft w:val="0"/>
      <w:marRight w:val="0"/>
      <w:marTop w:val="0"/>
      <w:marBottom w:val="0"/>
      <w:divBdr>
        <w:top w:val="none" w:sz="0" w:space="0" w:color="auto"/>
        <w:left w:val="none" w:sz="0" w:space="0" w:color="auto"/>
        <w:bottom w:val="none" w:sz="0" w:space="0" w:color="auto"/>
        <w:right w:val="none" w:sz="0" w:space="0" w:color="auto"/>
      </w:divBdr>
    </w:div>
    <w:div w:id="74594935">
      <w:bodyDiv w:val="1"/>
      <w:marLeft w:val="0"/>
      <w:marRight w:val="0"/>
      <w:marTop w:val="0"/>
      <w:marBottom w:val="0"/>
      <w:divBdr>
        <w:top w:val="none" w:sz="0" w:space="0" w:color="auto"/>
        <w:left w:val="none" w:sz="0" w:space="0" w:color="auto"/>
        <w:bottom w:val="none" w:sz="0" w:space="0" w:color="auto"/>
        <w:right w:val="none" w:sz="0" w:space="0" w:color="auto"/>
      </w:divBdr>
    </w:div>
    <w:div w:id="245842568">
      <w:bodyDiv w:val="1"/>
      <w:marLeft w:val="0"/>
      <w:marRight w:val="0"/>
      <w:marTop w:val="0"/>
      <w:marBottom w:val="0"/>
      <w:divBdr>
        <w:top w:val="none" w:sz="0" w:space="0" w:color="auto"/>
        <w:left w:val="none" w:sz="0" w:space="0" w:color="auto"/>
        <w:bottom w:val="none" w:sz="0" w:space="0" w:color="auto"/>
        <w:right w:val="none" w:sz="0" w:space="0" w:color="auto"/>
      </w:divBdr>
    </w:div>
    <w:div w:id="614866906">
      <w:bodyDiv w:val="1"/>
      <w:marLeft w:val="0"/>
      <w:marRight w:val="0"/>
      <w:marTop w:val="0"/>
      <w:marBottom w:val="0"/>
      <w:divBdr>
        <w:top w:val="none" w:sz="0" w:space="0" w:color="auto"/>
        <w:left w:val="none" w:sz="0" w:space="0" w:color="auto"/>
        <w:bottom w:val="none" w:sz="0" w:space="0" w:color="auto"/>
        <w:right w:val="none" w:sz="0" w:space="0" w:color="auto"/>
      </w:divBdr>
    </w:div>
    <w:div w:id="763963778">
      <w:bodyDiv w:val="1"/>
      <w:marLeft w:val="0"/>
      <w:marRight w:val="0"/>
      <w:marTop w:val="0"/>
      <w:marBottom w:val="0"/>
      <w:divBdr>
        <w:top w:val="none" w:sz="0" w:space="0" w:color="auto"/>
        <w:left w:val="none" w:sz="0" w:space="0" w:color="auto"/>
        <w:bottom w:val="none" w:sz="0" w:space="0" w:color="auto"/>
        <w:right w:val="none" w:sz="0" w:space="0" w:color="auto"/>
      </w:divBdr>
    </w:div>
    <w:div w:id="822234256">
      <w:bodyDiv w:val="1"/>
      <w:marLeft w:val="0"/>
      <w:marRight w:val="0"/>
      <w:marTop w:val="0"/>
      <w:marBottom w:val="0"/>
      <w:divBdr>
        <w:top w:val="none" w:sz="0" w:space="0" w:color="auto"/>
        <w:left w:val="none" w:sz="0" w:space="0" w:color="auto"/>
        <w:bottom w:val="none" w:sz="0" w:space="0" w:color="auto"/>
        <w:right w:val="none" w:sz="0" w:space="0" w:color="auto"/>
      </w:divBdr>
    </w:div>
    <w:div w:id="858198552">
      <w:bodyDiv w:val="1"/>
      <w:marLeft w:val="0"/>
      <w:marRight w:val="0"/>
      <w:marTop w:val="0"/>
      <w:marBottom w:val="0"/>
      <w:divBdr>
        <w:top w:val="none" w:sz="0" w:space="0" w:color="auto"/>
        <w:left w:val="none" w:sz="0" w:space="0" w:color="auto"/>
        <w:bottom w:val="none" w:sz="0" w:space="0" w:color="auto"/>
        <w:right w:val="none" w:sz="0" w:space="0" w:color="auto"/>
      </w:divBdr>
    </w:div>
    <w:div w:id="980424657">
      <w:bodyDiv w:val="1"/>
      <w:marLeft w:val="0"/>
      <w:marRight w:val="0"/>
      <w:marTop w:val="0"/>
      <w:marBottom w:val="0"/>
      <w:divBdr>
        <w:top w:val="none" w:sz="0" w:space="0" w:color="auto"/>
        <w:left w:val="none" w:sz="0" w:space="0" w:color="auto"/>
        <w:bottom w:val="none" w:sz="0" w:space="0" w:color="auto"/>
        <w:right w:val="none" w:sz="0" w:space="0" w:color="auto"/>
      </w:divBdr>
    </w:div>
    <w:div w:id="1167283950">
      <w:bodyDiv w:val="1"/>
      <w:marLeft w:val="0"/>
      <w:marRight w:val="0"/>
      <w:marTop w:val="0"/>
      <w:marBottom w:val="0"/>
      <w:divBdr>
        <w:top w:val="none" w:sz="0" w:space="0" w:color="auto"/>
        <w:left w:val="none" w:sz="0" w:space="0" w:color="auto"/>
        <w:bottom w:val="none" w:sz="0" w:space="0" w:color="auto"/>
        <w:right w:val="none" w:sz="0" w:space="0" w:color="auto"/>
      </w:divBdr>
    </w:div>
    <w:div w:id="1203789798">
      <w:bodyDiv w:val="1"/>
      <w:marLeft w:val="0"/>
      <w:marRight w:val="0"/>
      <w:marTop w:val="0"/>
      <w:marBottom w:val="0"/>
      <w:divBdr>
        <w:top w:val="none" w:sz="0" w:space="0" w:color="auto"/>
        <w:left w:val="none" w:sz="0" w:space="0" w:color="auto"/>
        <w:bottom w:val="none" w:sz="0" w:space="0" w:color="auto"/>
        <w:right w:val="none" w:sz="0" w:space="0" w:color="auto"/>
      </w:divBdr>
    </w:div>
    <w:div w:id="1307584777">
      <w:bodyDiv w:val="1"/>
      <w:marLeft w:val="0"/>
      <w:marRight w:val="0"/>
      <w:marTop w:val="0"/>
      <w:marBottom w:val="0"/>
      <w:divBdr>
        <w:top w:val="none" w:sz="0" w:space="0" w:color="auto"/>
        <w:left w:val="none" w:sz="0" w:space="0" w:color="auto"/>
        <w:bottom w:val="none" w:sz="0" w:space="0" w:color="auto"/>
        <w:right w:val="none" w:sz="0" w:space="0" w:color="auto"/>
      </w:divBdr>
    </w:div>
    <w:div w:id="1519347545">
      <w:bodyDiv w:val="1"/>
      <w:marLeft w:val="0"/>
      <w:marRight w:val="0"/>
      <w:marTop w:val="0"/>
      <w:marBottom w:val="0"/>
      <w:divBdr>
        <w:top w:val="none" w:sz="0" w:space="0" w:color="auto"/>
        <w:left w:val="none" w:sz="0" w:space="0" w:color="auto"/>
        <w:bottom w:val="none" w:sz="0" w:space="0" w:color="auto"/>
        <w:right w:val="none" w:sz="0" w:space="0" w:color="auto"/>
      </w:divBdr>
    </w:div>
    <w:div w:id="1581285005">
      <w:bodyDiv w:val="1"/>
      <w:marLeft w:val="0"/>
      <w:marRight w:val="0"/>
      <w:marTop w:val="0"/>
      <w:marBottom w:val="0"/>
      <w:divBdr>
        <w:top w:val="none" w:sz="0" w:space="0" w:color="auto"/>
        <w:left w:val="none" w:sz="0" w:space="0" w:color="auto"/>
        <w:bottom w:val="none" w:sz="0" w:space="0" w:color="auto"/>
        <w:right w:val="none" w:sz="0" w:space="0" w:color="auto"/>
      </w:divBdr>
    </w:div>
    <w:div w:id="2123647000">
      <w:bodyDiv w:val="1"/>
      <w:marLeft w:val="0"/>
      <w:marRight w:val="0"/>
      <w:marTop w:val="0"/>
      <w:marBottom w:val="0"/>
      <w:divBdr>
        <w:top w:val="none" w:sz="0" w:space="0" w:color="auto"/>
        <w:left w:val="none" w:sz="0" w:space="0" w:color="auto"/>
        <w:bottom w:val="none" w:sz="0" w:space="0" w:color="auto"/>
        <w:right w:val="none" w:sz="0" w:space="0" w:color="auto"/>
      </w:divBdr>
    </w:div>
    <w:div w:id="2140538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agicbricks.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Local\Packages\Microsoft.Office.Desktop_8wekyb3d8bbwe\LocalCache\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EE069F668C4AF88B3426306F3F1763"/>
        <w:category>
          <w:name w:val="General"/>
          <w:gallery w:val="placeholder"/>
        </w:category>
        <w:types>
          <w:type w:val="bbPlcHdr"/>
        </w:types>
        <w:behaviors>
          <w:behavior w:val="content"/>
        </w:behaviors>
        <w:guid w:val="{588DFC87-EEC4-431A-8786-439EAF17F4CA}"/>
      </w:docPartPr>
      <w:docPartBody>
        <w:p w:rsidR="000D3637" w:rsidRDefault="001446D2">
          <w:pPr>
            <w:pStyle w:val="DFEE069F668C4AF88B3426306F3F1763"/>
          </w:pPr>
          <w:r w:rsidRPr="00DF198B">
            <w:t>—</w:t>
          </w:r>
        </w:p>
      </w:docPartBody>
    </w:docPart>
    <w:docPart>
      <w:docPartPr>
        <w:name w:val="2B9A1E3CBD8740438DB97D161262380F"/>
        <w:category>
          <w:name w:val="General"/>
          <w:gallery w:val="placeholder"/>
        </w:category>
        <w:types>
          <w:type w:val="bbPlcHdr"/>
        </w:types>
        <w:behaviors>
          <w:behavior w:val="content"/>
        </w:behaviors>
        <w:guid w:val="{0A42639F-821E-476F-825F-7FF8FB5C11A3}"/>
      </w:docPartPr>
      <w:docPartBody>
        <w:p w:rsidR="000D3637" w:rsidRDefault="001446D2">
          <w:pPr>
            <w:pStyle w:val="2B9A1E3CBD8740438DB97D161262380F"/>
          </w:pPr>
          <w:r w:rsidRPr="00DF198B">
            <w:t>—</w:t>
          </w:r>
        </w:p>
      </w:docPartBody>
    </w:docPart>
    <w:docPart>
      <w:docPartPr>
        <w:name w:val="BD9CEA40479141838B38CD8C6ABB16A8"/>
        <w:category>
          <w:name w:val="General"/>
          <w:gallery w:val="placeholder"/>
        </w:category>
        <w:types>
          <w:type w:val="bbPlcHdr"/>
        </w:types>
        <w:behaviors>
          <w:behavior w:val="content"/>
        </w:behaviors>
        <w:guid w:val="{9D93B1C4-A058-47A4-BDC0-8A4CC44E95C6}"/>
      </w:docPartPr>
      <w:docPartBody>
        <w:p w:rsidR="000D3637" w:rsidRDefault="001446D2">
          <w:pPr>
            <w:pStyle w:val="BD9CEA40479141838B38CD8C6ABB16A8"/>
          </w:pPr>
          <w:r w:rsidRPr="00E74B29">
            <w:t>INSTRUCTIONS</w:t>
          </w:r>
        </w:p>
      </w:docPartBody>
    </w:docPart>
    <w:docPart>
      <w:docPartPr>
        <w:name w:val="E2C118F415CD4A03B0718F77D3DFF2DD"/>
        <w:category>
          <w:name w:val="General"/>
          <w:gallery w:val="placeholder"/>
        </w:category>
        <w:types>
          <w:type w:val="bbPlcHdr"/>
        </w:types>
        <w:behaviors>
          <w:behavior w:val="content"/>
        </w:behaviors>
        <w:guid w:val="{662E707A-0879-49B1-A68A-03EFE0A40382}"/>
      </w:docPartPr>
      <w:docPartBody>
        <w:p w:rsidR="000D3637" w:rsidRDefault="001446D2">
          <w:pPr>
            <w:pStyle w:val="E2C118F415CD4A03B0718F77D3DFF2DD"/>
          </w:pPr>
          <w:r w:rsidRPr="0048120C">
            <w:t>THE PROCESS</w:t>
          </w:r>
        </w:p>
      </w:docPartBody>
    </w:docPart>
    <w:docPart>
      <w:docPartPr>
        <w:name w:val="8C02BB5AD4D24F8D90249FB4504B4F8E"/>
        <w:category>
          <w:name w:val="General"/>
          <w:gallery w:val="placeholder"/>
        </w:category>
        <w:types>
          <w:type w:val="bbPlcHdr"/>
        </w:types>
        <w:behaviors>
          <w:behavior w:val="content"/>
        </w:behaviors>
        <w:guid w:val="{E912FF3D-BDB1-4A0B-923F-A8133FE76F8E}"/>
      </w:docPartPr>
      <w:docPartBody>
        <w:p w:rsidR="000D3637" w:rsidRDefault="001446D2">
          <w:pPr>
            <w:pStyle w:val="8C02BB5AD4D24F8D90249FB4504B4F8E"/>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6D2"/>
    <w:rsid w:val="000D3637"/>
    <w:rsid w:val="001446D2"/>
    <w:rsid w:val="0083273D"/>
    <w:rsid w:val="00DC38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23FB33AC9F4E8A90FC237673EF7E5F">
    <w:name w:val="1F23FB33AC9F4E8A90FC237673EF7E5F"/>
  </w:style>
  <w:style w:type="paragraph" w:customStyle="1" w:styleId="5DC6F2F97771476082939D82560351F4">
    <w:name w:val="5DC6F2F97771476082939D82560351F4"/>
  </w:style>
  <w:style w:type="paragraph" w:customStyle="1" w:styleId="9351E9A4A5354A65A7299C6FCDB3194C">
    <w:name w:val="9351E9A4A5354A65A7299C6FCDB3194C"/>
  </w:style>
  <w:style w:type="paragraph" w:customStyle="1" w:styleId="DFEE069F668C4AF88B3426306F3F1763">
    <w:name w:val="DFEE069F668C4AF88B3426306F3F1763"/>
  </w:style>
  <w:style w:type="paragraph" w:customStyle="1" w:styleId="856F052DBFED48F9924D537931D03C31">
    <w:name w:val="856F052DBFED48F9924D537931D03C31"/>
  </w:style>
  <w:style w:type="paragraph" w:customStyle="1" w:styleId="2B9A1E3CBD8740438DB97D161262380F">
    <w:name w:val="2B9A1E3CBD8740438DB97D161262380F"/>
  </w:style>
  <w:style w:type="paragraph" w:customStyle="1" w:styleId="A9A34B42636E4F14A225B4D60C8EC34A">
    <w:name w:val="A9A34B42636E4F14A225B4D60C8EC34A"/>
  </w:style>
  <w:style w:type="paragraph" w:customStyle="1" w:styleId="BD9CEA40479141838B38CD8C6ABB16A8">
    <w:name w:val="BD9CEA40479141838B38CD8C6ABB16A8"/>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57EF1E5AABC442A8AC64A492FAEDFF1C">
    <w:name w:val="57EF1E5AABC442A8AC64A492FAEDFF1C"/>
  </w:style>
  <w:style w:type="paragraph" w:customStyle="1" w:styleId="E2C118F415CD4A03B0718F77D3DFF2DD">
    <w:name w:val="E2C118F415CD4A03B0718F77D3DFF2DD"/>
  </w:style>
  <w:style w:type="paragraph" w:customStyle="1" w:styleId="770305B98B8745F89C8B29B5D15CA157">
    <w:name w:val="770305B98B8745F89C8B29B5D15CA157"/>
  </w:style>
  <w:style w:type="paragraph" w:customStyle="1" w:styleId="9C6AA83CD2C947F6A7114C3CD73F2451">
    <w:name w:val="9C6AA83CD2C947F6A7114C3CD73F2451"/>
  </w:style>
  <w:style w:type="paragraph" w:customStyle="1" w:styleId="9CEC983D19A543E59A502356D70B9505">
    <w:name w:val="9CEC983D19A543E59A502356D70B9505"/>
  </w:style>
  <w:style w:type="paragraph" w:customStyle="1" w:styleId="21CC6ACBF64E4B6CADAB52C3FDE4E34E">
    <w:name w:val="21CC6ACBF64E4B6CADAB52C3FDE4E34E"/>
  </w:style>
  <w:style w:type="paragraph" w:customStyle="1" w:styleId="3FADA1B0CD76444D887DBC9A62433EB7">
    <w:name w:val="3FADA1B0CD76444D887DBC9A62433EB7"/>
  </w:style>
  <w:style w:type="paragraph" w:customStyle="1" w:styleId="8C02BB5AD4D24F8D90249FB4504B4F8E">
    <w:name w:val="8C02BB5AD4D24F8D90249FB4504B4F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27</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2020-04-23T21:04:00Z</dcterms:created>
  <dcterms:modified xsi:type="dcterms:W3CDTF">2020-04-25T20:06:00Z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